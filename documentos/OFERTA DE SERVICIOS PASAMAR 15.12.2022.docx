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E5BD" w14:textId="1958E9F8" w:rsidR="000816CE" w:rsidRDefault="000816CE" w:rsidP="006C13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3147D24" w14:textId="70662A73" w:rsidR="001E1CE4" w:rsidRPr="002B7EFE" w:rsidRDefault="00FB69A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Cartagena de Indias D. T y C.</w:t>
      </w:r>
      <w:r w:rsidR="006C13E4">
        <w:rPr>
          <w:rFonts w:asciiTheme="minorHAnsi" w:hAnsiTheme="minorHAnsi" w:cstheme="minorHAnsi"/>
          <w:sz w:val="22"/>
          <w:szCs w:val="22"/>
        </w:rPr>
        <w:t xml:space="preserve"> </w:t>
      </w:r>
      <w:r w:rsidR="00353A0A">
        <w:rPr>
          <w:rFonts w:asciiTheme="minorHAnsi" w:hAnsiTheme="minorHAnsi" w:cstheme="minorHAnsi"/>
          <w:sz w:val="22"/>
          <w:szCs w:val="22"/>
        </w:rPr>
        <w:t>1</w:t>
      </w:r>
      <w:r w:rsidR="00C22747">
        <w:rPr>
          <w:rFonts w:asciiTheme="minorHAnsi" w:hAnsiTheme="minorHAnsi" w:cstheme="minorHAnsi"/>
          <w:sz w:val="22"/>
          <w:szCs w:val="22"/>
        </w:rPr>
        <w:t>5</w:t>
      </w:r>
      <w:r w:rsidR="007423FF">
        <w:rPr>
          <w:rFonts w:asciiTheme="minorHAnsi" w:hAnsiTheme="minorHAnsi" w:cstheme="minorHAnsi"/>
          <w:sz w:val="22"/>
          <w:szCs w:val="22"/>
        </w:rPr>
        <w:t xml:space="preserve"> de diciembre</w:t>
      </w:r>
      <w:r>
        <w:rPr>
          <w:rFonts w:asciiTheme="minorHAnsi" w:hAnsiTheme="minorHAnsi" w:cstheme="minorHAnsi"/>
          <w:sz w:val="22"/>
          <w:szCs w:val="22"/>
        </w:rPr>
        <w:t xml:space="preserve"> de 2022</w:t>
      </w:r>
    </w:p>
    <w:p w14:paraId="50D25830" w14:textId="308DF8CA" w:rsidR="00DD45AF" w:rsidRPr="002B7EFE" w:rsidRDefault="00DD45AF" w:rsidP="006C13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18E1E92" w14:textId="1572ADDA" w:rsidR="00DD45AF" w:rsidRPr="002B7EFE" w:rsidRDefault="002353CC" w:rsidP="006C13E4">
      <w:pPr>
        <w:pStyle w:val="Default"/>
        <w:tabs>
          <w:tab w:val="left" w:pos="51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7CB52548" w14:textId="747603A9" w:rsidR="00DD45AF" w:rsidRDefault="00DD45AF" w:rsidP="006C13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B7EFE">
        <w:rPr>
          <w:rFonts w:asciiTheme="minorHAnsi" w:hAnsiTheme="minorHAnsi" w:cstheme="minorHAnsi"/>
          <w:sz w:val="22"/>
          <w:szCs w:val="22"/>
        </w:rPr>
        <w:t>Señore</w:t>
      </w:r>
      <w:r w:rsidR="00160B3B">
        <w:rPr>
          <w:rFonts w:asciiTheme="minorHAnsi" w:hAnsiTheme="minorHAnsi" w:cstheme="minorHAnsi"/>
          <w:sz w:val="22"/>
          <w:szCs w:val="22"/>
        </w:rPr>
        <w:t>s</w:t>
      </w:r>
    </w:p>
    <w:p w14:paraId="6E775B3C" w14:textId="38EE9729" w:rsidR="00160B3B" w:rsidRPr="00160B3B" w:rsidRDefault="00C22747" w:rsidP="006C13E4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TRANSPORTES Y LOGISTICA PASAMAR</w:t>
      </w:r>
    </w:p>
    <w:p w14:paraId="3C59455A" w14:textId="6A4A2400" w:rsidR="0096321A" w:rsidRPr="002B7EFE" w:rsidRDefault="00C328B5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proofErr w:type="spellStart"/>
      <w:r w:rsidRPr="002B7EFE">
        <w:rPr>
          <w:rFonts w:asciiTheme="minorHAnsi" w:hAnsiTheme="minorHAnsi" w:cstheme="minorHAnsi"/>
          <w:b/>
          <w:bCs/>
          <w:sz w:val="22"/>
          <w:szCs w:val="22"/>
        </w:rPr>
        <w:t>Atn</w:t>
      </w:r>
      <w:proofErr w:type="spellEnd"/>
      <w:r w:rsidRPr="002B7EFE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  <w:r w:rsidR="000A000D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423FF">
        <w:rPr>
          <w:rFonts w:asciiTheme="minorHAnsi" w:hAnsiTheme="minorHAnsi" w:cstheme="minorHAnsi"/>
          <w:b/>
          <w:bCs/>
          <w:sz w:val="22"/>
          <w:szCs w:val="22"/>
        </w:rPr>
        <w:t>r</w:t>
      </w:r>
      <w:r w:rsidR="00160B3B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  <w:r w:rsidR="00C22747">
        <w:rPr>
          <w:rFonts w:asciiTheme="minorHAnsi" w:hAnsiTheme="minorHAnsi" w:cstheme="minorHAnsi"/>
          <w:b/>
          <w:bCs/>
          <w:sz w:val="22"/>
          <w:szCs w:val="22"/>
        </w:rPr>
        <w:t xml:space="preserve">MAYRA VILLANUEVA GARCES </w:t>
      </w:r>
    </w:p>
    <w:p w14:paraId="3D5C5950" w14:textId="682397BB" w:rsidR="002B7EFE" w:rsidRDefault="002B7EFE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2B7EF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La Ciudad</w:t>
      </w:r>
    </w:p>
    <w:p w14:paraId="3880CE68" w14:textId="407B2DB8" w:rsidR="002B7EFE" w:rsidRDefault="002B7EFE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5095BFB0" w14:textId="6338CECF" w:rsidR="002B7EFE" w:rsidRDefault="002B7EFE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Asunto: Oferta </w:t>
      </w:r>
      <w:r w:rsidR="00D5564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de </w:t>
      </w:r>
      <w:r w:rsidR="000778C8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Almacenamiento</w:t>
      </w:r>
      <w:r w:rsidR="009F769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0A000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e ITR / </w:t>
      </w:r>
      <w:r w:rsidR="009F769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Zona </w:t>
      </w:r>
      <w:r w:rsidR="001C5E7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Industrial Mamonal</w:t>
      </w:r>
      <w:r w:rsidR="009F769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Cartagena</w:t>
      </w:r>
    </w:p>
    <w:p w14:paraId="61A871F3" w14:textId="162859A9" w:rsidR="001813C7" w:rsidRDefault="001813C7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25046ED4" w14:textId="76D06D44" w:rsidR="001813C7" w:rsidRDefault="001813C7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Estimad</w:t>
      </w:r>
      <w:r w:rsidR="00C2274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 Sra. Mayra</w:t>
      </w:r>
      <w:r w:rsidR="009C64D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:</w:t>
      </w:r>
    </w:p>
    <w:p w14:paraId="2DA80531" w14:textId="2EC1AC5C" w:rsidR="009C64DA" w:rsidRDefault="009C64DA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1EBB933A" w14:textId="6533F57C" w:rsidR="006B6896" w:rsidRPr="00942748" w:rsidRDefault="009C64DA" w:rsidP="006C13E4">
      <w:pPr>
        <w:pStyle w:val="Encabezado"/>
        <w:jc w:val="both"/>
        <w:rPr>
          <w:rFonts w:asciiTheme="minorHAnsi" w:eastAsia="Calibri" w:hAnsiTheme="minorHAnsi" w:cstheme="minorBidi"/>
          <w:snapToGrid w:val="0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Recibe un cordial saludo; </w:t>
      </w:r>
      <w:r w:rsidR="007423FF">
        <w:rPr>
          <w:rFonts w:asciiTheme="minorHAnsi" w:eastAsia="Calibri" w:hAnsiTheme="minorHAnsi" w:cstheme="minorBidi"/>
          <w:b/>
          <w:snapToGrid w:val="0"/>
          <w:sz w:val="22"/>
          <w:szCs w:val="22"/>
          <w:lang w:val="es-ES"/>
        </w:rPr>
        <w:t>LOGISCAR</w:t>
      </w:r>
      <w:r w:rsidR="00FB69A1">
        <w:rPr>
          <w:rFonts w:asciiTheme="minorHAnsi" w:eastAsia="Calibri" w:hAnsiTheme="minorHAnsi" w:cstheme="minorBidi"/>
          <w:b/>
          <w:snapToGrid w:val="0"/>
          <w:sz w:val="22"/>
          <w:szCs w:val="22"/>
          <w:lang w:val="es-ES"/>
        </w:rPr>
        <w:t xml:space="preserve"> SAS</w:t>
      </w:r>
      <w:r w:rsidR="006B6896" w:rsidRPr="1820FA46">
        <w:rPr>
          <w:rFonts w:asciiTheme="minorHAnsi" w:eastAsia="Calibri" w:hAnsiTheme="minorHAnsi" w:cstheme="minorBidi"/>
          <w:snapToGrid w:val="0"/>
          <w:sz w:val="22"/>
          <w:szCs w:val="22"/>
          <w:lang w:val="es-ES"/>
        </w:rPr>
        <w:t xml:space="preserve"> es una compañía colombiana</w:t>
      </w:r>
      <w:r w:rsidR="00FB69A1">
        <w:rPr>
          <w:rFonts w:asciiTheme="minorHAnsi" w:eastAsia="Calibri" w:hAnsiTheme="minorHAnsi" w:cstheme="minorBidi"/>
          <w:snapToGrid w:val="0"/>
          <w:sz w:val="22"/>
          <w:szCs w:val="22"/>
          <w:lang w:val="es-ES"/>
        </w:rPr>
        <w:t xml:space="preserve"> </w:t>
      </w:r>
      <w:r w:rsidR="006B6896" w:rsidRPr="1820FA46">
        <w:rPr>
          <w:rFonts w:asciiTheme="minorHAnsi" w:eastAsia="Calibri" w:hAnsiTheme="minorHAnsi" w:cstheme="minorBidi"/>
          <w:snapToGrid w:val="0"/>
          <w:sz w:val="22"/>
          <w:szCs w:val="22"/>
          <w:lang w:val="es-ES"/>
        </w:rPr>
        <w:t xml:space="preserve">con más de </w:t>
      </w:r>
      <w:r w:rsidR="007423FF">
        <w:rPr>
          <w:rFonts w:asciiTheme="minorHAnsi" w:eastAsia="Calibri" w:hAnsiTheme="minorHAnsi" w:cstheme="minorBidi"/>
          <w:snapToGrid w:val="0"/>
          <w:sz w:val="22"/>
          <w:szCs w:val="22"/>
          <w:lang w:val="es-ES"/>
        </w:rPr>
        <w:t xml:space="preserve">6 </w:t>
      </w:r>
      <w:r w:rsidR="006B6896" w:rsidRPr="1820FA46">
        <w:rPr>
          <w:rFonts w:asciiTheme="minorHAnsi" w:eastAsia="Calibri" w:hAnsiTheme="minorHAnsi" w:cstheme="minorBidi"/>
          <w:snapToGrid w:val="0"/>
          <w:sz w:val="22"/>
          <w:szCs w:val="22"/>
          <w:lang w:val="es-ES"/>
        </w:rPr>
        <w:t>años dedicados a ofrecer la mejor experiencia logística multimodal a nuestros clientes.</w:t>
      </w:r>
    </w:p>
    <w:p w14:paraId="106694D3" w14:textId="110A91D9" w:rsidR="007E31A3" w:rsidRDefault="000A000D" w:rsidP="006C13E4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Somos</w:t>
      </w:r>
      <w:r w:rsidR="00E0556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un operador logístico </w:t>
      </w:r>
      <w:r w:rsidR="0054002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experto en crear Soluciones </w:t>
      </w:r>
      <w:r w:rsidR="00E0556C">
        <w:rPr>
          <w:rFonts w:asciiTheme="minorHAnsi" w:hAnsiTheme="minorHAnsi" w:cstheme="minorHAnsi"/>
          <w:sz w:val="22"/>
          <w:szCs w:val="22"/>
          <w:shd w:val="clear" w:color="auto" w:fill="FFFFFF"/>
        </w:rPr>
        <w:t>Logísticas</w:t>
      </w:r>
      <w:r w:rsidR="0054002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 </w:t>
      </w:r>
      <w:r w:rsidR="00E0556C">
        <w:rPr>
          <w:rFonts w:asciiTheme="minorHAnsi" w:hAnsiTheme="minorHAnsi" w:cstheme="minorHAnsi"/>
          <w:sz w:val="22"/>
          <w:szCs w:val="22"/>
          <w:shd w:val="clear" w:color="auto" w:fill="FFFFFF"/>
        </w:rPr>
        <w:t>la cadena de abastecimiento</w:t>
      </w:r>
      <w:r w:rsidR="00E2346B">
        <w:rPr>
          <w:rFonts w:asciiTheme="minorHAnsi" w:hAnsiTheme="minorHAnsi" w:cstheme="minorHAnsi"/>
          <w:sz w:val="22"/>
          <w:szCs w:val="22"/>
          <w:shd w:val="clear" w:color="auto" w:fill="FFFFFF"/>
        </w:rPr>
        <w:t>, prestamos los siguientes servicios con cobertura nacional:</w:t>
      </w:r>
    </w:p>
    <w:p w14:paraId="228BE03E" w14:textId="77777777" w:rsidR="000A4C62" w:rsidRDefault="000A4C62" w:rsidP="006C13E4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F2718EA" w14:textId="14B663AD" w:rsidR="00E2346B" w:rsidRDefault="00E2346B" w:rsidP="006C13E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Operaciones 1PL, 2PL, 3PL, 4PL y </w:t>
      </w:r>
      <w:r w:rsidR="00B878D6">
        <w:rPr>
          <w:rFonts w:asciiTheme="minorHAnsi" w:hAnsiTheme="minorHAnsi" w:cstheme="minorHAnsi"/>
          <w:sz w:val="22"/>
          <w:szCs w:val="22"/>
          <w:shd w:val="clear" w:color="auto" w:fill="FFFFFF"/>
        </w:rPr>
        <w:t>5PL</w:t>
      </w:r>
    </w:p>
    <w:p w14:paraId="6A2F569D" w14:textId="00399EA1" w:rsidR="00691094" w:rsidRDefault="00691094" w:rsidP="006C13E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Almacenamiento </w:t>
      </w:r>
    </w:p>
    <w:p w14:paraId="1491960A" w14:textId="10C4B9ED" w:rsidR="000A4C62" w:rsidRDefault="000A4C62" w:rsidP="006C13E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Operaciones ITR (IMPO y EXPO)</w:t>
      </w:r>
    </w:p>
    <w:p w14:paraId="03A9D1E5" w14:textId="6B52740B" w:rsidR="00691094" w:rsidRDefault="00691094" w:rsidP="006C13E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Transporte Urbano</w:t>
      </w:r>
      <w:r w:rsidR="004F08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 Nacional</w:t>
      </w:r>
    </w:p>
    <w:p w14:paraId="1C5CE134" w14:textId="661D8599" w:rsidR="00691094" w:rsidRDefault="000A4C62" w:rsidP="006C13E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Ingeniería de Logística</w:t>
      </w:r>
    </w:p>
    <w:p w14:paraId="159B3562" w14:textId="39D8212C" w:rsidR="000A4C62" w:rsidRPr="00E2346B" w:rsidRDefault="00267E91" w:rsidP="006C13E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Herramientas</w:t>
      </w:r>
      <w:r w:rsidR="000A4C6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Logísticas </w:t>
      </w:r>
      <w:r w:rsidR="000A4C6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Digitales </w:t>
      </w:r>
    </w:p>
    <w:p w14:paraId="3D0A97F0" w14:textId="77777777" w:rsidR="0063312C" w:rsidRDefault="0063312C" w:rsidP="006C13E4">
      <w:p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6AC67B1" w14:textId="6CC78372" w:rsidR="007E31A3" w:rsidRPr="00942748" w:rsidRDefault="007E31A3" w:rsidP="006C13E4">
      <w:pPr>
        <w:jc w:val="both"/>
        <w:rPr>
          <w:rFonts w:asciiTheme="minorHAnsi" w:hAnsiTheme="minorHAnsi" w:cstheme="minorHAnsi"/>
          <w:sz w:val="22"/>
          <w:szCs w:val="22"/>
        </w:rPr>
      </w:pPr>
      <w:r w:rsidRPr="00942748">
        <w:rPr>
          <w:rFonts w:asciiTheme="minorHAnsi" w:eastAsia="Calibri" w:hAnsiTheme="minorHAnsi" w:cstheme="minorHAnsi"/>
          <w:snapToGrid w:val="0"/>
          <w:sz w:val="22"/>
          <w:szCs w:val="22"/>
          <w:lang w:val="es-ES"/>
        </w:rPr>
        <w:t xml:space="preserve">Contamos con </w:t>
      </w:r>
      <w:r>
        <w:rPr>
          <w:rFonts w:asciiTheme="minorHAnsi" w:eastAsia="Calibri" w:hAnsiTheme="minorHAnsi" w:cstheme="minorHAnsi"/>
          <w:snapToGrid w:val="0"/>
          <w:sz w:val="22"/>
          <w:szCs w:val="22"/>
          <w:lang w:val="es-ES"/>
        </w:rPr>
        <w:t xml:space="preserve">infraestructura y </w:t>
      </w:r>
      <w:r w:rsidRPr="00942748">
        <w:rPr>
          <w:rFonts w:asciiTheme="minorHAnsi" w:eastAsia="Calibri" w:hAnsiTheme="minorHAnsi" w:cstheme="minorHAnsi"/>
          <w:snapToGrid w:val="0"/>
          <w:sz w:val="22"/>
          <w:szCs w:val="22"/>
          <w:lang w:val="es-ES"/>
        </w:rPr>
        <w:t>equipos de última tecnología que nos permiten alcanzar eficiencias muy altas en nuestras operaciones, reduciendo el requerimiento de recursos y con muy bajo impacto en el medio ambiente</w:t>
      </w:r>
      <w:r w:rsidR="0063312C">
        <w:rPr>
          <w:rFonts w:asciiTheme="minorHAnsi" w:eastAsia="Calibri" w:hAnsiTheme="minorHAnsi" w:cstheme="minorHAnsi"/>
          <w:snapToGrid w:val="0"/>
          <w:sz w:val="22"/>
          <w:szCs w:val="22"/>
          <w:lang w:val="es-ES"/>
        </w:rPr>
        <w:t>, así:</w:t>
      </w:r>
    </w:p>
    <w:p w14:paraId="2C2AF6BB" w14:textId="1BDC1818" w:rsidR="007E31A3" w:rsidRPr="0063312C" w:rsidRDefault="00BA7A81" w:rsidP="006C13E4">
      <w:pPr>
        <w:pStyle w:val="Listaconvietas"/>
        <w:numPr>
          <w:ilvl w:val="0"/>
          <w:numId w:val="11"/>
        </w:numPr>
        <w:jc w:val="both"/>
        <w:rPr>
          <w:rFonts w:asciiTheme="minorHAnsi" w:eastAsiaTheme="minorEastAsia" w:hAnsiTheme="minorHAnsi" w:cstheme="minorHAnsi"/>
          <w:szCs w:val="22"/>
          <w:lang w:val="es-ES"/>
        </w:rPr>
      </w:pPr>
      <w:r>
        <w:rPr>
          <w:rFonts w:asciiTheme="minorHAnsi" w:eastAsiaTheme="minorEastAsia" w:hAnsiTheme="minorHAnsi" w:cstheme="minorHAnsi"/>
          <w:szCs w:val="22"/>
          <w:lang w:val="es-ES"/>
        </w:rPr>
        <w:t xml:space="preserve">Sucursales en las principales ciudades como lo son </w:t>
      </w:r>
      <w:r w:rsidR="004F08A3">
        <w:rPr>
          <w:rFonts w:asciiTheme="minorHAnsi" w:eastAsiaTheme="minorEastAsia" w:hAnsiTheme="minorHAnsi" w:cstheme="minorHAnsi"/>
          <w:szCs w:val="22"/>
          <w:lang w:val="es-ES"/>
        </w:rPr>
        <w:t xml:space="preserve">Cartagena, </w:t>
      </w:r>
      <w:r w:rsidR="00A601FC">
        <w:rPr>
          <w:rFonts w:asciiTheme="minorHAnsi" w:eastAsiaTheme="minorEastAsia" w:hAnsiTheme="minorHAnsi" w:cstheme="minorHAnsi"/>
          <w:szCs w:val="22"/>
          <w:lang w:val="es-ES"/>
        </w:rPr>
        <w:t>Bogotá,</w:t>
      </w:r>
      <w:r>
        <w:rPr>
          <w:rFonts w:asciiTheme="minorHAnsi" w:eastAsiaTheme="minorEastAsia" w:hAnsiTheme="minorHAnsi" w:cstheme="minorHAnsi"/>
          <w:szCs w:val="22"/>
          <w:lang w:val="es-ES"/>
        </w:rPr>
        <w:t xml:space="preserve"> Buenaventura, Cali, Barranquilla.</w:t>
      </w:r>
    </w:p>
    <w:p w14:paraId="6689133C" w14:textId="62B91AD4" w:rsidR="00BA7A81" w:rsidRPr="00BA7A81" w:rsidRDefault="00BA7A81" w:rsidP="006C13E4">
      <w:pPr>
        <w:pStyle w:val="Listaconvietas"/>
        <w:numPr>
          <w:ilvl w:val="0"/>
          <w:numId w:val="11"/>
        </w:numPr>
        <w:jc w:val="both"/>
        <w:rPr>
          <w:lang w:val="es-ES"/>
        </w:rPr>
      </w:pPr>
      <w:r>
        <w:rPr>
          <w:rFonts w:asciiTheme="minorHAnsi" w:eastAsia="Calibri" w:hAnsiTheme="minorHAnsi" w:cstheme="minorBidi"/>
          <w:lang w:val="es-ES"/>
        </w:rPr>
        <w:t xml:space="preserve">Nuestro </w:t>
      </w:r>
      <w:proofErr w:type="gramStart"/>
      <w:r>
        <w:rPr>
          <w:rFonts w:asciiTheme="minorHAnsi" w:eastAsia="Calibri" w:hAnsiTheme="minorHAnsi" w:cstheme="minorBidi"/>
          <w:lang w:val="es-ES"/>
        </w:rPr>
        <w:t>Cedi</w:t>
      </w:r>
      <w:proofErr w:type="gramEnd"/>
      <w:r>
        <w:rPr>
          <w:rFonts w:asciiTheme="minorHAnsi" w:eastAsia="Calibri" w:hAnsiTheme="minorHAnsi" w:cstheme="minorBidi"/>
          <w:lang w:val="es-ES"/>
        </w:rPr>
        <w:t xml:space="preserve"> de Cartagena cuenta con las siguientes </w:t>
      </w:r>
      <w:r w:rsidR="00FC59B7">
        <w:rPr>
          <w:rFonts w:asciiTheme="minorHAnsi" w:eastAsia="Calibri" w:hAnsiTheme="minorHAnsi" w:cstheme="minorBidi"/>
          <w:lang w:val="es-ES"/>
        </w:rPr>
        <w:t>características</w:t>
      </w:r>
      <w:r>
        <w:rPr>
          <w:rFonts w:asciiTheme="minorHAnsi" w:eastAsia="Calibri" w:hAnsiTheme="minorHAnsi" w:cstheme="minorBidi"/>
          <w:lang w:val="es-ES"/>
        </w:rPr>
        <w:t xml:space="preserve">: </w:t>
      </w:r>
    </w:p>
    <w:p w14:paraId="07482606" w14:textId="449857D3" w:rsidR="007E31A3" w:rsidRPr="006C13E4" w:rsidRDefault="007E31A3" w:rsidP="006C13E4">
      <w:pPr>
        <w:pStyle w:val="Listaconvietas"/>
        <w:numPr>
          <w:ilvl w:val="0"/>
          <w:numId w:val="11"/>
        </w:numPr>
        <w:jc w:val="both"/>
        <w:rPr>
          <w:lang w:val="es-ES"/>
        </w:rPr>
      </w:pPr>
      <w:r w:rsidRPr="796DCFFB">
        <w:rPr>
          <w:rFonts w:asciiTheme="minorHAnsi" w:eastAsia="Calibri" w:hAnsiTheme="minorHAnsi" w:cstheme="minorBidi"/>
          <w:lang w:val="es-ES"/>
        </w:rPr>
        <w:t>Basculas</w:t>
      </w:r>
    </w:p>
    <w:p w14:paraId="236E1A29" w14:textId="2AB739FB" w:rsidR="006C13E4" w:rsidRDefault="006C13E4" w:rsidP="006C13E4">
      <w:pPr>
        <w:pStyle w:val="Listaconvietas"/>
        <w:numPr>
          <w:ilvl w:val="0"/>
          <w:numId w:val="11"/>
        </w:numPr>
        <w:jc w:val="both"/>
        <w:rPr>
          <w:lang w:val="es-ES"/>
        </w:rPr>
      </w:pPr>
      <w:r>
        <w:rPr>
          <w:rFonts w:asciiTheme="minorHAnsi" w:eastAsia="Calibri" w:hAnsiTheme="minorHAnsi" w:cstheme="minorBidi"/>
          <w:lang w:val="es-ES"/>
        </w:rPr>
        <w:t>Muelles Hidráulicos</w:t>
      </w:r>
    </w:p>
    <w:p w14:paraId="75E76F98" w14:textId="77777777" w:rsidR="007E31A3" w:rsidRPr="00942748" w:rsidRDefault="007E31A3" w:rsidP="006C13E4">
      <w:pPr>
        <w:pStyle w:val="Listaconvietas"/>
        <w:numPr>
          <w:ilvl w:val="0"/>
          <w:numId w:val="11"/>
        </w:numPr>
        <w:jc w:val="both"/>
        <w:rPr>
          <w:rFonts w:asciiTheme="minorHAnsi" w:eastAsia="Calibri" w:hAnsiTheme="minorHAnsi" w:cstheme="minorBidi"/>
          <w:snapToGrid w:val="0"/>
          <w:lang w:val="es-ES"/>
        </w:rPr>
      </w:pPr>
      <w:r w:rsidRPr="796DCFFB">
        <w:rPr>
          <w:rFonts w:asciiTheme="minorHAnsi" w:eastAsia="Calibri" w:hAnsiTheme="minorHAnsi" w:cstheme="minorBidi"/>
          <w:snapToGrid w:val="0"/>
          <w:lang w:val="es-ES"/>
        </w:rPr>
        <w:t>Sistemas de monitoreo y Control de inventarios</w:t>
      </w:r>
    </w:p>
    <w:p w14:paraId="4AB11BFF" w14:textId="77777777" w:rsidR="007E31A3" w:rsidRPr="00942748" w:rsidRDefault="007E31A3" w:rsidP="006C13E4">
      <w:pPr>
        <w:pStyle w:val="Listaconvietas"/>
        <w:numPr>
          <w:ilvl w:val="0"/>
          <w:numId w:val="11"/>
        </w:numPr>
        <w:jc w:val="both"/>
        <w:rPr>
          <w:rFonts w:asciiTheme="minorHAnsi" w:eastAsia="Calibri" w:hAnsiTheme="minorHAnsi" w:cstheme="minorHAnsi"/>
          <w:snapToGrid w:val="0"/>
          <w:szCs w:val="22"/>
          <w:lang w:val="es-ES_tradnl"/>
        </w:rPr>
      </w:pPr>
      <w:r w:rsidRPr="00942748">
        <w:rPr>
          <w:rFonts w:asciiTheme="minorHAnsi" w:eastAsia="Calibri" w:hAnsiTheme="minorHAnsi" w:cstheme="minorHAnsi"/>
          <w:snapToGrid w:val="0"/>
          <w:szCs w:val="22"/>
          <w:lang w:val="es-ES_tradnl"/>
        </w:rPr>
        <w:t>Máquinas de embalaje</w:t>
      </w:r>
    </w:p>
    <w:p w14:paraId="078BD032" w14:textId="77777777" w:rsidR="007E31A3" w:rsidRPr="00942748" w:rsidRDefault="007E31A3" w:rsidP="006C13E4">
      <w:pPr>
        <w:pStyle w:val="Listaconvietas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  <w:lang w:val="es-ES"/>
        </w:rPr>
      </w:pPr>
      <w:r w:rsidRPr="00942748">
        <w:rPr>
          <w:rFonts w:asciiTheme="minorHAnsi" w:eastAsia="Calibri" w:hAnsiTheme="minorHAnsi" w:cstheme="minorHAnsi"/>
          <w:szCs w:val="22"/>
          <w:lang w:val="es-ES"/>
        </w:rPr>
        <w:t>Equipo para manipulación de carga</w:t>
      </w:r>
    </w:p>
    <w:p w14:paraId="383E1D8E" w14:textId="58A15BFF" w:rsidR="00756172" w:rsidRPr="00FC59B7" w:rsidRDefault="007E31A3" w:rsidP="006C13E4">
      <w:pPr>
        <w:pStyle w:val="Listaconvietas"/>
        <w:numPr>
          <w:ilvl w:val="0"/>
          <w:numId w:val="11"/>
        </w:numPr>
        <w:jc w:val="both"/>
        <w:rPr>
          <w:rFonts w:asciiTheme="minorHAnsi" w:hAnsiTheme="minorHAnsi" w:cstheme="minorHAnsi"/>
          <w:szCs w:val="22"/>
          <w:lang w:val="es-ES"/>
        </w:rPr>
      </w:pPr>
      <w:r w:rsidRPr="00942748">
        <w:rPr>
          <w:rFonts w:asciiTheme="minorHAnsi" w:eastAsia="Calibri" w:hAnsiTheme="minorHAnsi" w:cstheme="minorHAnsi"/>
          <w:szCs w:val="22"/>
          <w:lang w:val="es-ES"/>
        </w:rPr>
        <w:t>Software logístico</w:t>
      </w:r>
    </w:p>
    <w:p w14:paraId="3020B78E" w14:textId="77777777" w:rsidR="00756172" w:rsidRDefault="00756172" w:rsidP="006C13E4">
      <w:pPr>
        <w:pStyle w:val="Encabezado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7F33AD5" w14:textId="05B683E5" w:rsidR="006C13E4" w:rsidRPr="00353A0A" w:rsidRDefault="00ED304C" w:rsidP="00353A0A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 el fin de iniciar una relación comercial, ponemos a disposición de </w:t>
      </w:r>
      <w:r w:rsidR="00C22747">
        <w:rPr>
          <w:rFonts w:asciiTheme="minorHAnsi" w:hAnsiTheme="minorHAnsi" w:cstheme="minorHAnsi"/>
          <w:b/>
          <w:bCs/>
          <w:sz w:val="22"/>
          <w:szCs w:val="22"/>
        </w:rPr>
        <w:t xml:space="preserve">TRANSPORTES Y LOGISTICA PASAMAR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nuestra infraestruct</w:t>
      </w:r>
      <w:r w:rsidR="009869DF">
        <w:rPr>
          <w:rFonts w:asciiTheme="minorHAnsi" w:hAnsiTheme="minorHAnsi" w:cstheme="minorHAnsi"/>
          <w:sz w:val="22"/>
          <w:szCs w:val="22"/>
          <w:shd w:val="clear" w:color="auto" w:fill="FFFFFF"/>
        </w:rPr>
        <w:t>ura</w:t>
      </w:r>
      <w:r w:rsidR="007F416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7C1339">
        <w:rPr>
          <w:rFonts w:asciiTheme="minorHAnsi" w:hAnsiTheme="minorHAnsi" w:cstheme="minorHAnsi"/>
          <w:sz w:val="22"/>
          <w:szCs w:val="22"/>
          <w:shd w:val="clear" w:color="auto" w:fill="FFFFFF"/>
        </w:rPr>
        <w:t>bajo la siguiente propuesta:</w:t>
      </w:r>
    </w:p>
    <w:p w14:paraId="14665970" w14:textId="7924DB1C" w:rsidR="005418C1" w:rsidRDefault="002353CC" w:rsidP="006C13E4">
      <w:pPr>
        <w:pStyle w:val="Default"/>
        <w:tabs>
          <w:tab w:val="left" w:pos="528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lastRenderedPageBreak/>
        <w:tab/>
      </w:r>
    </w:p>
    <w:p w14:paraId="638C24C0" w14:textId="5B615BD0" w:rsidR="00D8305F" w:rsidRDefault="008D0DBD" w:rsidP="006C13E4">
      <w:pPr>
        <w:pStyle w:val="Default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67219F">
        <w:rPr>
          <w:rFonts w:asciiTheme="minorHAnsi" w:hAnsiTheme="minorHAnsi" w:cstheme="minorHAnsi"/>
          <w:b/>
          <w:bCs/>
          <w:color w:val="auto"/>
          <w:sz w:val="22"/>
          <w:szCs w:val="22"/>
        </w:rPr>
        <w:t>Alcance de la Oferta:</w:t>
      </w:r>
    </w:p>
    <w:p w14:paraId="410C0FE8" w14:textId="77777777" w:rsidR="00756172" w:rsidRPr="00756172" w:rsidRDefault="00756172" w:rsidP="006C13E4">
      <w:pPr>
        <w:pStyle w:val="Default"/>
        <w:spacing w:line="276" w:lineRule="auto"/>
        <w:ind w:left="7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4AAF8B33" w14:textId="64BB619A" w:rsidR="001D5664" w:rsidRPr="00756172" w:rsidRDefault="003B57B3" w:rsidP="006C13E4">
      <w:pPr>
        <w:pStyle w:val="Default"/>
        <w:numPr>
          <w:ilvl w:val="1"/>
          <w:numId w:val="8"/>
        </w:numPr>
        <w:spacing w:line="276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561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Almacenamiento </w:t>
      </w:r>
      <w:r w:rsidR="00221863" w:rsidRPr="007561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– Cargue </w:t>
      </w:r>
      <w:r w:rsidRPr="007561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en CEDIS </w:t>
      </w:r>
      <w:r w:rsidR="00D11AC9">
        <w:rPr>
          <w:rFonts w:asciiTheme="minorHAnsi" w:hAnsiTheme="minorHAnsi" w:cstheme="minorHAnsi"/>
          <w:b/>
          <w:bCs/>
          <w:color w:val="auto"/>
          <w:sz w:val="22"/>
          <w:szCs w:val="22"/>
        </w:rPr>
        <w:t>LOGISCAR</w:t>
      </w:r>
      <w:r w:rsidR="00C72DAD" w:rsidRPr="007561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C59B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SAS </w:t>
      </w:r>
      <w:r w:rsidR="00221863" w:rsidRPr="00756172">
        <w:rPr>
          <w:rFonts w:asciiTheme="minorHAnsi" w:hAnsiTheme="minorHAnsi" w:cstheme="minorHAnsi"/>
          <w:b/>
          <w:bCs/>
          <w:color w:val="auto"/>
          <w:sz w:val="22"/>
          <w:szCs w:val="22"/>
        </w:rPr>
        <w:t>Cartagena</w:t>
      </w:r>
    </w:p>
    <w:p w14:paraId="09640C08" w14:textId="7578C055" w:rsidR="002338E9" w:rsidRDefault="00631DB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7728" behindDoc="0" locked="0" layoutInCell="1" allowOverlap="1" wp14:anchorId="7FB5006B" wp14:editId="40AB6C56">
            <wp:simplePos x="0" y="0"/>
            <wp:positionH relativeFrom="column">
              <wp:posOffset>226695</wp:posOffset>
            </wp:positionH>
            <wp:positionV relativeFrom="paragraph">
              <wp:posOffset>9525</wp:posOffset>
            </wp:positionV>
            <wp:extent cx="2887106" cy="1885950"/>
            <wp:effectExtent l="0" t="0" r="8890" b="0"/>
            <wp:wrapNone/>
            <wp:docPr id="2" name="Imagen 2" descr="Imagen que contiene tabla, lego, caja, camione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, lego, caja, camionet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00" b="11228"/>
                    <a:stretch/>
                  </pic:blipFill>
                  <pic:spPr>
                    <a:xfrm>
                      <a:off x="0" y="0"/>
                      <a:ext cx="2894108" cy="1890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04EC6" w14:textId="470532B5" w:rsidR="0045685C" w:rsidRDefault="0045685C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D773102" w14:textId="509FD8BE" w:rsidR="00631DB1" w:rsidRDefault="00631DB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F4AC1A6" w14:textId="11F3C1DE" w:rsidR="00631DB1" w:rsidRDefault="00631DB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F611CD7" w14:textId="5B9C50FA" w:rsidR="00631DB1" w:rsidRDefault="00631DB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6DB5DBD" w14:textId="78A7EA1B" w:rsidR="00631DB1" w:rsidRDefault="00631DB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CCD14D4" w14:textId="42A4EF25" w:rsidR="00631DB1" w:rsidRDefault="00631DB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C772805" w14:textId="12472FE5" w:rsidR="00631DB1" w:rsidRDefault="00631DB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50052321" w14:textId="0B67F4BD" w:rsidR="00631DB1" w:rsidRDefault="00631DB1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E24B3CE" w14:textId="5112A1B4" w:rsidR="00246B4C" w:rsidRDefault="00246B4C" w:rsidP="006C13E4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79BFB67" w14:textId="5575666C" w:rsidR="002807B0" w:rsidRDefault="002807B0" w:rsidP="006C13E4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73922">
        <w:rPr>
          <w:rFonts w:asciiTheme="minorHAnsi" w:hAnsiTheme="minorHAnsi" w:cstheme="minorHAnsi"/>
          <w:b/>
          <w:bCs/>
          <w:sz w:val="22"/>
          <w:szCs w:val="22"/>
        </w:rPr>
        <w:t>1.</w:t>
      </w:r>
      <w:r w:rsidR="00E520ED">
        <w:rPr>
          <w:rFonts w:asciiTheme="minorHAnsi" w:hAnsiTheme="minorHAnsi" w:cstheme="minorHAnsi"/>
          <w:b/>
          <w:bCs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F17AC">
        <w:rPr>
          <w:rFonts w:asciiTheme="minorHAnsi" w:hAnsiTheme="minorHAnsi" w:cstheme="minorHAnsi"/>
          <w:b/>
          <w:bCs/>
          <w:sz w:val="22"/>
          <w:szCs w:val="22"/>
        </w:rPr>
        <w:t>Almacenamiento en CEDIS</w:t>
      </w:r>
      <w:r w:rsidR="00CF17AC" w:rsidRPr="00CF17A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11AC9">
        <w:rPr>
          <w:rFonts w:asciiTheme="minorHAnsi" w:hAnsiTheme="minorHAnsi" w:cstheme="minorHAnsi"/>
          <w:b/>
          <w:bCs/>
          <w:sz w:val="22"/>
          <w:szCs w:val="22"/>
        </w:rPr>
        <w:t>LOGISCAR</w:t>
      </w:r>
      <w:r w:rsidR="00FC59B7">
        <w:rPr>
          <w:rFonts w:asciiTheme="minorHAnsi" w:hAnsiTheme="minorHAnsi" w:cstheme="minorHAnsi"/>
          <w:b/>
          <w:bCs/>
          <w:sz w:val="22"/>
          <w:szCs w:val="22"/>
        </w:rPr>
        <w:t xml:space="preserve"> SAS</w:t>
      </w:r>
      <w:r w:rsidR="00D10317">
        <w:rPr>
          <w:rFonts w:asciiTheme="minorHAnsi" w:hAnsiTheme="minorHAnsi" w:cstheme="minorHAnsi"/>
          <w:b/>
          <w:bCs/>
          <w:sz w:val="22"/>
          <w:szCs w:val="22"/>
        </w:rPr>
        <w:t xml:space="preserve">– Cargue </w:t>
      </w:r>
    </w:p>
    <w:p w14:paraId="3AF7C444" w14:textId="1EBC3404" w:rsidR="005B3D95" w:rsidRPr="00BA3134" w:rsidRDefault="00D73922" w:rsidP="006C13E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Contamos con instalaciones</w:t>
      </w:r>
      <w:r w:rsidR="00A12FFE">
        <w:rPr>
          <w:rFonts w:asciiTheme="minorHAnsi" w:hAnsiTheme="minorHAnsi" w:cstheme="minorHAnsi"/>
          <w:color w:val="000000"/>
          <w:sz w:val="22"/>
          <w:szCs w:val="22"/>
        </w:rPr>
        <w:t xml:space="preserve"> en Mamonal, Cart</w:t>
      </w:r>
      <w:r w:rsidR="00F77CAF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A12FFE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="00F77CAF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A12FFE">
        <w:rPr>
          <w:rFonts w:asciiTheme="minorHAnsi" w:hAnsiTheme="minorHAnsi" w:cstheme="minorHAnsi"/>
          <w:color w:val="000000"/>
          <w:sz w:val="22"/>
          <w:szCs w:val="22"/>
        </w:rPr>
        <w:t xml:space="preserve">na, </w:t>
      </w:r>
      <w:r>
        <w:rPr>
          <w:rFonts w:asciiTheme="minorHAnsi" w:hAnsiTheme="minorHAnsi" w:cstheme="minorHAnsi"/>
          <w:color w:val="000000"/>
          <w:sz w:val="22"/>
          <w:szCs w:val="22"/>
        </w:rPr>
        <w:t>para el a</w:t>
      </w:r>
      <w:r w:rsidR="005B3D95" w:rsidRPr="00AA6E7D">
        <w:rPr>
          <w:rFonts w:asciiTheme="minorHAnsi" w:hAnsiTheme="minorHAnsi" w:cstheme="minorHAnsi"/>
          <w:color w:val="000000"/>
          <w:sz w:val="22"/>
          <w:szCs w:val="22"/>
        </w:rPr>
        <w:t xml:space="preserve">lmacenamiento de mercancías, posiciones fijas según el tipo de embalaje, a la espera de </w:t>
      </w:r>
      <w:r w:rsidR="00656AA5" w:rsidRPr="00AA6E7D">
        <w:rPr>
          <w:rFonts w:asciiTheme="minorHAnsi" w:hAnsiTheme="minorHAnsi" w:cstheme="minorHAnsi"/>
          <w:color w:val="000000"/>
          <w:sz w:val="22"/>
          <w:szCs w:val="22"/>
        </w:rPr>
        <w:t>órdenes</w:t>
      </w:r>
      <w:r w:rsidR="005B3D95" w:rsidRPr="00AA6E7D">
        <w:rPr>
          <w:rFonts w:asciiTheme="minorHAnsi" w:hAnsiTheme="minorHAnsi" w:cstheme="minorHAnsi"/>
          <w:color w:val="000000"/>
          <w:sz w:val="22"/>
          <w:szCs w:val="22"/>
        </w:rPr>
        <w:t xml:space="preserve"> de despacho, según las necesidades, garantizando: </w:t>
      </w:r>
    </w:p>
    <w:p w14:paraId="4E313028" w14:textId="77777777" w:rsidR="005B3D95" w:rsidRPr="00AA6E7D" w:rsidRDefault="005B3D95" w:rsidP="006C13E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1144FF" w14:textId="079A9A4A" w:rsidR="005B3D95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Área cubierta para el almacenamiento. </w:t>
      </w:r>
    </w:p>
    <w:p w14:paraId="4190DC01" w14:textId="47933838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Personal especializado. </w:t>
      </w:r>
    </w:p>
    <w:p w14:paraId="6D54E562" w14:textId="3B9786BF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Equipo para el movimiento de carga. </w:t>
      </w:r>
    </w:p>
    <w:p w14:paraId="6CF0C454" w14:textId="7A5C73E1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Estibas </w:t>
      </w:r>
    </w:p>
    <w:p w14:paraId="6BA8C1B9" w14:textId="47D66983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Plásticos para cubrir </w:t>
      </w:r>
    </w:p>
    <w:p w14:paraId="441CD61C" w14:textId="4783F2EA" w:rsidR="005B3D95" w:rsidRPr="00AA6E7D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>Sistemas</w:t>
      </w:r>
      <w:r w:rsidRPr="00AA6E7D">
        <w:rPr>
          <w:rFonts w:asciiTheme="minorHAnsi" w:hAnsiTheme="minorHAnsi" w:cstheme="minorHAnsi"/>
          <w:color w:val="000000"/>
          <w:sz w:val="22"/>
          <w:szCs w:val="22"/>
        </w:rPr>
        <w:t xml:space="preserve"> de cargue y manipulación: transpaletas de elevación </w:t>
      </w:r>
    </w:p>
    <w:p w14:paraId="214ECC69" w14:textId="34BA108A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Sistema de seguridad 24 horas </w:t>
      </w:r>
    </w:p>
    <w:p w14:paraId="6704A29F" w14:textId="5E3A0CD4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Seguro de mercancías </w:t>
      </w:r>
    </w:p>
    <w:p w14:paraId="37DF9CBB" w14:textId="2C8D7A4D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Indicadores: definidos de común acuerdo entre las partes </w:t>
      </w:r>
    </w:p>
    <w:p w14:paraId="188C8C26" w14:textId="10884301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>Herramientas para la administración de inventarios</w:t>
      </w:r>
    </w:p>
    <w:p w14:paraId="62E95BF4" w14:textId="13CAEFA2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Inventarios al 100 % una vez al mes </w:t>
      </w:r>
    </w:p>
    <w:p w14:paraId="2D798ACA" w14:textId="669B8BAE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Inventario cíclico </w:t>
      </w:r>
      <w:r w:rsidR="00FC59B7">
        <w:rPr>
          <w:rFonts w:asciiTheme="minorHAnsi" w:hAnsiTheme="minorHAnsi" w:cstheme="minorHAnsi"/>
          <w:sz w:val="22"/>
          <w:szCs w:val="22"/>
        </w:rPr>
        <w:t>semanal</w:t>
      </w:r>
      <w:r w:rsidRPr="0058066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CE377C" w14:textId="076C3BAA" w:rsidR="005B3D95" w:rsidRPr="0058066E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Informe de cierre de operación diario y semanal </w:t>
      </w:r>
    </w:p>
    <w:p w14:paraId="39CE9835" w14:textId="2606D76C" w:rsidR="00246B4C" w:rsidRPr="00FC59B7" w:rsidRDefault="005B3D95" w:rsidP="006C13E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066E">
        <w:rPr>
          <w:rFonts w:asciiTheme="minorHAnsi" w:hAnsiTheme="minorHAnsi" w:cstheme="minorHAnsi"/>
          <w:sz w:val="22"/>
          <w:szCs w:val="22"/>
        </w:rPr>
        <w:t xml:space="preserve">Software de citas </w:t>
      </w:r>
    </w:p>
    <w:p w14:paraId="4D0B782A" w14:textId="03711DED" w:rsidR="00D10317" w:rsidRDefault="00D10317" w:rsidP="006C13E4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73922">
        <w:rPr>
          <w:rFonts w:asciiTheme="minorHAnsi" w:hAnsiTheme="minorHAnsi" w:cstheme="minorHAnsi"/>
          <w:b/>
          <w:bCs/>
          <w:sz w:val="22"/>
          <w:szCs w:val="22"/>
        </w:rPr>
        <w:lastRenderedPageBreak/>
        <w:t>1.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Operación ITR Importación </w:t>
      </w:r>
      <w:r w:rsidRPr="00CF17A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597FFB4" w14:textId="46ADA645" w:rsidR="00D10317" w:rsidRDefault="0057331A" w:rsidP="006C13E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7331A">
        <w:rPr>
          <w:rFonts w:asciiTheme="minorHAnsi" w:hAnsiTheme="minorHAnsi" w:cstheme="minorHAnsi"/>
          <w:color w:val="000000"/>
          <w:sz w:val="22"/>
          <w:szCs w:val="22"/>
        </w:rPr>
        <w:t>Operaciones ITR de transferencia de cargue de contenedores, servicio integral en instalaciones propias, en óptimas condiciones de seguridad, inocuidad, realizando las siguientes actividades para</w:t>
      </w:r>
      <w:r w:rsidR="00515AB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C59B7">
        <w:rPr>
          <w:rFonts w:asciiTheme="minorHAnsi" w:hAnsiTheme="minorHAnsi" w:cstheme="minorHAnsi"/>
          <w:color w:val="000000"/>
          <w:sz w:val="22"/>
          <w:szCs w:val="22"/>
        </w:rPr>
        <w:t xml:space="preserve">todo tipo de </w:t>
      </w:r>
      <w:r w:rsidR="00515ABA">
        <w:rPr>
          <w:rFonts w:asciiTheme="minorHAnsi" w:hAnsiTheme="minorHAnsi" w:cstheme="minorHAnsi"/>
          <w:color w:val="000000"/>
          <w:sz w:val="22"/>
          <w:szCs w:val="22"/>
        </w:rPr>
        <w:t>productos alimenticios, IBC y tambores,</w:t>
      </w:r>
      <w:r w:rsidR="00FC59B7">
        <w:rPr>
          <w:rFonts w:asciiTheme="minorHAnsi" w:hAnsiTheme="minorHAnsi" w:cstheme="minorHAnsi"/>
          <w:color w:val="000000"/>
          <w:sz w:val="22"/>
          <w:szCs w:val="22"/>
        </w:rPr>
        <w:t xml:space="preserve"> entre otros,</w:t>
      </w:r>
      <w:r w:rsidR="00515ABA">
        <w:rPr>
          <w:rFonts w:asciiTheme="minorHAnsi" w:hAnsiTheme="minorHAnsi" w:cstheme="minorHAnsi"/>
          <w:color w:val="000000"/>
          <w:sz w:val="22"/>
          <w:szCs w:val="22"/>
        </w:rPr>
        <w:t xml:space="preserve"> así:</w:t>
      </w:r>
    </w:p>
    <w:p w14:paraId="2CAF630D" w14:textId="77777777" w:rsidR="00AA56F5" w:rsidRPr="00AA56F5" w:rsidRDefault="00AA56F5" w:rsidP="00AA56F5">
      <w:pPr>
        <w:pStyle w:val="Prrafode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A56F5">
        <w:rPr>
          <w:rFonts w:asciiTheme="minorHAnsi" w:hAnsiTheme="minorHAnsi" w:cstheme="minorHAnsi"/>
        </w:rPr>
        <w:t xml:space="preserve">Retiro de contenedor lleno. Transporte de carga contenerizada desde las instalaciones portuarias hacia </w:t>
      </w:r>
      <w:r>
        <w:rPr>
          <w:rFonts w:asciiTheme="minorHAnsi" w:hAnsiTheme="minorHAnsi" w:cstheme="minorHAnsi"/>
        </w:rPr>
        <w:t>nuestras instalaciones</w:t>
      </w:r>
      <w:r w:rsidRPr="00AA56F5">
        <w:rPr>
          <w:rFonts w:asciiTheme="minorHAnsi" w:hAnsiTheme="minorHAnsi" w:cstheme="minorHAnsi"/>
        </w:rPr>
        <w:t xml:space="preserve"> </w:t>
      </w:r>
    </w:p>
    <w:p w14:paraId="225C631A" w14:textId="77777777" w:rsidR="00AA56F5" w:rsidRPr="00AA56F5" w:rsidRDefault="00AA56F5" w:rsidP="00AA56F5">
      <w:pPr>
        <w:pStyle w:val="Prrafode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A56F5">
        <w:rPr>
          <w:rFonts w:asciiTheme="minorHAnsi" w:hAnsiTheme="minorHAnsi" w:cstheme="minorHAnsi"/>
        </w:rPr>
        <w:t xml:space="preserve">Apertura del contenedor y vaciado de la mercancía suministrando equipos de montacargas de hasta 2,5 toneladas o personal de apoyo, para movilización de mercancía a bodega y/o transbordo directo de contenedor a camión hasta por dos (2) horas. </w:t>
      </w:r>
    </w:p>
    <w:p w14:paraId="53108DD2" w14:textId="77777777" w:rsidR="00AA56F5" w:rsidRPr="00AA56F5" w:rsidRDefault="00AA56F5" w:rsidP="00AA56F5">
      <w:pPr>
        <w:pStyle w:val="Prrafode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A56F5">
        <w:rPr>
          <w:rFonts w:asciiTheme="minorHAnsi" w:hAnsiTheme="minorHAnsi" w:cstheme="minorHAnsi"/>
        </w:rPr>
        <w:t>Suministro de personal y elementos para limpieza básica del contenedor.</w:t>
      </w:r>
    </w:p>
    <w:p w14:paraId="456D4379" w14:textId="77777777" w:rsidR="00AA56F5" w:rsidRPr="00AA56F5" w:rsidRDefault="00AA56F5" w:rsidP="00AA56F5">
      <w:pPr>
        <w:pStyle w:val="Prrafode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A56F5">
        <w:rPr>
          <w:rFonts w:asciiTheme="minorHAnsi" w:hAnsiTheme="minorHAnsi" w:cstheme="minorHAnsi"/>
        </w:rPr>
        <w:t xml:space="preserve">Devolución de contenedor vacío. Transporte desde nuestras instalaciones hacia los patios de la naviera o puerto. En ningún caso a ambas. </w:t>
      </w:r>
    </w:p>
    <w:p w14:paraId="01F48345" w14:textId="77777777" w:rsidR="00AA56F5" w:rsidRPr="00AA56F5" w:rsidRDefault="00AA56F5" w:rsidP="00AA56F5">
      <w:pPr>
        <w:pStyle w:val="Prrafode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A56F5">
        <w:rPr>
          <w:rFonts w:asciiTheme="minorHAnsi" w:hAnsiTheme="minorHAnsi" w:cstheme="minorHAnsi"/>
        </w:rPr>
        <w:t xml:space="preserve">Auxiliar de Distribución quien estará al frente de la operación supervisando la recepción y despacho de la carga. </w:t>
      </w:r>
    </w:p>
    <w:p w14:paraId="0D7C2036" w14:textId="408FD038" w:rsidR="002759AF" w:rsidRPr="00AA56F5" w:rsidRDefault="00AA56F5" w:rsidP="00AA56F5">
      <w:pPr>
        <w:pStyle w:val="Prrafode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A56F5">
        <w:rPr>
          <w:rFonts w:asciiTheme="minorHAnsi" w:hAnsiTheme="minorHAnsi" w:cstheme="minorHAnsi"/>
        </w:rPr>
        <w:t xml:space="preserve">Actas de operación y registros fotográficos. </w:t>
      </w:r>
    </w:p>
    <w:p w14:paraId="28CDC1C0" w14:textId="77777777" w:rsidR="00AA56F5" w:rsidRPr="002759AF" w:rsidRDefault="00AA56F5" w:rsidP="00AA56F5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1EB71D7" w14:textId="78B57E13" w:rsidR="0045685C" w:rsidRDefault="000B33D5" w:rsidP="006C13E4">
      <w:pPr>
        <w:pStyle w:val="Default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TARIFA</w:t>
      </w:r>
      <w:r w:rsidR="00D73922">
        <w:rPr>
          <w:rFonts w:asciiTheme="minorHAnsi" w:hAnsiTheme="minorHAnsi" w:cstheme="minorHAnsi"/>
          <w:b/>
          <w:bCs/>
          <w:color w:val="auto"/>
          <w:sz w:val="22"/>
          <w:szCs w:val="22"/>
        </w:rPr>
        <w:t>S</w:t>
      </w:r>
    </w:p>
    <w:p w14:paraId="65B2A88B" w14:textId="4995CDA4" w:rsidR="004A5720" w:rsidRDefault="004A5720" w:rsidP="004A5720">
      <w:pPr>
        <w:pStyle w:val="Default"/>
        <w:spacing w:line="276" w:lineRule="auto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tbl>
      <w:tblPr>
        <w:tblStyle w:val="Tablaconcuadrcula4-nfasis6"/>
        <w:tblW w:w="8644" w:type="dxa"/>
        <w:tblLook w:val="04A0" w:firstRow="1" w:lastRow="0" w:firstColumn="1" w:lastColumn="0" w:noHBand="0" w:noVBand="1"/>
      </w:tblPr>
      <w:tblGrid>
        <w:gridCol w:w="5382"/>
        <w:gridCol w:w="969"/>
        <w:gridCol w:w="2293"/>
      </w:tblGrid>
      <w:tr w:rsidR="00353A0A" w:rsidRPr="00F41929" w14:paraId="61788C0D" w14:textId="77777777" w:rsidTr="00D25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shd w:val="clear" w:color="auto" w:fill="1C6194" w:themeFill="accent6" w:themeFillShade="BF"/>
            <w:noWrap/>
            <w:hideMark/>
          </w:tcPr>
          <w:p w14:paraId="09EABBD9" w14:textId="77777777" w:rsidR="00353A0A" w:rsidRPr="00672667" w:rsidRDefault="00353A0A" w:rsidP="00D25082">
            <w:pPr>
              <w:widowControl w:val="0"/>
              <w:autoSpaceDE w:val="0"/>
              <w:autoSpaceDN w:val="0"/>
              <w:jc w:val="center"/>
              <w:rPr>
                <w:rFonts w:asciiTheme="minorHAnsi" w:hAnsiTheme="minorHAnsi" w:cstheme="minorHAnsi"/>
              </w:rPr>
            </w:pPr>
            <w:r w:rsidRPr="00672667">
              <w:rPr>
                <w:rFonts w:asciiTheme="minorHAnsi" w:hAnsiTheme="minorHAnsi" w:cstheme="minorHAnsi"/>
              </w:rPr>
              <w:t>SERVICIOS</w:t>
            </w:r>
          </w:p>
        </w:tc>
        <w:tc>
          <w:tcPr>
            <w:tcW w:w="969" w:type="dxa"/>
            <w:shd w:val="clear" w:color="auto" w:fill="1C6194" w:themeFill="accent6" w:themeFillShade="BF"/>
          </w:tcPr>
          <w:p w14:paraId="0D351FAB" w14:textId="77777777" w:rsidR="00353A0A" w:rsidRPr="00672667" w:rsidRDefault="00353A0A" w:rsidP="00D25082">
            <w:pPr>
              <w:pStyle w:val="xmsonormal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93" w:type="dxa"/>
            <w:shd w:val="clear" w:color="auto" w:fill="1C6194" w:themeFill="accent6" w:themeFillShade="BF"/>
          </w:tcPr>
          <w:p w14:paraId="4A0CA090" w14:textId="77777777" w:rsidR="00353A0A" w:rsidRPr="00672667" w:rsidRDefault="00353A0A" w:rsidP="00D25082">
            <w:pPr>
              <w:pStyle w:val="xmsonormal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TARIFAS </w:t>
            </w:r>
          </w:p>
        </w:tc>
      </w:tr>
      <w:tr w:rsidR="00353A0A" w:rsidRPr="00F41929" w14:paraId="0E62B4B0" w14:textId="77777777" w:rsidTr="00D2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68A1C375" w14:textId="0C50D6B9" w:rsidR="00353A0A" w:rsidRDefault="00353A0A" w:rsidP="00D25082">
            <w:pPr>
              <w:pStyle w:val="x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SERVICIO INTEGRAL DE ITR CONTENEDOR DE </w:t>
            </w:r>
            <w:r w:rsidR="00C227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0´ </w:t>
            </w:r>
            <w:r w:rsidR="00C2274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(BOBINAS DE PAPEL) </w:t>
            </w:r>
          </w:p>
        </w:tc>
        <w:tc>
          <w:tcPr>
            <w:tcW w:w="3262" w:type="dxa"/>
            <w:gridSpan w:val="2"/>
            <w:noWrap/>
          </w:tcPr>
          <w:p w14:paraId="20D45F8F" w14:textId="25BEFE08" w:rsidR="00353A0A" w:rsidRDefault="00353A0A" w:rsidP="00AD27B0">
            <w:pPr>
              <w:pStyle w:val="xmsonormal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$</w:t>
            </w:r>
            <w:r w:rsidR="00C22747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 xml:space="preserve"> 1.05</w:t>
            </w: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0.000 X UNIDAD</w:t>
            </w:r>
          </w:p>
        </w:tc>
      </w:tr>
      <w:tr w:rsidR="00353A0A" w:rsidRPr="00F41929" w14:paraId="1C1695E2" w14:textId="77777777" w:rsidTr="00D2508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7BBA7F34" w14:textId="51CC44FB" w:rsidR="00353A0A" w:rsidRPr="0052738D" w:rsidRDefault="00353A0A" w:rsidP="00D25082">
            <w:pPr>
              <w:pStyle w:val="x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SERVICIO INTEGRAL DE ITR CONTENEDOR DE </w:t>
            </w:r>
            <w:r w:rsidR="00AD27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0´ PALLETIZADO</w:t>
            </w:r>
          </w:p>
        </w:tc>
        <w:tc>
          <w:tcPr>
            <w:tcW w:w="3262" w:type="dxa"/>
            <w:gridSpan w:val="2"/>
            <w:noWrap/>
          </w:tcPr>
          <w:p w14:paraId="3CAEE1BB" w14:textId="2C6010AF" w:rsidR="00353A0A" w:rsidRPr="0052738D" w:rsidRDefault="00353A0A" w:rsidP="001A1233">
            <w:pPr>
              <w:pStyle w:val="xmsonormal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 xml:space="preserve">$ </w:t>
            </w:r>
            <w:r w:rsidR="00F266B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8</w:t>
            </w:r>
            <w:r w:rsidR="00EE680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0.000 X UNIDAD</w:t>
            </w:r>
          </w:p>
        </w:tc>
      </w:tr>
      <w:tr w:rsidR="00AD27B0" w:rsidRPr="00F41929" w14:paraId="5FA65D29" w14:textId="77777777" w:rsidTr="00D2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48A5E977" w14:textId="7CFDE59D" w:rsidR="00AD27B0" w:rsidRDefault="00AD27B0" w:rsidP="00D25082">
            <w:pPr>
              <w:pStyle w:val="x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SERVICIO INTEGRAL DE ITR CONTENEDOR DE 40´ PALLETIZADO</w:t>
            </w:r>
          </w:p>
        </w:tc>
        <w:tc>
          <w:tcPr>
            <w:tcW w:w="3262" w:type="dxa"/>
            <w:gridSpan w:val="2"/>
            <w:noWrap/>
          </w:tcPr>
          <w:p w14:paraId="1FFA47EF" w14:textId="0D5F02F0" w:rsidR="00AD27B0" w:rsidRDefault="00EE6808" w:rsidP="00D25082">
            <w:pPr>
              <w:pStyle w:val="xmsonormal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$ 890.000 X UNIDAD</w:t>
            </w:r>
          </w:p>
        </w:tc>
      </w:tr>
      <w:tr w:rsidR="00353A0A" w:rsidRPr="00F41929" w14:paraId="5CDE28D0" w14:textId="77777777" w:rsidTr="00D2508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2980B580" w14:textId="2C9C45AC" w:rsidR="00353A0A" w:rsidRPr="00353EAB" w:rsidRDefault="00353A0A" w:rsidP="00D25082">
            <w:pPr>
              <w:pStyle w:val="x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SERVICIO INTEGRAL DE ITR CONTENEDOR DE 20´ CARGA SUELTA</w:t>
            </w:r>
          </w:p>
        </w:tc>
        <w:tc>
          <w:tcPr>
            <w:tcW w:w="3262" w:type="dxa"/>
            <w:gridSpan w:val="2"/>
            <w:noWrap/>
          </w:tcPr>
          <w:p w14:paraId="49BFC465" w14:textId="590589B4" w:rsidR="00353A0A" w:rsidRPr="0052738D" w:rsidRDefault="00F266BC" w:rsidP="00D25082">
            <w:pPr>
              <w:pStyle w:val="xmsonormal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$ 9</w:t>
            </w:r>
            <w:r w:rsidR="00EE680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0.000 X UNIDAD</w:t>
            </w:r>
          </w:p>
        </w:tc>
      </w:tr>
      <w:tr w:rsidR="00353A0A" w:rsidRPr="00F41929" w14:paraId="5402749B" w14:textId="77777777" w:rsidTr="00D2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0C6D3BB6" w14:textId="3803EABD" w:rsidR="00353A0A" w:rsidRDefault="00353A0A" w:rsidP="00D25082">
            <w:pPr>
              <w:pStyle w:val="x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SERVICIO INTEGRAL DE ITR CONTENEDOR DE 40´ CARGA SUELTA</w:t>
            </w:r>
          </w:p>
        </w:tc>
        <w:tc>
          <w:tcPr>
            <w:tcW w:w="3262" w:type="dxa"/>
            <w:gridSpan w:val="2"/>
            <w:noWrap/>
          </w:tcPr>
          <w:p w14:paraId="55986FB6" w14:textId="720BBE4F" w:rsidR="00353A0A" w:rsidRDefault="00F266BC" w:rsidP="00D25082">
            <w:pPr>
              <w:pStyle w:val="xmsonormal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$ 980.000 X UNIDAD</w:t>
            </w:r>
          </w:p>
        </w:tc>
      </w:tr>
      <w:tr w:rsidR="00353A0A" w:rsidRPr="00F41929" w14:paraId="5642F59E" w14:textId="77777777" w:rsidTr="00D2508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4189FEB9" w14:textId="77777777" w:rsidR="00353A0A" w:rsidRPr="0052738D" w:rsidRDefault="00353A0A" w:rsidP="00D25082">
            <w:pPr>
              <w:pStyle w:val="x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27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MOVIMIENTO </w:t>
            </w:r>
            <w:proofErr w:type="spellStart"/>
            <w:r w:rsidRPr="00527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Reach</w:t>
            </w:r>
            <w:proofErr w:type="spellEnd"/>
            <w:r w:rsidRPr="00527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27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Stacker</w:t>
            </w:r>
            <w:proofErr w:type="spellEnd"/>
          </w:p>
        </w:tc>
        <w:tc>
          <w:tcPr>
            <w:tcW w:w="3262" w:type="dxa"/>
            <w:gridSpan w:val="2"/>
            <w:noWrap/>
          </w:tcPr>
          <w:p w14:paraId="65FDD78C" w14:textId="77777777" w:rsidR="00353A0A" w:rsidRPr="0052738D" w:rsidRDefault="00353A0A" w:rsidP="00D25082">
            <w:pPr>
              <w:pStyle w:val="xmsonormal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</w:pPr>
            <w:r w:rsidRPr="0052738D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$</w:t>
            </w: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150</w:t>
            </w:r>
            <w:r w:rsidRPr="0052738D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.000 X MOVIMIENTO CONTENEDOR</w:t>
            </w: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 xml:space="preserve"> LLENO</w:t>
            </w:r>
          </w:p>
        </w:tc>
      </w:tr>
      <w:tr w:rsidR="00353A0A" w:rsidRPr="00F41929" w14:paraId="49D5821D" w14:textId="77777777" w:rsidTr="00D2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61D58D7B" w14:textId="77777777" w:rsidR="00353A0A" w:rsidRPr="006476DC" w:rsidRDefault="00353A0A" w:rsidP="00D25082">
            <w:pPr>
              <w:pStyle w:val="x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27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MOVIMIENTO </w:t>
            </w:r>
            <w:proofErr w:type="spellStart"/>
            <w:r w:rsidRPr="00527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Reach</w:t>
            </w:r>
            <w:proofErr w:type="spellEnd"/>
            <w:r w:rsidRPr="00527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273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Stacker</w:t>
            </w:r>
            <w:proofErr w:type="spellEnd"/>
          </w:p>
        </w:tc>
        <w:tc>
          <w:tcPr>
            <w:tcW w:w="3262" w:type="dxa"/>
            <w:gridSpan w:val="2"/>
            <w:noWrap/>
          </w:tcPr>
          <w:p w14:paraId="58A194C7" w14:textId="77777777" w:rsidR="00353A0A" w:rsidRPr="006476DC" w:rsidRDefault="00353A0A" w:rsidP="00D25082">
            <w:pPr>
              <w:pStyle w:val="xmsonormal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</w:pPr>
            <w:r w:rsidRPr="0052738D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$</w:t>
            </w: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70</w:t>
            </w:r>
            <w:r w:rsidRPr="0052738D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 xml:space="preserve">.000 X MOVIMIENTO </w:t>
            </w: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CONTENEDOR VACIO</w:t>
            </w:r>
          </w:p>
        </w:tc>
      </w:tr>
      <w:tr w:rsidR="00353A0A" w:rsidRPr="00F41929" w14:paraId="22842CEE" w14:textId="77777777" w:rsidTr="00D2508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1EED7AFD" w14:textId="448095FB" w:rsidR="00353A0A" w:rsidRPr="006476DC" w:rsidRDefault="00F266BC" w:rsidP="00D25082">
            <w:pPr>
              <w:pStyle w:val="xmsonormal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CARGUE </w:t>
            </w:r>
            <w:r w:rsidR="00353A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MANUAL A CAMION </w:t>
            </w:r>
          </w:p>
        </w:tc>
        <w:tc>
          <w:tcPr>
            <w:tcW w:w="3262" w:type="dxa"/>
            <w:gridSpan w:val="2"/>
            <w:noWrap/>
          </w:tcPr>
          <w:p w14:paraId="1793F755" w14:textId="5DF4397A" w:rsidR="00353A0A" w:rsidRPr="006476DC" w:rsidRDefault="00353A0A" w:rsidP="00D25082">
            <w:pPr>
              <w:pStyle w:val="xmsonormal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 xml:space="preserve">$ </w:t>
            </w:r>
            <w:r w:rsidR="00EE680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8</w:t>
            </w:r>
            <w:r w:rsidR="00F266B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.0</w:t>
            </w:r>
            <w:r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 xml:space="preserve">00 X </w:t>
            </w:r>
            <w:r w:rsidR="00F266B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</w:rPr>
              <w:t>TON</w:t>
            </w:r>
          </w:p>
        </w:tc>
      </w:tr>
      <w:tr w:rsidR="00353A0A" w:rsidRPr="00F41929" w14:paraId="09E4C0A4" w14:textId="77777777" w:rsidTr="00D25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</w:tcPr>
          <w:p w14:paraId="43BC7104" w14:textId="77777777" w:rsidR="00353A0A" w:rsidRDefault="00353A0A" w:rsidP="00D2508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Almacenamiento</w:t>
            </w:r>
          </w:p>
        </w:tc>
        <w:tc>
          <w:tcPr>
            <w:tcW w:w="3262" w:type="dxa"/>
            <w:gridSpan w:val="2"/>
            <w:noWrap/>
          </w:tcPr>
          <w:p w14:paraId="2F487607" w14:textId="2FCF368D" w:rsidR="00353A0A" w:rsidRDefault="00353A0A" w:rsidP="00D2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$ 32.000 M2/MES O FRACCION</w:t>
            </w:r>
          </w:p>
        </w:tc>
      </w:tr>
    </w:tbl>
    <w:p w14:paraId="7E0E7651" w14:textId="452EF896" w:rsidR="00181103" w:rsidRDefault="007F4118" w:rsidP="006C13E4">
      <w:pPr>
        <w:pStyle w:val="xmsonormal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r w:rsidRPr="002759AF">
        <w:rPr>
          <w:rFonts w:ascii="Calibri" w:hAnsi="Calibri" w:cs="Calibri"/>
          <w:b/>
          <w:bCs/>
          <w:color w:val="212121"/>
          <w:sz w:val="22"/>
          <w:szCs w:val="22"/>
        </w:rPr>
        <w:t>Nota</w:t>
      </w:r>
      <w:r>
        <w:rPr>
          <w:rFonts w:ascii="Calibri" w:hAnsi="Calibri" w:cs="Calibri"/>
          <w:color w:val="212121"/>
          <w:sz w:val="22"/>
          <w:szCs w:val="22"/>
        </w:rPr>
        <w:t xml:space="preserve">: </w:t>
      </w:r>
      <w:r w:rsidR="00353A0A">
        <w:rPr>
          <w:rFonts w:ascii="Calibri" w:hAnsi="Calibri" w:cs="Calibri"/>
          <w:color w:val="212121"/>
          <w:sz w:val="22"/>
          <w:szCs w:val="22"/>
        </w:rPr>
        <w:t xml:space="preserve">SE CONCEDEN 3 DIAS LIBRES DE </w:t>
      </w:r>
      <w:r w:rsidR="00F266BC">
        <w:rPr>
          <w:rFonts w:ascii="Calibri" w:hAnsi="Calibri" w:cs="Calibri"/>
          <w:color w:val="212121"/>
          <w:sz w:val="22"/>
          <w:szCs w:val="22"/>
        </w:rPr>
        <w:t>ALMACENAMIENTO (</w:t>
      </w:r>
      <w:r w:rsidR="00353A0A">
        <w:rPr>
          <w:rFonts w:ascii="Calibri" w:hAnsi="Calibri" w:cs="Calibri"/>
          <w:color w:val="212121"/>
          <w:sz w:val="22"/>
          <w:szCs w:val="22"/>
        </w:rPr>
        <w:t>APLICA SI SE HACE ITR)</w:t>
      </w:r>
    </w:p>
    <w:p w14:paraId="7B8B4608" w14:textId="77777777" w:rsidR="004A5720" w:rsidRDefault="004A5720" w:rsidP="004A5720">
      <w:pPr>
        <w:pStyle w:val="xmsonormal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EL CARGUE NO INCLUYE DESCARPE NI CARPE NI MANIPULACION DE CARROCERIA</w:t>
      </w:r>
    </w:p>
    <w:p w14:paraId="1A9C5C3D" w14:textId="68D4FE2B" w:rsidR="004A5720" w:rsidRDefault="004A5720" w:rsidP="006C13E4">
      <w:pPr>
        <w:pStyle w:val="xmsonormal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</w:p>
    <w:p w14:paraId="1BC752EE" w14:textId="77777777" w:rsidR="008A5BBA" w:rsidRPr="00F41929" w:rsidRDefault="008A5BBA" w:rsidP="006C13E4">
      <w:pPr>
        <w:pStyle w:val="xmsonormal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</w:p>
    <w:p w14:paraId="328F635D" w14:textId="1446C719" w:rsidR="000A000D" w:rsidRPr="002A5FAB" w:rsidRDefault="009E1DA8" w:rsidP="002A5FA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A3134">
        <w:rPr>
          <w:rFonts w:asciiTheme="minorHAnsi" w:hAnsiTheme="minorHAnsi" w:cstheme="minorHAnsi"/>
          <w:b/>
          <w:bCs/>
          <w:sz w:val="22"/>
          <w:szCs w:val="22"/>
        </w:rPr>
        <w:t>Las tarifas no incluyen:</w:t>
      </w:r>
    </w:p>
    <w:p w14:paraId="1FFA4963" w14:textId="77777777" w:rsidR="00AA56F5" w:rsidRDefault="000A000D" w:rsidP="000A000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164"/>
        <w:rPr>
          <w:rFonts w:asciiTheme="minorHAnsi" w:hAnsiTheme="minorHAnsi" w:cstheme="minorHAnsi"/>
          <w:color w:val="000000"/>
        </w:rPr>
      </w:pPr>
      <w:r w:rsidRPr="00AA56F5">
        <w:rPr>
          <w:rFonts w:asciiTheme="minorHAnsi" w:hAnsiTheme="minorHAnsi" w:cstheme="minorHAnsi"/>
          <w:color w:val="000000"/>
        </w:rPr>
        <w:t xml:space="preserve">Todo aquello que no </w:t>
      </w:r>
      <w:r w:rsidR="00656AA5" w:rsidRPr="00AA56F5">
        <w:rPr>
          <w:rFonts w:asciiTheme="minorHAnsi" w:hAnsiTheme="minorHAnsi" w:cstheme="minorHAnsi"/>
          <w:color w:val="000000"/>
        </w:rPr>
        <w:t>esté</w:t>
      </w:r>
      <w:r w:rsidRPr="00AA56F5">
        <w:rPr>
          <w:rFonts w:asciiTheme="minorHAnsi" w:hAnsiTheme="minorHAnsi" w:cstheme="minorHAnsi"/>
          <w:color w:val="000000"/>
        </w:rPr>
        <w:t xml:space="preserve"> explícitamente detallado en la oferta</w:t>
      </w:r>
    </w:p>
    <w:p w14:paraId="1782EBA4" w14:textId="116997E8" w:rsidR="00AA56F5" w:rsidRPr="00AA56F5" w:rsidRDefault="000A000D" w:rsidP="000A000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164"/>
        <w:rPr>
          <w:rFonts w:asciiTheme="minorHAnsi" w:hAnsiTheme="minorHAnsi" w:cstheme="minorHAnsi"/>
          <w:color w:val="000000"/>
        </w:rPr>
      </w:pPr>
      <w:r w:rsidRPr="00AA56F5">
        <w:rPr>
          <w:rFonts w:asciiTheme="minorHAnsi" w:hAnsiTheme="minorHAnsi" w:cstheme="minorHAnsi"/>
        </w:rPr>
        <w:t xml:space="preserve">Transporte adicional por inspección de contenedor en la devolución, en caso de requerirlo se cobrarán $ </w:t>
      </w:r>
      <w:r w:rsidR="00E822A5" w:rsidRPr="00AA56F5">
        <w:rPr>
          <w:rFonts w:asciiTheme="minorHAnsi" w:hAnsiTheme="minorHAnsi" w:cstheme="minorHAnsi"/>
        </w:rPr>
        <w:t>2</w:t>
      </w:r>
      <w:r w:rsidRPr="00AA56F5">
        <w:rPr>
          <w:rFonts w:asciiTheme="minorHAnsi" w:hAnsiTheme="minorHAnsi" w:cstheme="minorHAnsi"/>
        </w:rPr>
        <w:t xml:space="preserve">50.000 </w:t>
      </w:r>
      <w:r w:rsidR="00160B3B">
        <w:rPr>
          <w:rFonts w:asciiTheme="minorHAnsi" w:hAnsiTheme="minorHAnsi" w:cstheme="minorHAnsi"/>
        </w:rPr>
        <w:t>x unidad.</w:t>
      </w:r>
    </w:p>
    <w:p w14:paraId="7ADBD724" w14:textId="015A8E19" w:rsidR="00AA56F5" w:rsidRPr="00AA56F5" w:rsidRDefault="000A000D" w:rsidP="000A000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164"/>
        <w:rPr>
          <w:rFonts w:asciiTheme="minorHAnsi" w:hAnsiTheme="minorHAnsi" w:cstheme="minorHAnsi"/>
          <w:color w:val="000000"/>
        </w:rPr>
      </w:pPr>
      <w:r w:rsidRPr="00AA56F5">
        <w:rPr>
          <w:rFonts w:asciiTheme="minorHAnsi" w:hAnsiTheme="minorHAnsi" w:cstheme="minorHAnsi"/>
          <w:bCs/>
        </w:rPr>
        <w:t>Preinspección y toma de seriales</w:t>
      </w:r>
    </w:p>
    <w:p w14:paraId="404752D5" w14:textId="77777777" w:rsidR="00AA56F5" w:rsidRPr="00AA56F5" w:rsidRDefault="000A000D" w:rsidP="000A000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164"/>
        <w:rPr>
          <w:rFonts w:asciiTheme="minorHAnsi" w:hAnsiTheme="minorHAnsi" w:cstheme="minorHAnsi"/>
          <w:color w:val="000000"/>
        </w:rPr>
      </w:pPr>
      <w:r w:rsidRPr="00AA56F5">
        <w:rPr>
          <w:rFonts w:asciiTheme="minorHAnsi" w:hAnsiTheme="minorHAnsi" w:cstheme="minorHAnsi"/>
        </w:rPr>
        <w:t>Equipo de montacargas superior a 3 ton.</w:t>
      </w:r>
    </w:p>
    <w:p w14:paraId="0F7F1EDB" w14:textId="77777777" w:rsidR="00AA56F5" w:rsidRPr="00AA56F5" w:rsidRDefault="000A000D" w:rsidP="000A000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164"/>
        <w:rPr>
          <w:rFonts w:asciiTheme="minorHAnsi" w:hAnsiTheme="minorHAnsi" w:cstheme="minorHAnsi"/>
          <w:color w:val="000000"/>
        </w:rPr>
      </w:pPr>
      <w:r w:rsidRPr="00AA56F5">
        <w:rPr>
          <w:rFonts w:asciiTheme="minorHAnsi" w:hAnsiTheme="minorHAnsi" w:cstheme="minorHAnsi"/>
          <w:bCs/>
        </w:rPr>
        <w:t xml:space="preserve"> Servicio de etiquetado</w:t>
      </w:r>
    </w:p>
    <w:p w14:paraId="4D473E5D" w14:textId="77777777" w:rsidR="00AA56F5" w:rsidRPr="00AA56F5" w:rsidRDefault="000A000D" w:rsidP="000A000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164"/>
        <w:rPr>
          <w:rFonts w:asciiTheme="minorHAnsi" w:hAnsiTheme="minorHAnsi" w:cstheme="minorHAnsi"/>
          <w:color w:val="000000"/>
        </w:rPr>
      </w:pPr>
      <w:r w:rsidRPr="00AA56F5">
        <w:rPr>
          <w:rFonts w:asciiTheme="minorHAnsi" w:hAnsiTheme="minorHAnsi" w:cstheme="minorHAnsi"/>
          <w:bCs/>
        </w:rPr>
        <w:t xml:space="preserve"> Alistamiento y </w:t>
      </w:r>
      <w:proofErr w:type="spellStart"/>
      <w:r w:rsidRPr="00AA56F5">
        <w:rPr>
          <w:rFonts w:asciiTheme="minorHAnsi" w:hAnsiTheme="minorHAnsi" w:cstheme="minorHAnsi"/>
          <w:bCs/>
        </w:rPr>
        <w:t>Picking</w:t>
      </w:r>
      <w:proofErr w:type="spellEnd"/>
    </w:p>
    <w:p w14:paraId="2ECFDB93" w14:textId="77777777" w:rsidR="00AA56F5" w:rsidRPr="00AA56F5" w:rsidRDefault="000A000D" w:rsidP="000A000D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164"/>
        <w:rPr>
          <w:rFonts w:asciiTheme="minorHAnsi" w:hAnsiTheme="minorHAnsi" w:cstheme="minorHAnsi"/>
          <w:color w:val="000000"/>
        </w:rPr>
      </w:pPr>
      <w:r w:rsidRPr="00AA56F5">
        <w:rPr>
          <w:rFonts w:asciiTheme="minorHAnsi" w:hAnsiTheme="minorHAnsi" w:cstheme="minorHAnsi"/>
          <w:bCs/>
        </w:rPr>
        <w:t>Tiempos extras por despacho de mercancías</w:t>
      </w:r>
    </w:p>
    <w:p w14:paraId="7A229C79" w14:textId="3C9F829D" w:rsidR="00537CA9" w:rsidRPr="00AA56F5" w:rsidRDefault="000A000D" w:rsidP="00AA56F5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164"/>
        <w:rPr>
          <w:rFonts w:asciiTheme="minorHAnsi" w:hAnsiTheme="minorHAnsi" w:cstheme="minorHAnsi"/>
          <w:color w:val="000000"/>
        </w:rPr>
      </w:pPr>
      <w:r w:rsidRPr="00AA56F5">
        <w:rPr>
          <w:rFonts w:asciiTheme="minorHAnsi" w:hAnsiTheme="minorHAnsi" w:cstheme="minorHAnsi"/>
          <w:bCs/>
        </w:rPr>
        <w:t>Material de empaque ni embalaje.</w:t>
      </w:r>
    </w:p>
    <w:p w14:paraId="1CD9C71E" w14:textId="77777777" w:rsidR="00537CA9" w:rsidRPr="006A190C" w:rsidRDefault="00537CA9" w:rsidP="00537CA9">
      <w:pPr>
        <w:pStyle w:val="Ttulo2"/>
        <w:numPr>
          <w:ilvl w:val="0"/>
          <w:numId w:val="8"/>
        </w:numPr>
        <w:jc w:val="both"/>
        <w:rPr>
          <w:rFonts w:cstheme="minorHAnsi"/>
        </w:rPr>
      </w:pPr>
      <w:r w:rsidRPr="006A190C">
        <w:rPr>
          <w:rFonts w:cstheme="minorHAnsi"/>
        </w:rPr>
        <w:t>CONDICIONES DE PAGO</w:t>
      </w:r>
    </w:p>
    <w:p w14:paraId="69B898CC" w14:textId="77777777" w:rsidR="00537CA9" w:rsidRPr="006A190C" w:rsidRDefault="00537CA9" w:rsidP="00537CA9">
      <w:pPr>
        <w:pStyle w:val="Textoindependiente"/>
        <w:spacing w:before="11"/>
        <w:rPr>
          <w:rFonts w:asciiTheme="minorHAnsi" w:hAnsiTheme="minorHAnsi" w:cstheme="minorHAnsi"/>
          <w:b/>
          <w:sz w:val="21"/>
        </w:rPr>
      </w:pPr>
    </w:p>
    <w:p w14:paraId="1F8A413C" w14:textId="4EAE2BB8" w:rsidR="00537CA9" w:rsidRDefault="00537CA9" w:rsidP="00160B3B">
      <w:pPr>
        <w:pStyle w:val="Textoindependiente"/>
        <w:rPr>
          <w:rFonts w:asciiTheme="minorHAnsi" w:hAnsiTheme="minorHAnsi" w:cstheme="minorHAnsi"/>
        </w:rPr>
      </w:pPr>
      <w:r w:rsidRPr="006A190C">
        <w:rPr>
          <w:rFonts w:asciiTheme="minorHAnsi" w:hAnsiTheme="minorHAnsi" w:cstheme="minorHAnsi"/>
        </w:rPr>
        <w:t>Pago</w:t>
      </w:r>
      <w:r>
        <w:rPr>
          <w:rFonts w:asciiTheme="minorHAnsi" w:hAnsiTheme="minorHAnsi" w:cstheme="minorHAnsi"/>
        </w:rPr>
        <w:t xml:space="preserve"> </w:t>
      </w:r>
      <w:r w:rsidR="002A5FAB">
        <w:rPr>
          <w:rFonts w:asciiTheme="minorHAnsi" w:hAnsiTheme="minorHAnsi" w:cstheme="minorHAnsi"/>
        </w:rPr>
        <w:t>15</w:t>
      </w:r>
      <w:r>
        <w:rPr>
          <w:rFonts w:asciiTheme="minorHAnsi" w:hAnsiTheme="minorHAnsi" w:cstheme="minorHAnsi"/>
        </w:rPr>
        <w:t xml:space="preserve"> </w:t>
      </w:r>
      <w:r w:rsidRPr="006A190C">
        <w:rPr>
          <w:rFonts w:asciiTheme="minorHAnsi" w:hAnsiTheme="minorHAnsi" w:cstheme="minorHAnsi"/>
        </w:rPr>
        <w:t>días radicado factura</w:t>
      </w:r>
      <w:r w:rsidR="00160B3B">
        <w:rPr>
          <w:rFonts w:asciiTheme="minorHAnsi" w:hAnsiTheme="minorHAnsi" w:cstheme="minorHAnsi"/>
        </w:rPr>
        <w:t>.</w:t>
      </w:r>
    </w:p>
    <w:p w14:paraId="20807D03" w14:textId="77777777" w:rsidR="00160B3B" w:rsidRPr="006A190C" w:rsidRDefault="00160B3B" w:rsidP="00160B3B">
      <w:pPr>
        <w:pStyle w:val="Textoindependiente"/>
        <w:rPr>
          <w:rFonts w:asciiTheme="minorHAnsi" w:hAnsiTheme="minorHAnsi" w:cstheme="minorHAnsi"/>
          <w:sz w:val="21"/>
        </w:rPr>
      </w:pPr>
    </w:p>
    <w:p w14:paraId="15F558B1" w14:textId="77777777" w:rsidR="00537CA9" w:rsidRPr="006A190C" w:rsidRDefault="00537CA9" w:rsidP="00537CA9">
      <w:pPr>
        <w:pStyle w:val="Ttulo2"/>
        <w:keepNext w:val="0"/>
        <w:widowControl w:val="0"/>
        <w:tabs>
          <w:tab w:val="left" w:pos="499"/>
          <w:tab w:val="left" w:pos="500"/>
        </w:tabs>
        <w:autoSpaceDE w:val="0"/>
        <w:autoSpaceDN w:val="0"/>
        <w:ind w:left="0"/>
        <w:jc w:val="both"/>
        <w:rPr>
          <w:rFonts w:cstheme="minorHAnsi"/>
        </w:rPr>
      </w:pPr>
      <w:r w:rsidRPr="006A190C">
        <w:rPr>
          <w:rFonts w:cstheme="minorHAnsi"/>
        </w:rPr>
        <w:t>VIGENCIA</w:t>
      </w:r>
    </w:p>
    <w:p w14:paraId="00583321" w14:textId="77777777" w:rsidR="00537CA9" w:rsidRDefault="00537CA9" w:rsidP="00537CA9">
      <w:pPr>
        <w:jc w:val="both"/>
        <w:rPr>
          <w:rFonts w:asciiTheme="minorHAnsi" w:hAnsiTheme="minorHAnsi"/>
        </w:rPr>
      </w:pPr>
    </w:p>
    <w:p w14:paraId="52AE2EA3" w14:textId="77777777" w:rsidR="00537CA9" w:rsidRPr="00852C11" w:rsidRDefault="00537CA9" w:rsidP="00537CA9">
      <w:pPr>
        <w:jc w:val="both"/>
        <w:rPr>
          <w:rFonts w:asciiTheme="minorHAnsi" w:hAnsiTheme="minorHAnsi"/>
        </w:rPr>
      </w:pPr>
      <w:r w:rsidRPr="00852C11">
        <w:rPr>
          <w:rFonts w:asciiTheme="minorHAnsi" w:hAnsiTheme="minorHAnsi"/>
        </w:rPr>
        <w:t>La presente oferta tiene una validez de treinta (30) días a partir de la fecha.</w:t>
      </w:r>
    </w:p>
    <w:p w14:paraId="7F3FFF26" w14:textId="77777777" w:rsidR="00537CA9" w:rsidRPr="00852C11" w:rsidRDefault="00537CA9" w:rsidP="00537CA9">
      <w:pPr>
        <w:jc w:val="both"/>
        <w:rPr>
          <w:rFonts w:asciiTheme="minorHAnsi" w:hAnsiTheme="minorHAnsi"/>
        </w:rPr>
      </w:pPr>
      <w:r w:rsidRPr="00852C11">
        <w:rPr>
          <w:rFonts w:asciiTheme="minorHAnsi" w:hAnsiTheme="minorHAnsi"/>
        </w:rPr>
        <w:t>En caso de estar de acuerdo con los términos y condiciones de esta, por favor enviar aceptación formal de las condiciones contenidas en la presente oferta.</w:t>
      </w:r>
    </w:p>
    <w:p w14:paraId="552C5E86" w14:textId="77777777" w:rsidR="00537CA9" w:rsidRDefault="00537CA9" w:rsidP="00537CA9">
      <w:pPr>
        <w:jc w:val="both"/>
        <w:rPr>
          <w:rFonts w:asciiTheme="minorHAnsi" w:hAnsiTheme="minorHAnsi"/>
        </w:rPr>
      </w:pPr>
      <w:r w:rsidRPr="00852C11">
        <w:rPr>
          <w:rFonts w:asciiTheme="minorHAnsi" w:hAnsiTheme="minorHAnsi"/>
        </w:rPr>
        <w:t>Ambas partes se obligan a la confidencialidad absoluta de la presente negociación.</w:t>
      </w:r>
    </w:p>
    <w:p w14:paraId="6C2A962D" w14:textId="77777777" w:rsidR="00537CA9" w:rsidRDefault="00537CA9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A83122C" w14:textId="2DC4A63F" w:rsidR="00537CA9" w:rsidRPr="00DB0C03" w:rsidRDefault="00537CA9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B0C03">
        <w:rPr>
          <w:rFonts w:asciiTheme="minorHAnsi" w:hAnsiTheme="minorHAnsi" w:cstheme="minorHAnsi"/>
          <w:b/>
          <w:bCs/>
          <w:sz w:val="22"/>
          <w:szCs w:val="22"/>
        </w:rPr>
        <w:t>RESPONSABILIDAD Y CONFIDENCIALIDAD</w:t>
      </w:r>
    </w:p>
    <w:p w14:paraId="215CFB9A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072CFFB7" w14:textId="18488549" w:rsidR="00537CA9" w:rsidRDefault="00537CA9" w:rsidP="00537CA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LOGISCAR</w:t>
      </w:r>
      <w:r w:rsidR="002A5FAB">
        <w:rPr>
          <w:rFonts w:asciiTheme="minorHAnsi" w:hAnsiTheme="minorHAnsi" w:cstheme="minorHAnsi"/>
        </w:rPr>
        <w:t xml:space="preserve"> SAS</w:t>
      </w:r>
      <w:r>
        <w:rPr>
          <w:rFonts w:asciiTheme="minorHAnsi" w:hAnsiTheme="minorHAnsi" w:cstheme="minorHAnsi"/>
        </w:rPr>
        <w:t xml:space="preserve"> </w:t>
      </w:r>
      <w:r w:rsidRPr="00DB0C03">
        <w:rPr>
          <w:rFonts w:asciiTheme="minorHAnsi" w:hAnsiTheme="minorHAnsi" w:cstheme="minorHAnsi"/>
        </w:rPr>
        <w:t xml:space="preserve">será el único responsable de llevar adelante los servicios contratados, y se obliga a mantener estricta confidencialidad de toda información documental, visual o verbal que obtuviere la empresa con ocasión a la prestación de los servicios. </w:t>
      </w:r>
    </w:p>
    <w:p w14:paraId="645ACEDE" w14:textId="77777777" w:rsidR="00537CA9" w:rsidRDefault="00537CA9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7F32F5E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FF828F7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A05E85F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58C0027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3CC8A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6FE531D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B3B2F5D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FA7CE90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16C2D1A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8C11070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042DA27" w14:textId="77777777" w:rsidR="00160B3B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ABF0E1E" w14:textId="41A05DFF" w:rsidR="00537CA9" w:rsidRDefault="00537CA9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42DDD">
        <w:rPr>
          <w:rFonts w:asciiTheme="minorHAnsi" w:hAnsiTheme="minorHAnsi" w:cstheme="minorHAnsi"/>
          <w:b/>
          <w:bCs/>
          <w:sz w:val="22"/>
          <w:szCs w:val="22"/>
        </w:rPr>
        <w:t>REGISTRO FOTOGRAFICO</w:t>
      </w:r>
    </w:p>
    <w:p w14:paraId="5E8D44DA" w14:textId="4FB4BB53" w:rsidR="00537CA9" w:rsidRDefault="00537CA9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C97429F" w14:textId="6383407B" w:rsidR="00537CA9" w:rsidRPr="00A42DDD" w:rsidRDefault="00160B3B" w:rsidP="00537CA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11BD45C" wp14:editId="5B8792C9">
            <wp:simplePos x="0" y="0"/>
            <wp:positionH relativeFrom="column">
              <wp:posOffset>2769870</wp:posOffset>
            </wp:positionH>
            <wp:positionV relativeFrom="paragraph">
              <wp:posOffset>12700</wp:posOffset>
            </wp:positionV>
            <wp:extent cx="2569845" cy="1714500"/>
            <wp:effectExtent l="0" t="0" r="190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CA9">
        <w:rPr>
          <w:noProof/>
        </w:rPr>
        <w:drawing>
          <wp:inline distT="0" distB="0" distL="0" distR="0" wp14:anchorId="7366CCA1" wp14:editId="129BCE61">
            <wp:extent cx="2494166" cy="1743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50" cy="178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CF64" w14:textId="1FDD1EF2" w:rsidR="00537CA9" w:rsidRDefault="00AA56F5" w:rsidP="00537CA9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C7FDD9A" wp14:editId="7DEBFF57">
            <wp:simplePos x="0" y="0"/>
            <wp:positionH relativeFrom="margin">
              <wp:posOffset>1283970</wp:posOffset>
            </wp:positionH>
            <wp:positionV relativeFrom="paragraph">
              <wp:posOffset>73660</wp:posOffset>
            </wp:positionV>
            <wp:extent cx="2695575" cy="210312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EC19" w14:textId="575763CE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2E493A7A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4A551810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3D88EB10" w14:textId="77777777" w:rsidR="00537CA9" w:rsidRDefault="00537CA9" w:rsidP="00537CA9">
      <w:pPr>
        <w:tabs>
          <w:tab w:val="left" w:pos="2903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8AEA911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6F98CC5C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53E4E7CC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0F9D590D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226DF655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6F8FCD9A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7ACF8C05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073B9E6C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682F26D4" w14:textId="77777777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57296E04" w14:textId="79D7C6EF" w:rsidR="00537CA9" w:rsidRDefault="00537CA9" w:rsidP="00537CA9">
      <w:pPr>
        <w:jc w:val="both"/>
        <w:rPr>
          <w:rFonts w:asciiTheme="minorHAnsi" w:hAnsiTheme="minorHAnsi" w:cstheme="minorHAnsi"/>
        </w:rPr>
      </w:pPr>
    </w:p>
    <w:p w14:paraId="65F7B0DD" w14:textId="6A48F9CE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0CA446C8" w14:textId="153C0C33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3BACB414" w14:textId="6B853BE7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7158088C" w14:textId="594CD7F9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740641B2" w14:textId="2F134C7D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126A36F2" w14:textId="0FCAAC19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6D38E7D0" w14:textId="3B220143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229733FE" w14:textId="1DB26A26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609EE33C" w14:textId="4A804DD0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3735F64F" w14:textId="2C37150F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582FAA8D" w14:textId="48C531AD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500FA30C" w14:textId="02EEDE1A" w:rsidR="008A5BBA" w:rsidRDefault="008A5BBA" w:rsidP="00537CA9">
      <w:pPr>
        <w:jc w:val="both"/>
        <w:rPr>
          <w:rFonts w:asciiTheme="minorHAnsi" w:hAnsiTheme="minorHAnsi" w:cstheme="minorHAnsi"/>
        </w:rPr>
      </w:pPr>
    </w:p>
    <w:p w14:paraId="20CB3DA6" w14:textId="3008D79C" w:rsidR="008A5BBA" w:rsidRDefault="008A5BBA" w:rsidP="00537CA9">
      <w:pPr>
        <w:jc w:val="both"/>
        <w:rPr>
          <w:rFonts w:asciiTheme="minorHAnsi" w:hAnsiTheme="minorHAnsi" w:cstheme="minorHAnsi"/>
        </w:rPr>
      </w:pPr>
    </w:p>
    <w:p w14:paraId="5E443F08" w14:textId="7B32FB0E" w:rsidR="008A5BBA" w:rsidRDefault="008A5BBA" w:rsidP="00537CA9">
      <w:pPr>
        <w:jc w:val="both"/>
        <w:rPr>
          <w:rFonts w:asciiTheme="minorHAnsi" w:hAnsiTheme="minorHAnsi" w:cstheme="minorHAnsi"/>
        </w:rPr>
      </w:pPr>
    </w:p>
    <w:p w14:paraId="6DD65087" w14:textId="77777777" w:rsidR="008A5BBA" w:rsidRDefault="008A5BBA" w:rsidP="00537CA9">
      <w:pPr>
        <w:jc w:val="both"/>
        <w:rPr>
          <w:rFonts w:asciiTheme="minorHAnsi" w:hAnsiTheme="minorHAnsi" w:cstheme="minorHAnsi"/>
        </w:rPr>
      </w:pPr>
    </w:p>
    <w:p w14:paraId="494995F0" w14:textId="77777777" w:rsidR="004C7CC7" w:rsidRDefault="004C7CC7" w:rsidP="00537CA9">
      <w:pPr>
        <w:jc w:val="both"/>
        <w:rPr>
          <w:rFonts w:asciiTheme="minorHAnsi" w:hAnsiTheme="minorHAnsi" w:cstheme="minorHAnsi"/>
        </w:rPr>
      </w:pPr>
    </w:p>
    <w:p w14:paraId="1539396D" w14:textId="25D0D288" w:rsidR="00537CA9" w:rsidRPr="00DB0C03" w:rsidRDefault="00537CA9" w:rsidP="00537CA9">
      <w:pPr>
        <w:jc w:val="both"/>
        <w:rPr>
          <w:rFonts w:asciiTheme="minorHAnsi" w:hAnsiTheme="minorHAnsi" w:cstheme="minorHAnsi"/>
        </w:rPr>
      </w:pPr>
      <w:r w:rsidRPr="00DB0C03">
        <w:rPr>
          <w:rFonts w:asciiTheme="minorHAnsi" w:hAnsiTheme="minorHAnsi" w:cstheme="minorHAnsi"/>
        </w:rPr>
        <w:t xml:space="preserve">Gracias por cotizar nuestros servicios. </w:t>
      </w:r>
    </w:p>
    <w:p w14:paraId="4F5CDA2C" w14:textId="453D25D1" w:rsidR="00537CA9" w:rsidRPr="00DB0C03" w:rsidRDefault="00537CA9" w:rsidP="00537CA9">
      <w:pPr>
        <w:pStyle w:val="Textoindependiente"/>
        <w:rPr>
          <w:rFonts w:asciiTheme="minorHAnsi" w:hAnsiTheme="minorHAnsi" w:cstheme="minorHAnsi"/>
        </w:rPr>
      </w:pPr>
    </w:p>
    <w:p w14:paraId="382AA014" w14:textId="77777777" w:rsidR="00537CA9" w:rsidRDefault="00537CA9" w:rsidP="00537CA9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64BEDCA" w14:textId="3E174498" w:rsidR="00537CA9" w:rsidRDefault="00537CA9" w:rsidP="00537CA9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9EE4602" w14:textId="77777777" w:rsidR="00537CA9" w:rsidRPr="00C27381" w:rsidRDefault="00537CA9" w:rsidP="00537CA9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05009C96" w14:textId="1ADC9555" w:rsidR="00537CA9" w:rsidRPr="00C27381" w:rsidRDefault="00537CA9" w:rsidP="00537CA9">
      <w:pPr>
        <w:pStyle w:val="Ttulo2"/>
        <w:spacing w:line="268" w:lineRule="exact"/>
        <w:ind w:left="0"/>
        <w:jc w:val="both"/>
        <w:rPr>
          <w:sz w:val="28"/>
          <w:szCs w:val="28"/>
        </w:rPr>
      </w:pPr>
      <w:r w:rsidRPr="00C27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27381">
        <w:rPr>
          <w:sz w:val="28"/>
          <w:szCs w:val="28"/>
        </w:rPr>
        <w:t>ROCIO LHOESTE MISAS</w:t>
      </w:r>
    </w:p>
    <w:p w14:paraId="0383E284" w14:textId="22B532F1" w:rsidR="00537CA9" w:rsidRPr="00C27381" w:rsidRDefault="00537CA9" w:rsidP="00537CA9">
      <w:pPr>
        <w:spacing w:line="268" w:lineRule="exact"/>
        <w:ind w:left="108"/>
        <w:jc w:val="both"/>
        <w:rPr>
          <w:rFonts w:asciiTheme="minorHAnsi" w:hAnsiTheme="minorHAnsi"/>
          <w:b/>
          <w:sz w:val="28"/>
          <w:szCs w:val="28"/>
        </w:rPr>
      </w:pPr>
      <w:r w:rsidRPr="00C27381">
        <w:rPr>
          <w:rFonts w:asciiTheme="minorHAnsi" w:hAnsiTheme="minorHAnsi"/>
          <w:b/>
          <w:sz w:val="28"/>
          <w:szCs w:val="28"/>
        </w:rPr>
        <w:t xml:space="preserve">GERENTE COMERCIAL </w:t>
      </w:r>
    </w:p>
    <w:p w14:paraId="75958205" w14:textId="67B0B564" w:rsidR="00537CA9" w:rsidRPr="00A42DDD" w:rsidRDefault="00537CA9" w:rsidP="00537CA9">
      <w:pPr>
        <w:rPr>
          <w:rFonts w:asciiTheme="minorHAnsi" w:hAnsiTheme="minorHAnsi"/>
        </w:rPr>
      </w:pPr>
    </w:p>
    <w:p w14:paraId="03A9F022" w14:textId="2C450C63" w:rsidR="00537CA9" w:rsidRPr="00A42DDD" w:rsidRDefault="00537CA9" w:rsidP="00537CA9">
      <w:pPr>
        <w:rPr>
          <w:rFonts w:asciiTheme="minorHAnsi" w:hAnsiTheme="minorHAnsi"/>
        </w:rPr>
      </w:pPr>
    </w:p>
    <w:p w14:paraId="7BA34F38" w14:textId="48E5DB2E" w:rsidR="00537CA9" w:rsidRPr="00A42DDD" w:rsidRDefault="00537CA9" w:rsidP="00537CA9">
      <w:pPr>
        <w:rPr>
          <w:rFonts w:asciiTheme="minorHAnsi" w:hAnsiTheme="minorHAnsi"/>
        </w:rPr>
      </w:pPr>
    </w:p>
    <w:p w14:paraId="43231B25" w14:textId="7DE4AE96" w:rsidR="00537CA9" w:rsidRPr="00A42DDD" w:rsidRDefault="00537CA9" w:rsidP="00537CA9">
      <w:pPr>
        <w:rPr>
          <w:rFonts w:asciiTheme="minorHAnsi" w:hAnsiTheme="minorHAnsi"/>
        </w:rPr>
      </w:pPr>
    </w:p>
    <w:p w14:paraId="34D52166" w14:textId="45E61FA7" w:rsidR="00537CA9" w:rsidRPr="00A42DDD" w:rsidRDefault="00537CA9" w:rsidP="00537CA9">
      <w:pPr>
        <w:rPr>
          <w:rFonts w:asciiTheme="minorHAnsi" w:hAnsiTheme="minorHAnsi"/>
        </w:rPr>
      </w:pPr>
    </w:p>
    <w:p w14:paraId="6F6F206A" w14:textId="490AAD06" w:rsidR="00537CA9" w:rsidRPr="00A42DDD" w:rsidRDefault="002A5FAB" w:rsidP="00537CA9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327CEE6" wp14:editId="4D34FFA7">
            <wp:simplePos x="0" y="0"/>
            <wp:positionH relativeFrom="margin">
              <wp:posOffset>2266315</wp:posOffset>
            </wp:positionH>
            <wp:positionV relativeFrom="paragraph">
              <wp:posOffset>784225</wp:posOffset>
            </wp:positionV>
            <wp:extent cx="3342640" cy="2133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5"/>
                    <a:stretch/>
                  </pic:blipFill>
                  <pic:spPr bwMode="auto">
                    <a:xfrm>
                      <a:off x="0" y="0"/>
                      <a:ext cx="33426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7CA9" w:rsidRPr="00A42DDD" w:rsidSect="009F7EE0">
      <w:headerReference w:type="default" r:id="rId16"/>
      <w:footerReference w:type="default" r:id="rId17"/>
      <w:type w:val="continuous"/>
      <w:pgSz w:w="12240" w:h="15840" w:code="1"/>
      <w:pgMar w:top="1701" w:right="1701" w:bottom="1140" w:left="2778" w:header="431" w:footer="431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FB1A" w14:textId="77777777" w:rsidR="003A5C32" w:rsidRDefault="003A5C32">
      <w:r>
        <w:separator/>
      </w:r>
    </w:p>
  </w:endnote>
  <w:endnote w:type="continuationSeparator" w:id="0">
    <w:p w14:paraId="157B3F9B" w14:textId="77777777" w:rsidR="003A5C32" w:rsidRDefault="003A5C32">
      <w:r>
        <w:continuationSeparator/>
      </w:r>
    </w:p>
  </w:endnote>
  <w:endnote w:type="continuationNotice" w:id="1">
    <w:p w14:paraId="2B0085EC" w14:textId="77777777" w:rsidR="003A5C32" w:rsidRDefault="003A5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gotten Futurist">
    <w:altName w:val="Times New Roman"/>
    <w:charset w:val="00"/>
    <w:family w:val="auto"/>
    <w:pitch w:val="variable"/>
    <w:sig w:usb0="800002A7" w:usb1="0000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E52D" w14:textId="62CDEDAE" w:rsidR="00601F21" w:rsidRPr="00794D63" w:rsidRDefault="00601F21" w:rsidP="00794D63">
    <w:pPr>
      <w:pStyle w:val="Piedepgina"/>
      <w:jc w:val="right"/>
      <w:rPr>
        <w:rFonts w:ascii="Tahoma" w:hAnsi="Tahoma" w:cs="Tahom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27FE" w14:textId="77777777" w:rsidR="003A5C32" w:rsidRDefault="003A5C32">
      <w:r>
        <w:separator/>
      </w:r>
    </w:p>
  </w:footnote>
  <w:footnote w:type="continuationSeparator" w:id="0">
    <w:p w14:paraId="447CCA2C" w14:textId="77777777" w:rsidR="003A5C32" w:rsidRDefault="003A5C32">
      <w:r>
        <w:continuationSeparator/>
      </w:r>
    </w:p>
  </w:footnote>
  <w:footnote w:type="continuationNotice" w:id="1">
    <w:p w14:paraId="71DCCEC9" w14:textId="77777777" w:rsidR="003A5C32" w:rsidRDefault="003A5C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5134" w14:textId="6450AAE3" w:rsidR="00601F21" w:rsidRPr="004C7CC7" w:rsidRDefault="007423FF" w:rsidP="004C7CC7">
    <w:pPr>
      <w:pStyle w:val="Ttulo"/>
      <w:jc w:val="right"/>
      <w:rPr>
        <w:rFonts w:asciiTheme="minorHAnsi" w:hAnsiTheme="minorHAnsi" w:cs="Tahoma"/>
        <w:bCs/>
        <w:sz w:val="20"/>
        <w:lang w:val="es-ES"/>
      </w:rPr>
    </w:pPr>
    <w:r>
      <w:rPr>
        <w:noProof/>
      </w:rPr>
      <w:drawing>
        <wp:anchor distT="0" distB="0" distL="114300" distR="114300" simplePos="0" relativeHeight="251659268" behindDoc="1" locked="0" layoutInCell="1" allowOverlap="1" wp14:anchorId="79C9AD6D" wp14:editId="7041CC1D">
          <wp:simplePos x="0" y="0"/>
          <wp:positionH relativeFrom="leftMargin">
            <wp:posOffset>142875</wp:posOffset>
          </wp:positionH>
          <wp:positionV relativeFrom="paragraph">
            <wp:posOffset>-140335</wp:posOffset>
          </wp:positionV>
          <wp:extent cx="1885162" cy="1656715"/>
          <wp:effectExtent l="0" t="0" r="1270" b="635"/>
          <wp:wrapNone/>
          <wp:docPr id="17" name="0 Imagen">
            <a:extLst xmlns:a="http://schemas.openxmlformats.org/drawingml/2006/main">
              <a:ext uri="{FF2B5EF4-FFF2-40B4-BE49-F238E27FC236}">
                <a16:creationId xmlns:a16="http://schemas.microsoft.com/office/drawing/2014/main" id="{2ECAD05D-37FC-5409-4D37-7A54726557C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0 Imagen">
                    <a:extLst>
                      <a:ext uri="{FF2B5EF4-FFF2-40B4-BE49-F238E27FC236}">
                        <a16:creationId xmlns:a16="http://schemas.microsoft.com/office/drawing/2014/main" id="{2ECAD05D-37FC-5409-4D37-7A54726557C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162" cy="165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1F21" w:rsidRPr="002353CC">
      <w:rPr>
        <w:rFonts w:ascii="Arial" w:hAnsi="Arial" w:cs="Arial"/>
        <w:bCs/>
        <w:noProof/>
        <w:sz w:val="16"/>
        <w:szCs w:val="16"/>
        <w:lang w:val="es-CO" w:eastAsia="es-CO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666D728" wp14:editId="1176D377">
              <wp:simplePos x="0" y="0"/>
              <wp:positionH relativeFrom="column">
                <wp:posOffset>-2919730</wp:posOffset>
              </wp:positionH>
              <wp:positionV relativeFrom="paragraph">
                <wp:posOffset>-3783965</wp:posOffset>
              </wp:positionV>
              <wp:extent cx="762000" cy="257175"/>
              <wp:effectExtent l="0" t="0" r="0" b="0"/>
              <wp:wrapNone/>
              <wp:docPr id="37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962C3E" w14:textId="77777777" w:rsidR="00601F21" w:rsidRPr="004465ED" w:rsidRDefault="00601F21">
                          <w:pPr>
                            <w:rPr>
                              <w:rFonts w:ascii="Arial Narrow" w:hAnsi="Arial Narrow"/>
                              <w:b/>
                              <w:color w:val="595959" w:themeColor="text1" w:themeTint="A6"/>
                              <w:sz w:val="6"/>
                            </w:rPr>
                          </w:pPr>
                          <w:r w:rsidRPr="004465ED">
                            <w:rPr>
                              <w:rFonts w:ascii="Arial Narrow" w:hAnsi="Arial Narrow"/>
                              <w:b/>
                              <w:color w:val="595959" w:themeColor="text1" w:themeTint="A6"/>
                              <w:sz w:val="16"/>
                            </w:rPr>
                            <w:t>ISO 28000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6D7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229.9pt;margin-top:-297.95pt;width:60pt;height:20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" filled="f" stroked="f" strokeweight=".5pt">
              <v:textbox>
                <w:txbxContent>
                  <w:p w14:paraId="2D962C3E" w14:textId="77777777" w:rsidR="00601F21" w:rsidRPr="004465ED" w:rsidRDefault="00601F21">
                    <w:pPr>
                      <w:rPr>
                        <w:rFonts w:ascii="Arial Narrow" w:hAnsi="Arial Narrow"/>
                        <w:b/>
                        <w:color w:val="595959" w:themeColor="text1" w:themeTint="A6"/>
                        <w:sz w:val="6"/>
                      </w:rPr>
                    </w:pPr>
                    <w:r w:rsidRPr="004465ED">
                      <w:rPr>
                        <w:rFonts w:ascii="Arial Narrow" w:hAnsi="Arial Narrow"/>
                        <w:b/>
                        <w:color w:val="595959" w:themeColor="text1" w:themeTint="A6"/>
                        <w:sz w:val="16"/>
                      </w:rPr>
                      <w:t>ISO 28000</w:t>
                    </w:r>
                  </w:p>
                </w:txbxContent>
              </v:textbox>
            </v:shape>
          </w:pict>
        </mc:Fallback>
      </mc:AlternateContent>
    </w:r>
    <w:r w:rsidR="00601F21" w:rsidRPr="002353CC">
      <w:rPr>
        <w:bCs/>
        <w:noProof/>
        <w:sz w:val="20"/>
        <w:lang w:val="es-CO" w:eastAsia="es-CO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5FC7D89" wp14:editId="1268B794">
              <wp:simplePos x="0" y="0"/>
              <wp:positionH relativeFrom="column">
                <wp:posOffset>-1728470</wp:posOffset>
              </wp:positionH>
              <wp:positionV relativeFrom="paragraph">
                <wp:posOffset>-171450</wp:posOffset>
              </wp:positionV>
              <wp:extent cx="3251835" cy="681990"/>
              <wp:effectExtent l="0" t="0" r="0" b="0"/>
              <wp:wrapNone/>
              <wp:docPr id="3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835" cy="681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3B763" w14:textId="496E1ABE" w:rsidR="00601F21" w:rsidRDefault="00601F21" w:rsidP="00085E68">
                          <w:pPr>
                            <w:ind w:left="142"/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C7D89" id="Text Box 8" o:spid="_x0000_s1027" type="#_x0000_t202" style="position:absolute;left:0;text-align:left;margin-left:-136.1pt;margin-top:-13.5pt;width:256.05pt;height:53.7pt;z-index:25165824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" stroked="f">
              <v:textbox style="mso-fit-shape-to-text:t">
                <w:txbxContent>
                  <w:p w14:paraId="3433B763" w14:textId="496E1ABE" w:rsidR="00601F21" w:rsidRDefault="00601F21" w:rsidP="00085E68">
                    <w:pPr>
                      <w:ind w:left="142"/>
                    </w:pPr>
                  </w:p>
                </w:txbxContent>
              </v:textbox>
            </v:shape>
          </w:pict>
        </mc:Fallback>
      </mc:AlternateContent>
    </w:r>
    <w:r w:rsidR="004C7CC7">
      <w:rPr>
        <w:rFonts w:asciiTheme="minorHAnsi" w:hAnsiTheme="minorHAnsi" w:cs="Tahoma"/>
        <w:bCs/>
        <w:sz w:val="22"/>
        <w:szCs w:val="22"/>
        <w:lang w:val="es-ES"/>
      </w:rPr>
      <w:t xml:space="preserve">   </w:t>
    </w:r>
    <w:r w:rsidR="002353CC" w:rsidRPr="004C7CC7">
      <w:rPr>
        <w:rFonts w:asciiTheme="minorHAnsi" w:hAnsiTheme="minorHAnsi" w:cs="Tahoma"/>
        <w:bCs/>
        <w:sz w:val="20"/>
        <w:lang w:val="es-ES"/>
      </w:rPr>
      <w:t xml:space="preserve">Servicios Logísticos: </w:t>
    </w:r>
    <w:r w:rsidRPr="004C7CC7">
      <w:rPr>
        <w:rFonts w:asciiTheme="minorHAnsi" w:hAnsiTheme="minorHAnsi" w:cs="Tahoma"/>
        <w:bCs/>
        <w:sz w:val="20"/>
        <w:lang w:val="es-ES"/>
      </w:rPr>
      <w:t xml:space="preserve">ITR Y </w:t>
    </w:r>
    <w:r w:rsidR="002353CC" w:rsidRPr="004C7CC7">
      <w:rPr>
        <w:rFonts w:asciiTheme="minorHAnsi" w:hAnsiTheme="minorHAnsi" w:cs="Tahoma"/>
        <w:bCs/>
        <w:sz w:val="20"/>
        <w:lang w:val="es-ES"/>
      </w:rPr>
      <w:t>ALMACENAMIENTO</w:t>
    </w:r>
  </w:p>
  <w:p w14:paraId="532B9751" w14:textId="368C4B23" w:rsidR="00FB69A1" w:rsidRDefault="00FB69A1" w:rsidP="00FB69A1">
    <w:pPr>
      <w:pStyle w:val="Ttulo"/>
      <w:jc w:val="right"/>
      <w:rPr>
        <w:rFonts w:asciiTheme="minorHAnsi" w:hAnsiTheme="minorHAnsi" w:cs="Tahoma"/>
        <w:bCs/>
        <w:sz w:val="22"/>
        <w:szCs w:val="22"/>
        <w:lang w:val="es-ES"/>
      </w:rPr>
    </w:pPr>
    <w:r w:rsidRPr="004C7CC7">
      <w:rPr>
        <w:rFonts w:asciiTheme="minorHAnsi" w:hAnsiTheme="minorHAnsi" w:cs="Tahoma"/>
        <w:bCs/>
        <w:sz w:val="20"/>
        <w:lang w:val="es-ES"/>
      </w:rPr>
      <w:t xml:space="preserve"> OFERTA </w:t>
    </w:r>
    <w:r w:rsidR="007423FF" w:rsidRPr="004C7CC7">
      <w:rPr>
        <w:rFonts w:asciiTheme="minorHAnsi" w:hAnsiTheme="minorHAnsi" w:cs="Tahoma"/>
        <w:bCs/>
        <w:sz w:val="20"/>
        <w:lang w:val="es-ES"/>
      </w:rPr>
      <w:t xml:space="preserve">DE SERVICIOS INTEGRAL </w:t>
    </w:r>
    <w:r w:rsidR="00C22747">
      <w:rPr>
        <w:rFonts w:asciiTheme="minorHAnsi" w:hAnsiTheme="minorHAnsi" w:cs="Tahoma"/>
        <w:bCs/>
        <w:sz w:val="20"/>
        <w:lang w:val="es-ES"/>
      </w:rPr>
      <w:t>PASAMAR</w:t>
    </w:r>
    <w:r w:rsidRPr="004C7CC7">
      <w:rPr>
        <w:rFonts w:asciiTheme="minorHAnsi" w:hAnsiTheme="minorHAnsi" w:cs="Tahoma"/>
        <w:bCs/>
        <w:sz w:val="20"/>
        <w:lang w:val="es-ES"/>
      </w:rPr>
      <w:t>GC</w:t>
    </w:r>
    <w:r w:rsidR="00353A0A">
      <w:rPr>
        <w:rFonts w:asciiTheme="minorHAnsi" w:hAnsiTheme="minorHAnsi" w:cs="Tahoma"/>
        <w:bCs/>
        <w:sz w:val="20"/>
        <w:lang w:val="es-ES"/>
      </w:rPr>
      <w:t>1</w:t>
    </w:r>
    <w:r w:rsidR="00C22747">
      <w:rPr>
        <w:rFonts w:asciiTheme="minorHAnsi" w:hAnsiTheme="minorHAnsi" w:cs="Tahoma"/>
        <w:bCs/>
        <w:sz w:val="20"/>
        <w:lang w:val="es-ES"/>
      </w:rPr>
      <w:t>5</w:t>
    </w:r>
    <w:r w:rsidR="007423FF" w:rsidRPr="004C7CC7">
      <w:rPr>
        <w:rFonts w:asciiTheme="minorHAnsi" w:hAnsiTheme="minorHAnsi" w:cs="Tahoma"/>
        <w:bCs/>
        <w:sz w:val="20"/>
        <w:lang w:val="es-ES"/>
      </w:rPr>
      <w:t>12</w:t>
    </w:r>
    <w:r w:rsidRPr="004C7CC7">
      <w:rPr>
        <w:rFonts w:asciiTheme="minorHAnsi" w:hAnsiTheme="minorHAnsi" w:cs="Tahoma"/>
        <w:bCs/>
        <w:sz w:val="20"/>
        <w:lang w:val="es-ES"/>
      </w:rPr>
      <w:t>202200</w:t>
    </w:r>
    <w:r w:rsidR="00110EA5" w:rsidRPr="004C7CC7">
      <w:rPr>
        <w:rFonts w:asciiTheme="minorHAnsi" w:hAnsiTheme="minorHAnsi" w:cs="Tahoma"/>
        <w:bCs/>
        <w:sz w:val="20"/>
        <w:lang w:val="es-ES"/>
      </w:rPr>
      <w:t>1</w:t>
    </w:r>
  </w:p>
  <w:p w14:paraId="48E95B98" w14:textId="77777777" w:rsidR="004C7CC7" w:rsidRDefault="004C7CC7" w:rsidP="004C7CC7">
    <w:pPr>
      <w:pStyle w:val="Encabezado"/>
      <w:jc w:val="center"/>
      <w:rPr>
        <w:rFonts w:cs="Calibri"/>
        <w:b/>
        <w:sz w:val="40"/>
      </w:rPr>
    </w:pPr>
  </w:p>
  <w:p w14:paraId="05CBA8B6" w14:textId="61D52495" w:rsidR="004C7CC7" w:rsidRPr="008A5BBA" w:rsidRDefault="004C7CC7" w:rsidP="004C7CC7">
    <w:pPr>
      <w:pStyle w:val="Encabezado"/>
      <w:jc w:val="center"/>
      <w:rPr>
        <w:rFonts w:asciiTheme="minorHAnsi" w:hAnsiTheme="minorHAnsi" w:cstheme="minorHAnsi"/>
        <w:b/>
        <w:i/>
        <w:iCs/>
        <w:sz w:val="40"/>
        <w:szCs w:val="40"/>
      </w:rPr>
    </w:pPr>
    <w:r w:rsidRPr="008A5BBA">
      <w:rPr>
        <w:rFonts w:asciiTheme="minorHAnsi" w:hAnsiTheme="minorHAnsi" w:cstheme="minorHAnsi"/>
        <w:b/>
        <w:i/>
        <w:iCs/>
        <w:sz w:val="40"/>
        <w:szCs w:val="40"/>
      </w:rPr>
      <w:t>LOGISTICA DEL CARIBE LOGISCAR S.A.S</w:t>
    </w:r>
  </w:p>
  <w:p w14:paraId="7113F2FB" w14:textId="77777777" w:rsidR="004C7CC7" w:rsidRPr="008A5BBA" w:rsidRDefault="004C7CC7" w:rsidP="004C7CC7">
    <w:pPr>
      <w:pStyle w:val="Encabezado"/>
      <w:jc w:val="center"/>
      <w:rPr>
        <w:rFonts w:asciiTheme="minorHAnsi" w:hAnsiTheme="minorHAnsi" w:cstheme="minorHAnsi"/>
        <w:b/>
        <w:i/>
        <w:iCs/>
        <w:sz w:val="40"/>
        <w:szCs w:val="40"/>
      </w:rPr>
    </w:pPr>
    <w:r w:rsidRPr="008A5BBA">
      <w:rPr>
        <w:rFonts w:asciiTheme="minorHAnsi" w:hAnsiTheme="minorHAnsi" w:cstheme="minorHAnsi"/>
        <w:b/>
        <w:i/>
        <w:iCs/>
        <w:sz w:val="40"/>
        <w:szCs w:val="40"/>
      </w:rPr>
      <w:t xml:space="preserve">   NIT.900.742.393-8</w:t>
    </w:r>
  </w:p>
  <w:p w14:paraId="490341B4" w14:textId="3E39198E" w:rsidR="00601F21" w:rsidRPr="00C74157" w:rsidRDefault="00601F21" w:rsidP="00287684">
    <w:pPr>
      <w:pStyle w:val="Encabezado"/>
      <w:jc w:val="both"/>
    </w:pPr>
  </w:p>
  <w:p w14:paraId="1CFC764D" w14:textId="1117DCA1" w:rsidR="00601F21" w:rsidRDefault="00601F21" w:rsidP="00462F46">
    <w:pPr>
      <w:pStyle w:val="Encabezado"/>
      <w:jc w:val="both"/>
    </w:pPr>
    <w:r>
      <w:rPr>
        <w:rFonts w:ascii="Arial" w:hAnsi="Arial" w:cs="Arial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5F7D26" wp14:editId="5B77D23F">
              <wp:simplePos x="0" y="0"/>
              <wp:positionH relativeFrom="column">
                <wp:posOffset>-1621790</wp:posOffset>
              </wp:positionH>
              <wp:positionV relativeFrom="paragraph">
                <wp:posOffset>680719</wp:posOffset>
              </wp:positionV>
              <wp:extent cx="1402080" cy="7477125"/>
              <wp:effectExtent l="0" t="0" r="7620" b="9525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080" cy="7477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4FEA2" w14:textId="77777777" w:rsidR="00EF7E25" w:rsidRDefault="00EF7E25" w:rsidP="00755713">
                          <w:pPr>
                            <w:spacing w:line="259" w:lineRule="auto"/>
                            <w:rPr>
                              <w:rFonts w:ascii="Century Gothic" w:eastAsia="Century Gothic" w:hAnsi="Century Gothic" w:cs="Century Gothic"/>
                              <w:b/>
                              <w:sz w:val="16"/>
                            </w:rPr>
                          </w:pPr>
                        </w:p>
                        <w:p w14:paraId="65F4BFFB" w14:textId="77777777" w:rsidR="00EF7E25" w:rsidRDefault="00EF7E25" w:rsidP="00755713">
                          <w:pPr>
                            <w:spacing w:line="259" w:lineRule="auto"/>
                            <w:rPr>
                              <w:rFonts w:ascii="Century Gothic" w:eastAsia="Century Gothic" w:hAnsi="Century Gothic" w:cs="Century Gothic"/>
                              <w:b/>
                              <w:sz w:val="16"/>
                            </w:rPr>
                          </w:pPr>
                        </w:p>
                        <w:p w14:paraId="3D8F77EF" w14:textId="77777777" w:rsidR="00EF7E25" w:rsidRDefault="00EF7E25" w:rsidP="00755713">
                          <w:pPr>
                            <w:spacing w:line="259" w:lineRule="auto"/>
                            <w:rPr>
                              <w:rFonts w:ascii="Century Gothic" w:eastAsia="Century Gothic" w:hAnsi="Century Gothic" w:cs="Century Gothic"/>
                              <w:b/>
                              <w:sz w:val="16"/>
                            </w:rPr>
                          </w:pPr>
                        </w:p>
                        <w:p w14:paraId="6FE98B51" w14:textId="7975F6F1" w:rsidR="00601F21" w:rsidRPr="00E0490C" w:rsidRDefault="00601F21" w:rsidP="00755713">
                          <w:pPr>
                            <w:spacing w:line="259" w:lineRule="auto"/>
                            <w:rPr>
                              <w:rFonts w:ascii="Century Gothic" w:eastAsia="Century Gothic" w:hAnsi="Century Gothic" w:cs="Century Gothic"/>
                              <w:b/>
                              <w:sz w:val="16"/>
                            </w:rPr>
                          </w:pPr>
                          <w:r w:rsidRPr="00E0490C">
                            <w:rPr>
                              <w:rFonts w:ascii="Century Gothic" w:eastAsia="Century Gothic" w:hAnsi="Century Gothic" w:cs="Century Gothic"/>
                              <w:b/>
                              <w:sz w:val="16"/>
                            </w:rPr>
                            <w:t xml:space="preserve">COLOMBIA </w:t>
                          </w:r>
                        </w:p>
                        <w:p w14:paraId="6D929849" w14:textId="2008BAF6" w:rsidR="00601F21" w:rsidRDefault="00601F21" w:rsidP="00755713">
                          <w:pPr>
                            <w:spacing w:line="259" w:lineRule="auto"/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>C</w:t>
                          </w:r>
                          <w:r w:rsidRPr="00E0490C"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>artagena, Bolívar</w:t>
                          </w:r>
                        </w:p>
                        <w:p w14:paraId="09F92C4A" w14:textId="5A322E00" w:rsidR="008425BD" w:rsidRPr="00E0490C" w:rsidRDefault="008425BD" w:rsidP="00755713">
                          <w:pPr>
                            <w:spacing w:line="259" w:lineRule="auto"/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>Via</w:t>
                          </w:r>
                          <w:proofErr w:type="spellEnd"/>
                          <w:r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 xml:space="preserve"> Mamonal km 6 </w:t>
                          </w:r>
                        </w:p>
                        <w:p w14:paraId="2BE91E15" w14:textId="535A9675" w:rsidR="00601F21" w:rsidRPr="00E0490C" w:rsidRDefault="00EF7E25" w:rsidP="008425BD">
                          <w:pPr>
                            <w:spacing w:line="259" w:lineRule="auto"/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</w:pPr>
                          <w:bookmarkStart w:id="0" w:name="_Hlk31125929"/>
                          <w:r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 xml:space="preserve">Centro </w:t>
                          </w:r>
                          <w:r w:rsidR="008425BD"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 xml:space="preserve">Logistico del Caribe – </w:t>
                          </w:r>
                          <w:proofErr w:type="spellStart"/>
                          <w:r w:rsidR="008425BD"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>Mz</w:t>
                          </w:r>
                          <w:proofErr w:type="spellEnd"/>
                          <w:r w:rsidR="008425BD"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 xml:space="preserve"> 1 bodega 1</w:t>
                          </w:r>
                        </w:p>
                        <w:p w14:paraId="2FF87C50" w14:textId="7D963029" w:rsidR="00601F21" w:rsidRDefault="00601F21" w:rsidP="00755713">
                          <w:pPr>
                            <w:spacing w:line="259" w:lineRule="auto"/>
                          </w:pPr>
                          <w:r w:rsidRPr="00E0490C"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>Tel +57 (5) 6</w:t>
                          </w:r>
                          <w:r w:rsidR="008425BD">
                            <w:rPr>
                              <w:rFonts w:ascii="Century Gothic" w:eastAsia="Century Gothic" w:hAnsi="Century Gothic" w:cs="Century Gothic"/>
                              <w:sz w:val="16"/>
                            </w:rPr>
                            <w:t>932267</w:t>
                          </w:r>
                        </w:p>
                        <w:bookmarkEnd w:id="0"/>
                        <w:p w14:paraId="6AC5D689" w14:textId="77777777" w:rsidR="00601F21" w:rsidRDefault="00601F21" w:rsidP="00755713">
                          <w:pPr>
                            <w:spacing w:after="3" w:line="259" w:lineRule="auto"/>
                            <w:ind w:left="-5"/>
                            <w:rPr>
                              <w:rFonts w:ascii="Century Gothic" w:eastAsia="Century Gothic" w:hAnsi="Century Gothic" w:cs="Century Gothic"/>
                              <w:b/>
                              <w:sz w:val="16"/>
                            </w:rPr>
                          </w:pPr>
                        </w:p>
                        <w:p w14:paraId="18135729" w14:textId="77777777" w:rsidR="00601F21" w:rsidRDefault="00601F21" w:rsidP="00755713">
                          <w:pPr>
                            <w:spacing w:after="4" w:line="249" w:lineRule="auto"/>
                            <w:ind w:left="-5" w:right="105"/>
                            <w:rPr>
                              <w:rFonts w:ascii="Century Gothic" w:eastAsia="Century Gothic" w:hAnsi="Century Gothic" w:cs="Century Gothic"/>
                              <w:sz w:val="16"/>
                              <w:lang w:val="en-US"/>
                            </w:rPr>
                          </w:pPr>
                        </w:p>
                        <w:p w14:paraId="39038880" w14:textId="53CE4C5E" w:rsidR="00601F21" w:rsidRDefault="00601F21" w:rsidP="00755713">
                          <w:pPr>
                            <w:spacing w:after="4" w:line="249" w:lineRule="auto"/>
                            <w:ind w:left="-5" w:right="105"/>
                            <w:rPr>
                              <w:rFonts w:ascii="Century Gothic" w:eastAsia="Century Gothic" w:hAnsi="Century Gothic" w:cs="Century Gothic"/>
                              <w:sz w:val="16"/>
                              <w:lang w:val="en-US"/>
                            </w:rPr>
                          </w:pPr>
                        </w:p>
                        <w:p w14:paraId="52BE0DA3" w14:textId="492D5F75" w:rsidR="00601F21" w:rsidRDefault="00601F21" w:rsidP="00755713">
                          <w:pPr>
                            <w:pStyle w:val="Piedepgina"/>
                            <w:rPr>
                              <w:rFonts w:ascii="Century Gothic" w:hAnsi="Century Gothic" w:cs="Forgotten Futurist"/>
                              <w:noProof/>
                              <w:sz w:val="16"/>
                              <w:szCs w:val="16"/>
                            </w:rPr>
                          </w:pPr>
                        </w:p>
                        <w:p w14:paraId="601DF650" w14:textId="66CF06C7" w:rsidR="00601F21" w:rsidRDefault="00601F21" w:rsidP="00EE1D7F">
                          <w:pPr>
                            <w:pStyle w:val="Piedepgina"/>
                            <w:jc w:val="center"/>
                            <w:rPr>
                              <w:rFonts w:ascii="Century Gothic" w:hAnsi="Century Gothic" w:cs="Forgotten Futurist"/>
                              <w:noProof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553B3CFF" w14:textId="366F4C4D" w:rsidR="00601F21" w:rsidRDefault="00601F21" w:rsidP="00755713">
                          <w:pPr>
                            <w:pStyle w:val="Piedepgina"/>
                            <w:rPr>
                              <w:rFonts w:ascii="Century Gothic" w:hAnsi="Century Gothic" w:cs="Forgotten Futurist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6BB904F5" w14:textId="77777777" w:rsidR="00601F21" w:rsidRPr="00920ABE" w:rsidRDefault="00601F21" w:rsidP="00755713">
                          <w:pPr>
                            <w:pStyle w:val="Piedepgina"/>
                            <w:rPr>
                              <w:rFonts w:ascii="Century Gothic" w:hAnsi="Century Gothic" w:cs="Forgotten Futurist"/>
                              <w:sz w:val="16"/>
                              <w:szCs w:val="16"/>
                              <w:lang w:val="es-ES"/>
                            </w:rPr>
                          </w:pPr>
                        </w:p>
                        <w:p w14:paraId="787F3B91" w14:textId="5E0F1D22" w:rsidR="00601F21" w:rsidRDefault="00FB69A1" w:rsidP="00755713">
                          <w:pPr>
                            <w:pStyle w:val="Piedepgina"/>
                            <w:rPr>
                              <w:rFonts w:ascii="Century Gothic" w:hAnsi="Century Gothic" w:cs="Forgotten Futuris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noProof/>
                              <w:sz w:val="16"/>
                            </w:rPr>
                            <w:drawing>
                              <wp:inline distT="0" distB="0" distL="0" distR="0" wp14:anchorId="04DD8409" wp14:editId="411F0936">
                                <wp:extent cx="1215860" cy="975360"/>
                                <wp:effectExtent l="0" t="0" r="3810" b="0"/>
                                <wp:docPr id="5" name="Imagen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521" name="BASC.jpg"/>
                                        <pic:cNvPicPr/>
                                      </pic:nvPicPr>
                                      <pic:blipFill rotWithShape="1">
                                        <a:blip r:embed="rId2"/>
                                        <a:srcRect l="23392" t="28071" r="23392" b="2923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8506" cy="977483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41D2814" w14:textId="77777777" w:rsidR="00601F21" w:rsidRDefault="00601F21" w:rsidP="00755713">
                          <w:pPr>
                            <w:pStyle w:val="Piedepgina"/>
                            <w:rPr>
                              <w:rFonts w:ascii="Century Gothic" w:hAnsi="Century Gothic" w:cs="Forgotten Futurist"/>
                              <w:sz w:val="16"/>
                              <w:szCs w:val="16"/>
                            </w:rPr>
                          </w:pPr>
                        </w:p>
                        <w:p w14:paraId="2D977197" w14:textId="327918CC" w:rsidR="00601F21" w:rsidRDefault="00601F21" w:rsidP="00755713">
                          <w:pPr>
                            <w:pStyle w:val="Piedepgina"/>
                            <w:rPr>
                              <w:rFonts w:ascii="Century Gothic" w:hAnsi="Century Gothic" w:cs="Forgotten Futurist"/>
                              <w:sz w:val="16"/>
                              <w:szCs w:val="16"/>
                            </w:rPr>
                          </w:pPr>
                        </w:p>
                        <w:p w14:paraId="25ED7E08" w14:textId="77777777" w:rsidR="00601F21" w:rsidRPr="00091A69" w:rsidRDefault="00601F21" w:rsidP="00755713">
                          <w:pPr>
                            <w:rPr>
                              <w:rFonts w:ascii="Forgotten Futurist" w:hAnsi="Forgotten Futurist" w:cs="Forgotten Futurist"/>
                              <w:sz w:val="18"/>
                              <w:szCs w:val="18"/>
                            </w:rPr>
                          </w:pPr>
                          <w:r w:rsidRPr="00091A69">
                            <w:rPr>
                              <w:rFonts w:ascii="Forgotten Futurist" w:hAnsi="Forgotten Futurist" w:cs="Forgotten Futurist"/>
                              <w:sz w:val="18"/>
                              <w:szCs w:val="18"/>
                            </w:rPr>
                            <w:t xml:space="preserve">                                                               </w:t>
                          </w:r>
                        </w:p>
                        <w:p w14:paraId="2308BA05" w14:textId="77777777" w:rsidR="00601F21" w:rsidRPr="00091A69" w:rsidRDefault="00601F21">
                          <w:pPr>
                            <w:rPr>
                              <w:rFonts w:ascii="Forgotten Futurist" w:hAnsi="Forgotten Futurist" w:cs="Forgotten Futuris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F7D26" id="Text Box 43" o:spid="_x0000_s1028" type="#_x0000_t202" style="position:absolute;left:0;text-align:left;margin-left:-127.7pt;margin-top:53.6pt;width:110.4pt;height:58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" stroked="f">
              <v:textbox>
                <w:txbxContent>
                  <w:p w14:paraId="0674FEA2" w14:textId="77777777" w:rsidR="00EF7E25" w:rsidRDefault="00EF7E25" w:rsidP="00755713">
                    <w:pPr>
                      <w:spacing w:line="259" w:lineRule="auto"/>
                      <w:rPr>
                        <w:rFonts w:ascii="Century Gothic" w:eastAsia="Century Gothic" w:hAnsi="Century Gothic" w:cs="Century Gothic"/>
                        <w:b/>
                        <w:sz w:val="16"/>
                      </w:rPr>
                    </w:pPr>
                  </w:p>
                  <w:p w14:paraId="65F4BFFB" w14:textId="77777777" w:rsidR="00EF7E25" w:rsidRDefault="00EF7E25" w:rsidP="00755713">
                    <w:pPr>
                      <w:spacing w:line="259" w:lineRule="auto"/>
                      <w:rPr>
                        <w:rFonts w:ascii="Century Gothic" w:eastAsia="Century Gothic" w:hAnsi="Century Gothic" w:cs="Century Gothic"/>
                        <w:b/>
                        <w:sz w:val="16"/>
                      </w:rPr>
                    </w:pPr>
                  </w:p>
                  <w:p w14:paraId="3D8F77EF" w14:textId="77777777" w:rsidR="00EF7E25" w:rsidRDefault="00EF7E25" w:rsidP="00755713">
                    <w:pPr>
                      <w:spacing w:line="259" w:lineRule="auto"/>
                      <w:rPr>
                        <w:rFonts w:ascii="Century Gothic" w:eastAsia="Century Gothic" w:hAnsi="Century Gothic" w:cs="Century Gothic"/>
                        <w:b/>
                        <w:sz w:val="16"/>
                      </w:rPr>
                    </w:pPr>
                  </w:p>
                  <w:p w14:paraId="6FE98B51" w14:textId="7975F6F1" w:rsidR="00601F21" w:rsidRPr="00E0490C" w:rsidRDefault="00601F21" w:rsidP="00755713">
                    <w:pPr>
                      <w:spacing w:line="259" w:lineRule="auto"/>
                      <w:rPr>
                        <w:rFonts w:ascii="Century Gothic" w:eastAsia="Century Gothic" w:hAnsi="Century Gothic" w:cs="Century Gothic"/>
                        <w:b/>
                        <w:sz w:val="16"/>
                      </w:rPr>
                    </w:pPr>
                    <w:r w:rsidRPr="00E0490C">
                      <w:rPr>
                        <w:rFonts w:ascii="Century Gothic" w:eastAsia="Century Gothic" w:hAnsi="Century Gothic" w:cs="Century Gothic"/>
                        <w:b/>
                        <w:sz w:val="16"/>
                      </w:rPr>
                      <w:t xml:space="preserve">COLOMBIA </w:t>
                    </w:r>
                  </w:p>
                  <w:p w14:paraId="6D929849" w14:textId="2008BAF6" w:rsidR="00601F21" w:rsidRDefault="00601F21" w:rsidP="00755713">
                    <w:pPr>
                      <w:spacing w:line="259" w:lineRule="auto"/>
                      <w:rPr>
                        <w:rFonts w:ascii="Century Gothic" w:eastAsia="Century Gothic" w:hAnsi="Century Gothic" w:cs="Century Gothic"/>
                        <w:sz w:val="16"/>
                      </w:rPr>
                    </w:pPr>
                    <w:r>
                      <w:rPr>
                        <w:rFonts w:ascii="Century Gothic" w:eastAsia="Century Gothic" w:hAnsi="Century Gothic" w:cs="Century Gothic"/>
                        <w:sz w:val="16"/>
                      </w:rPr>
                      <w:t>C</w:t>
                    </w:r>
                    <w:r w:rsidRPr="00E0490C">
                      <w:rPr>
                        <w:rFonts w:ascii="Century Gothic" w:eastAsia="Century Gothic" w:hAnsi="Century Gothic" w:cs="Century Gothic"/>
                        <w:sz w:val="16"/>
                      </w:rPr>
                      <w:t>artagena, Bolívar</w:t>
                    </w:r>
                  </w:p>
                  <w:p w14:paraId="09F92C4A" w14:textId="5A322E00" w:rsidR="008425BD" w:rsidRPr="00E0490C" w:rsidRDefault="008425BD" w:rsidP="00755713">
                    <w:pPr>
                      <w:spacing w:line="259" w:lineRule="auto"/>
                      <w:rPr>
                        <w:rFonts w:ascii="Century Gothic" w:eastAsia="Century Gothic" w:hAnsi="Century Gothic" w:cs="Century Gothic"/>
                        <w:sz w:val="16"/>
                      </w:rPr>
                    </w:pPr>
                    <w:proofErr w:type="spellStart"/>
                    <w:r>
                      <w:rPr>
                        <w:rFonts w:ascii="Century Gothic" w:eastAsia="Century Gothic" w:hAnsi="Century Gothic" w:cs="Century Gothic"/>
                        <w:sz w:val="16"/>
                      </w:rPr>
                      <w:t>Via</w:t>
                    </w:r>
                    <w:proofErr w:type="spellEnd"/>
                    <w:r>
                      <w:rPr>
                        <w:rFonts w:ascii="Century Gothic" w:eastAsia="Century Gothic" w:hAnsi="Century Gothic" w:cs="Century Gothic"/>
                        <w:sz w:val="16"/>
                      </w:rPr>
                      <w:t xml:space="preserve"> Mamonal km 6 </w:t>
                    </w:r>
                  </w:p>
                  <w:p w14:paraId="2BE91E15" w14:textId="535A9675" w:rsidR="00601F21" w:rsidRPr="00E0490C" w:rsidRDefault="00EF7E25" w:rsidP="008425BD">
                    <w:pPr>
                      <w:spacing w:line="259" w:lineRule="auto"/>
                      <w:rPr>
                        <w:rFonts w:ascii="Century Gothic" w:eastAsia="Century Gothic" w:hAnsi="Century Gothic" w:cs="Century Gothic"/>
                        <w:sz w:val="16"/>
                      </w:rPr>
                    </w:pPr>
                    <w:bookmarkStart w:id="1" w:name="_Hlk31125929"/>
                    <w:r>
                      <w:rPr>
                        <w:rFonts w:ascii="Century Gothic" w:eastAsia="Century Gothic" w:hAnsi="Century Gothic" w:cs="Century Gothic"/>
                        <w:sz w:val="16"/>
                      </w:rPr>
                      <w:t xml:space="preserve">Centro </w:t>
                    </w:r>
                    <w:r w:rsidR="008425BD">
                      <w:rPr>
                        <w:rFonts w:ascii="Century Gothic" w:eastAsia="Century Gothic" w:hAnsi="Century Gothic" w:cs="Century Gothic"/>
                        <w:sz w:val="16"/>
                      </w:rPr>
                      <w:t xml:space="preserve">Logistico del Caribe – </w:t>
                    </w:r>
                    <w:proofErr w:type="spellStart"/>
                    <w:r w:rsidR="008425BD">
                      <w:rPr>
                        <w:rFonts w:ascii="Century Gothic" w:eastAsia="Century Gothic" w:hAnsi="Century Gothic" w:cs="Century Gothic"/>
                        <w:sz w:val="16"/>
                      </w:rPr>
                      <w:t>Mz</w:t>
                    </w:r>
                    <w:proofErr w:type="spellEnd"/>
                    <w:r w:rsidR="008425BD">
                      <w:rPr>
                        <w:rFonts w:ascii="Century Gothic" w:eastAsia="Century Gothic" w:hAnsi="Century Gothic" w:cs="Century Gothic"/>
                        <w:sz w:val="16"/>
                      </w:rPr>
                      <w:t xml:space="preserve"> 1 bodega 1</w:t>
                    </w:r>
                  </w:p>
                  <w:p w14:paraId="2FF87C50" w14:textId="7D963029" w:rsidR="00601F21" w:rsidRDefault="00601F21" w:rsidP="00755713">
                    <w:pPr>
                      <w:spacing w:line="259" w:lineRule="auto"/>
                    </w:pPr>
                    <w:r w:rsidRPr="00E0490C">
                      <w:rPr>
                        <w:rFonts w:ascii="Century Gothic" w:eastAsia="Century Gothic" w:hAnsi="Century Gothic" w:cs="Century Gothic"/>
                        <w:sz w:val="16"/>
                      </w:rPr>
                      <w:t>Tel +57 (5) 6</w:t>
                    </w:r>
                    <w:r w:rsidR="008425BD">
                      <w:rPr>
                        <w:rFonts w:ascii="Century Gothic" w:eastAsia="Century Gothic" w:hAnsi="Century Gothic" w:cs="Century Gothic"/>
                        <w:sz w:val="16"/>
                      </w:rPr>
                      <w:t>932267</w:t>
                    </w:r>
                  </w:p>
                  <w:bookmarkEnd w:id="1"/>
                  <w:p w14:paraId="6AC5D689" w14:textId="77777777" w:rsidR="00601F21" w:rsidRDefault="00601F21" w:rsidP="00755713">
                    <w:pPr>
                      <w:spacing w:after="3" w:line="259" w:lineRule="auto"/>
                      <w:ind w:left="-5"/>
                      <w:rPr>
                        <w:rFonts w:ascii="Century Gothic" w:eastAsia="Century Gothic" w:hAnsi="Century Gothic" w:cs="Century Gothic"/>
                        <w:b/>
                        <w:sz w:val="16"/>
                      </w:rPr>
                    </w:pPr>
                  </w:p>
                  <w:p w14:paraId="18135729" w14:textId="77777777" w:rsidR="00601F21" w:rsidRDefault="00601F21" w:rsidP="00755713">
                    <w:pPr>
                      <w:spacing w:after="4" w:line="249" w:lineRule="auto"/>
                      <w:ind w:left="-5" w:right="105"/>
                      <w:rPr>
                        <w:rFonts w:ascii="Century Gothic" w:eastAsia="Century Gothic" w:hAnsi="Century Gothic" w:cs="Century Gothic"/>
                        <w:sz w:val="16"/>
                        <w:lang w:val="en-US"/>
                      </w:rPr>
                    </w:pPr>
                  </w:p>
                  <w:p w14:paraId="39038880" w14:textId="53CE4C5E" w:rsidR="00601F21" w:rsidRDefault="00601F21" w:rsidP="00755713">
                    <w:pPr>
                      <w:spacing w:after="4" w:line="249" w:lineRule="auto"/>
                      <w:ind w:left="-5" w:right="105"/>
                      <w:rPr>
                        <w:rFonts w:ascii="Century Gothic" w:eastAsia="Century Gothic" w:hAnsi="Century Gothic" w:cs="Century Gothic"/>
                        <w:sz w:val="16"/>
                        <w:lang w:val="en-US"/>
                      </w:rPr>
                    </w:pPr>
                  </w:p>
                  <w:p w14:paraId="52BE0DA3" w14:textId="492D5F75" w:rsidR="00601F21" w:rsidRDefault="00601F21" w:rsidP="00755713">
                    <w:pPr>
                      <w:pStyle w:val="Piedepgina"/>
                      <w:rPr>
                        <w:rFonts w:ascii="Century Gothic" w:hAnsi="Century Gothic" w:cs="Forgotten Futurist"/>
                        <w:noProof/>
                        <w:sz w:val="16"/>
                        <w:szCs w:val="16"/>
                      </w:rPr>
                    </w:pPr>
                  </w:p>
                  <w:p w14:paraId="601DF650" w14:textId="66CF06C7" w:rsidR="00601F21" w:rsidRDefault="00601F21" w:rsidP="00EE1D7F">
                    <w:pPr>
                      <w:pStyle w:val="Piedepgina"/>
                      <w:jc w:val="center"/>
                      <w:rPr>
                        <w:rFonts w:ascii="Century Gothic" w:hAnsi="Century Gothic" w:cs="Forgotten Futurist"/>
                        <w:noProof/>
                        <w:sz w:val="16"/>
                        <w:szCs w:val="16"/>
                        <w:lang w:val="es-ES"/>
                      </w:rPr>
                    </w:pPr>
                  </w:p>
                  <w:p w14:paraId="553B3CFF" w14:textId="366F4C4D" w:rsidR="00601F21" w:rsidRDefault="00601F21" w:rsidP="00755713">
                    <w:pPr>
                      <w:pStyle w:val="Piedepgina"/>
                      <w:rPr>
                        <w:rFonts w:ascii="Century Gothic" w:hAnsi="Century Gothic" w:cs="Forgotten Futurist"/>
                        <w:sz w:val="16"/>
                        <w:szCs w:val="16"/>
                        <w:lang w:val="es-ES"/>
                      </w:rPr>
                    </w:pPr>
                  </w:p>
                  <w:p w14:paraId="6BB904F5" w14:textId="77777777" w:rsidR="00601F21" w:rsidRPr="00920ABE" w:rsidRDefault="00601F21" w:rsidP="00755713">
                    <w:pPr>
                      <w:pStyle w:val="Piedepgina"/>
                      <w:rPr>
                        <w:rFonts w:ascii="Century Gothic" w:hAnsi="Century Gothic" w:cs="Forgotten Futurist"/>
                        <w:sz w:val="16"/>
                        <w:szCs w:val="16"/>
                        <w:lang w:val="es-ES"/>
                      </w:rPr>
                    </w:pPr>
                  </w:p>
                  <w:p w14:paraId="787F3B91" w14:textId="5E0F1D22" w:rsidR="00601F21" w:rsidRDefault="00FB69A1" w:rsidP="00755713">
                    <w:pPr>
                      <w:pStyle w:val="Piedepgina"/>
                      <w:rPr>
                        <w:rFonts w:ascii="Century Gothic" w:hAnsi="Century Gothic" w:cs="Forgotten Futurist"/>
                        <w:sz w:val="16"/>
                        <w:szCs w:val="16"/>
                      </w:rPr>
                    </w:pPr>
                    <w:r>
                      <w:rPr>
                        <w:rFonts w:ascii="Century Gothic" w:eastAsia="Century Gothic" w:hAnsi="Century Gothic" w:cs="Century Gothic"/>
                        <w:noProof/>
                        <w:sz w:val="16"/>
                      </w:rPr>
                      <w:drawing>
                        <wp:inline distT="0" distB="0" distL="0" distR="0" wp14:anchorId="04DD8409" wp14:editId="411F0936">
                          <wp:extent cx="1215860" cy="975360"/>
                          <wp:effectExtent l="0" t="0" r="3810" b="0"/>
                          <wp:docPr id="5" name="Imagen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521" name="BASC.jpg"/>
                                  <pic:cNvPicPr/>
                                </pic:nvPicPr>
                                <pic:blipFill rotWithShape="1">
                                  <a:blip r:embed="rId2"/>
                                  <a:srcRect l="23392" t="28071" r="23392" b="2923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218506" cy="97748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41D2814" w14:textId="77777777" w:rsidR="00601F21" w:rsidRDefault="00601F21" w:rsidP="00755713">
                    <w:pPr>
                      <w:pStyle w:val="Piedepgina"/>
                      <w:rPr>
                        <w:rFonts w:ascii="Century Gothic" w:hAnsi="Century Gothic" w:cs="Forgotten Futurist"/>
                        <w:sz w:val="16"/>
                        <w:szCs w:val="16"/>
                      </w:rPr>
                    </w:pPr>
                  </w:p>
                  <w:p w14:paraId="2D977197" w14:textId="327918CC" w:rsidR="00601F21" w:rsidRDefault="00601F21" w:rsidP="00755713">
                    <w:pPr>
                      <w:pStyle w:val="Piedepgina"/>
                      <w:rPr>
                        <w:rFonts w:ascii="Century Gothic" w:hAnsi="Century Gothic" w:cs="Forgotten Futurist"/>
                        <w:sz w:val="16"/>
                        <w:szCs w:val="16"/>
                      </w:rPr>
                    </w:pPr>
                  </w:p>
                  <w:p w14:paraId="25ED7E08" w14:textId="77777777" w:rsidR="00601F21" w:rsidRPr="00091A69" w:rsidRDefault="00601F21" w:rsidP="00755713">
                    <w:pPr>
                      <w:rPr>
                        <w:rFonts w:ascii="Forgotten Futurist" w:hAnsi="Forgotten Futurist" w:cs="Forgotten Futurist"/>
                        <w:sz w:val="18"/>
                        <w:szCs w:val="18"/>
                      </w:rPr>
                    </w:pPr>
                    <w:r w:rsidRPr="00091A69">
                      <w:rPr>
                        <w:rFonts w:ascii="Forgotten Futurist" w:hAnsi="Forgotten Futurist" w:cs="Forgotten Futurist"/>
                        <w:sz w:val="18"/>
                        <w:szCs w:val="18"/>
                      </w:rPr>
                      <w:t xml:space="preserve">                                                               </w:t>
                    </w:r>
                  </w:p>
                  <w:p w14:paraId="2308BA05" w14:textId="77777777" w:rsidR="00601F21" w:rsidRPr="00091A69" w:rsidRDefault="00601F21">
                    <w:pPr>
                      <w:rPr>
                        <w:rFonts w:ascii="Forgotten Futurist" w:hAnsi="Forgotten Futurist" w:cs="Forgotten Futuris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59C174EE" wp14:editId="6DAFBE2D">
              <wp:simplePos x="0" y="0"/>
              <wp:positionH relativeFrom="column">
                <wp:posOffset>-226151</wp:posOffset>
              </wp:positionH>
              <wp:positionV relativeFrom="paragraph">
                <wp:posOffset>353423</wp:posOffset>
              </wp:positionV>
              <wp:extent cx="0" cy="8557260"/>
              <wp:effectExtent l="0" t="0" r="25400" b="27940"/>
              <wp:wrapNone/>
              <wp:docPr id="4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5572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604E9" id="Line 5" o:spid="_x0000_s1026" style="position:absolute;flip:y;z-index:25165824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7.8pt,27.85pt" to="-17.8pt,7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" strokecolor="#7f7f7f"/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D26AC8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hybridMultilevel"/>
    <w:tmpl w:val="09287F36"/>
    <w:lvl w:ilvl="0" w:tplc="B4325CD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9CBD62">
      <w:numFmt w:val="decimal"/>
      <w:lvlText w:val=""/>
      <w:lvlJc w:val="left"/>
    </w:lvl>
    <w:lvl w:ilvl="2" w:tplc="CBBC789C">
      <w:numFmt w:val="decimal"/>
      <w:lvlText w:val=""/>
      <w:lvlJc w:val="left"/>
    </w:lvl>
    <w:lvl w:ilvl="3" w:tplc="6C30D8E4">
      <w:numFmt w:val="decimal"/>
      <w:lvlText w:val=""/>
      <w:lvlJc w:val="left"/>
    </w:lvl>
    <w:lvl w:ilvl="4" w:tplc="5E4AD600">
      <w:numFmt w:val="decimal"/>
      <w:lvlText w:val=""/>
      <w:lvlJc w:val="left"/>
    </w:lvl>
    <w:lvl w:ilvl="5" w:tplc="7BF4D8DC">
      <w:numFmt w:val="decimal"/>
      <w:lvlText w:val=""/>
      <w:lvlJc w:val="left"/>
    </w:lvl>
    <w:lvl w:ilvl="6" w:tplc="269C8C7C">
      <w:numFmt w:val="decimal"/>
      <w:lvlText w:val=""/>
      <w:lvlJc w:val="left"/>
    </w:lvl>
    <w:lvl w:ilvl="7" w:tplc="DBF017AA">
      <w:numFmt w:val="decimal"/>
      <w:lvlText w:val=""/>
      <w:lvlJc w:val="left"/>
    </w:lvl>
    <w:lvl w:ilvl="8" w:tplc="3B56D776">
      <w:numFmt w:val="decimal"/>
      <w:lvlText w:val=""/>
      <w:lvlJc w:val="left"/>
    </w:lvl>
  </w:abstractNum>
  <w:abstractNum w:abstractNumId="2" w15:restartNumberingAfterBreak="0">
    <w:nsid w:val="01A306F1"/>
    <w:multiLevelType w:val="hybridMultilevel"/>
    <w:tmpl w:val="4600EBD8"/>
    <w:lvl w:ilvl="0" w:tplc="8414700A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1C6194" w:themeColor="accent6" w:themeShade="BF"/>
      </w:rPr>
    </w:lvl>
    <w:lvl w:ilvl="1" w:tplc="62CE125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35B6"/>
    <w:multiLevelType w:val="hybridMultilevel"/>
    <w:tmpl w:val="960A9732"/>
    <w:lvl w:ilvl="0" w:tplc="8414700A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1C6194" w:themeColor="accent6" w:themeShade="B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2093"/>
    <w:multiLevelType w:val="hybridMultilevel"/>
    <w:tmpl w:val="C3A40754"/>
    <w:lvl w:ilvl="0" w:tplc="8414700A">
      <w:start w:val="1"/>
      <w:numFmt w:val="bullet"/>
      <w:lvlText w:val="+"/>
      <w:lvlJc w:val="left"/>
      <w:pPr>
        <w:ind w:left="927" w:hanging="360"/>
      </w:pPr>
      <w:rPr>
        <w:rFonts w:ascii="Century Gothic" w:hAnsi="Century Gothic" w:hint="default"/>
        <w:b/>
        <w:i w:val="0"/>
        <w:color w:val="1C6194" w:themeColor="accent6" w:themeShade="BF"/>
      </w:rPr>
    </w:lvl>
    <w:lvl w:ilvl="1" w:tplc="2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ACD5BC2"/>
    <w:multiLevelType w:val="hybridMultilevel"/>
    <w:tmpl w:val="ADF4EDF2"/>
    <w:lvl w:ilvl="0" w:tplc="E54AFE64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4A9A82" w:themeColor="accent3" w:themeShade="B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854CF"/>
    <w:multiLevelType w:val="hybridMultilevel"/>
    <w:tmpl w:val="C1D6E482"/>
    <w:lvl w:ilvl="0" w:tplc="D5FE0BC8">
      <w:start w:val="1"/>
      <w:numFmt w:val="bullet"/>
      <w:lvlText w:val="+"/>
      <w:lvlJc w:val="left"/>
      <w:pPr>
        <w:ind w:left="1069" w:hanging="360"/>
      </w:pPr>
      <w:rPr>
        <w:rFonts w:ascii="Calibri" w:hAnsi="Calibri" w:hint="default"/>
        <w:b/>
        <w:color w:val="4A9A82" w:themeColor="accent3" w:themeShade="BF"/>
      </w:rPr>
    </w:lvl>
    <w:lvl w:ilvl="1" w:tplc="8BE0A8A6">
      <w:numFmt w:val="bullet"/>
      <w:lvlText w:val="•"/>
      <w:lvlJc w:val="left"/>
      <w:pPr>
        <w:ind w:left="1789" w:hanging="360"/>
      </w:pPr>
      <w:rPr>
        <w:rFonts w:ascii="Calibri" w:eastAsia="Times New Roman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24672"/>
    <w:multiLevelType w:val="hybridMultilevel"/>
    <w:tmpl w:val="BE507C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077C3"/>
    <w:multiLevelType w:val="hybridMultilevel"/>
    <w:tmpl w:val="6ABAFB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D2530"/>
    <w:multiLevelType w:val="multilevel"/>
    <w:tmpl w:val="BDE6AC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2C44C1"/>
    <w:multiLevelType w:val="hybridMultilevel"/>
    <w:tmpl w:val="B53C3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539C3"/>
    <w:multiLevelType w:val="hybridMultilevel"/>
    <w:tmpl w:val="3802044E"/>
    <w:lvl w:ilvl="0" w:tplc="5C20A876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4A9A82" w:themeColor="accent3" w:themeShade="B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45D93"/>
    <w:multiLevelType w:val="hybridMultilevel"/>
    <w:tmpl w:val="4D8202C8"/>
    <w:lvl w:ilvl="0" w:tplc="8414700A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1C6194" w:themeColor="accent6" w:themeShade="B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012BF"/>
    <w:multiLevelType w:val="hybridMultilevel"/>
    <w:tmpl w:val="D52CAB64"/>
    <w:lvl w:ilvl="0" w:tplc="8414700A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1C6194" w:themeColor="accent6" w:themeShade="B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D26BF"/>
    <w:multiLevelType w:val="hybridMultilevel"/>
    <w:tmpl w:val="D2E2D8EE"/>
    <w:lvl w:ilvl="0" w:tplc="8414700A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1C6194" w:themeColor="accent6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84BD2"/>
    <w:multiLevelType w:val="hybridMultilevel"/>
    <w:tmpl w:val="01B4CC38"/>
    <w:lvl w:ilvl="0" w:tplc="8414700A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1C6194" w:themeColor="accent6" w:themeShade="B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331F1"/>
    <w:multiLevelType w:val="multilevel"/>
    <w:tmpl w:val="36F48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302093B"/>
    <w:multiLevelType w:val="multilevel"/>
    <w:tmpl w:val="A1AEF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6F2256B"/>
    <w:multiLevelType w:val="hybridMultilevel"/>
    <w:tmpl w:val="0C127056"/>
    <w:lvl w:ilvl="0" w:tplc="0C1AA70C">
      <w:start w:val="1"/>
      <w:numFmt w:val="bullet"/>
      <w:lvlText w:val="+"/>
      <w:lvlJc w:val="left"/>
      <w:pPr>
        <w:ind w:left="720" w:hanging="360"/>
      </w:pPr>
      <w:rPr>
        <w:rFonts w:ascii="Century Gothic" w:hAnsi="Century Gothic" w:hint="default"/>
        <w:b/>
        <w:i w:val="0"/>
        <w:color w:val="4A9A82" w:themeColor="accent3" w:themeShade="B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0F5E7"/>
    <w:multiLevelType w:val="hybridMultilevel"/>
    <w:tmpl w:val="FDD306C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13937273">
    <w:abstractNumId w:val="1"/>
  </w:num>
  <w:num w:numId="2" w16cid:durableId="1900893409">
    <w:abstractNumId w:val="0"/>
  </w:num>
  <w:num w:numId="3" w16cid:durableId="423305632">
    <w:abstractNumId w:val="19"/>
  </w:num>
  <w:num w:numId="4" w16cid:durableId="1015690415">
    <w:abstractNumId w:val="14"/>
  </w:num>
  <w:num w:numId="5" w16cid:durableId="878780778">
    <w:abstractNumId w:val="5"/>
  </w:num>
  <w:num w:numId="6" w16cid:durableId="430784916">
    <w:abstractNumId w:val="15"/>
  </w:num>
  <w:num w:numId="7" w16cid:durableId="662465418">
    <w:abstractNumId w:val="9"/>
  </w:num>
  <w:num w:numId="8" w16cid:durableId="971713330">
    <w:abstractNumId w:val="17"/>
  </w:num>
  <w:num w:numId="9" w16cid:durableId="754206789">
    <w:abstractNumId w:val="3"/>
  </w:num>
  <w:num w:numId="10" w16cid:durableId="24798129">
    <w:abstractNumId w:val="16"/>
  </w:num>
  <w:num w:numId="11" w16cid:durableId="345712457">
    <w:abstractNumId w:val="6"/>
  </w:num>
  <w:num w:numId="12" w16cid:durableId="762141172">
    <w:abstractNumId w:val="18"/>
  </w:num>
  <w:num w:numId="13" w16cid:durableId="1685861580">
    <w:abstractNumId w:val="8"/>
  </w:num>
  <w:num w:numId="14" w16cid:durableId="417792622">
    <w:abstractNumId w:val="7"/>
  </w:num>
  <w:num w:numId="15" w16cid:durableId="1377579298">
    <w:abstractNumId w:val="11"/>
  </w:num>
  <w:num w:numId="16" w16cid:durableId="11763202">
    <w:abstractNumId w:val="4"/>
  </w:num>
  <w:num w:numId="17" w16cid:durableId="1892686978">
    <w:abstractNumId w:val="13"/>
  </w:num>
  <w:num w:numId="18" w16cid:durableId="524176233">
    <w:abstractNumId w:val="10"/>
  </w:num>
  <w:num w:numId="19" w16cid:durableId="144248445">
    <w:abstractNumId w:val="2"/>
  </w:num>
  <w:num w:numId="20" w16cid:durableId="195443406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64F"/>
    <w:rsid w:val="00000A5C"/>
    <w:rsid w:val="00000D45"/>
    <w:rsid w:val="00000E31"/>
    <w:rsid w:val="00001047"/>
    <w:rsid w:val="000019AA"/>
    <w:rsid w:val="0000257E"/>
    <w:rsid w:val="00002BA8"/>
    <w:rsid w:val="000036A9"/>
    <w:rsid w:val="00003778"/>
    <w:rsid w:val="00003AAC"/>
    <w:rsid w:val="00003FCA"/>
    <w:rsid w:val="000040A5"/>
    <w:rsid w:val="00004C88"/>
    <w:rsid w:val="00004DCB"/>
    <w:rsid w:val="0000681B"/>
    <w:rsid w:val="000069F3"/>
    <w:rsid w:val="00006D6C"/>
    <w:rsid w:val="000070D6"/>
    <w:rsid w:val="00007C1B"/>
    <w:rsid w:val="00007D7A"/>
    <w:rsid w:val="000109AB"/>
    <w:rsid w:val="00010B1D"/>
    <w:rsid w:val="00010C54"/>
    <w:rsid w:val="0001141B"/>
    <w:rsid w:val="00012195"/>
    <w:rsid w:val="00013357"/>
    <w:rsid w:val="000136EC"/>
    <w:rsid w:val="000145AE"/>
    <w:rsid w:val="0001595D"/>
    <w:rsid w:val="00015C13"/>
    <w:rsid w:val="000166BE"/>
    <w:rsid w:val="00016769"/>
    <w:rsid w:val="000172BC"/>
    <w:rsid w:val="0001768A"/>
    <w:rsid w:val="000179A2"/>
    <w:rsid w:val="00017BEA"/>
    <w:rsid w:val="00017F6F"/>
    <w:rsid w:val="000204A2"/>
    <w:rsid w:val="00021178"/>
    <w:rsid w:val="00021271"/>
    <w:rsid w:val="000215CF"/>
    <w:rsid w:val="00021C0E"/>
    <w:rsid w:val="00021FF6"/>
    <w:rsid w:val="00022457"/>
    <w:rsid w:val="000225A5"/>
    <w:rsid w:val="00022BAD"/>
    <w:rsid w:val="00022E38"/>
    <w:rsid w:val="000230E4"/>
    <w:rsid w:val="00023657"/>
    <w:rsid w:val="00023861"/>
    <w:rsid w:val="000239B1"/>
    <w:rsid w:val="00023C94"/>
    <w:rsid w:val="00023DE7"/>
    <w:rsid w:val="00023EB8"/>
    <w:rsid w:val="00025453"/>
    <w:rsid w:val="00025739"/>
    <w:rsid w:val="00025F0E"/>
    <w:rsid w:val="00026428"/>
    <w:rsid w:val="0002680B"/>
    <w:rsid w:val="00027066"/>
    <w:rsid w:val="00027579"/>
    <w:rsid w:val="00027A48"/>
    <w:rsid w:val="000302F0"/>
    <w:rsid w:val="0003035D"/>
    <w:rsid w:val="00030616"/>
    <w:rsid w:val="00030902"/>
    <w:rsid w:val="0003114A"/>
    <w:rsid w:val="00031375"/>
    <w:rsid w:val="0003180E"/>
    <w:rsid w:val="00031EFD"/>
    <w:rsid w:val="0003200E"/>
    <w:rsid w:val="0003219E"/>
    <w:rsid w:val="00032822"/>
    <w:rsid w:val="000328C1"/>
    <w:rsid w:val="0003316C"/>
    <w:rsid w:val="00033893"/>
    <w:rsid w:val="0003442C"/>
    <w:rsid w:val="00034720"/>
    <w:rsid w:val="00035109"/>
    <w:rsid w:val="000359C4"/>
    <w:rsid w:val="000365E8"/>
    <w:rsid w:val="00036951"/>
    <w:rsid w:val="000376D3"/>
    <w:rsid w:val="00040068"/>
    <w:rsid w:val="0004065B"/>
    <w:rsid w:val="0004085F"/>
    <w:rsid w:val="0004112F"/>
    <w:rsid w:val="000412E7"/>
    <w:rsid w:val="000418AB"/>
    <w:rsid w:val="00042164"/>
    <w:rsid w:val="000424E1"/>
    <w:rsid w:val="000425A3"/>
    <w:rsid w:val="00042D5B"/>
    <w:rsid w:val="0004352E"/>
    <w:rsid w:val="000439D1"/>
    <w:rsid w:val="00043BCD"/>
    <w:rsid w:val="000440E9"/>
    <w:rsid w:val="000445CB"/>
    <w:rsid w:val="00044BEB"/>
    <w:rsid w:val="00044CEF"/>
    <w:rsid w:val="00044DA2"/>
    <w:rsid w:val="00045AE1"/>
    <w:rsid w:val="00045B67"/>
    <w:rsid w:val="000465BB"/>
    <w:rsid w:val="00047297"/>
    <w:rsid w:val="00050785"/>
    <w:rsid w:val="00050FA7"/>
    <w:rsid w:val="00050FD3"/>
    <w:rsid w:val="0005122A"/>
    <w:rsid w:val="0005144B"/>
    <w:rsid w:val="00051B50"/>
    <w:rsid w:val="00051BB6"/>
    <w:rsid w:val="000522E4"/>
    <w:rsid w:val="00052EF5"/>
    <w:rsid w:val="00053486"/>
    <w:rsid w:val="000542BF"/>
    <w:rsid w:val="0005452F"/>
    <w:rsid w:val="00054823"/>
    <w:rsid w:val="0005541B"/>
    <w:rsid w:val="00055F5D"/>
    <w:rsid w:val="0005674F"/>
    <w:rsid w:val="00057E3D"/>
    <w:rsid w:val="0006022D"/>
    <w:rsid w:val="00061F08"/>
    <w:rsid w:val="00062B4E"/>
    <w:rsid w:val="0006470B"/>
    <w:rsid w:val="00064A7A"/>
    <w:rsid w:val="00064AD9"/>
    <w:rsid w:val="00064BDA"/>
    <w:rsid w:val="00064E4A"/>
    <w:rsid w:val="00066CDF"/>
    <w:rsid w:val="000670E3"/>
    <w:rsid w:val="000671C2"/>
    <w:rsid w:val="0007087B"/>
    <w:rsid w:val="0007269A"/>
    <w:rsid w:val="00072725"/>
    <w:rsid w:val="0007296E"/>
    <w:rsid w:val="000739CE"/>
    <w:rsid w:val="00073C05"/>
    <w:rsid w:val="000741D5"/>
    <w:rsid w:val="000752C3"/>
    <w:rsid w:val="00075590"/>
    <w:rsid w:val="00075B00"/>
    <w:rsid w:val="000770D5"/>
    <w:rsid w:val="00077236"/>
    <w:rsid w:val="000772A5"/>
    <w:rsid w:val="000778C8"/>
    <w:rsid w:val="00080557"/>
    <w:rsid w:val="00080F6C"/>
    <w:rsid w:val="00081661"/>
    <w:rsid w:val="000816CE"/>
    <w:rsid w:val="000819E6"/>
    <w:rsid w:val="00081E42"/>
    <w:rsid w:val="00081FCB"/>
    <w:rsid w:val="00081FE5"/>
    <w:rsid w:val="000821D1"/>
    <w:rsid w:val="00082425"/>
    <w:rsid w:val="00082E2A"/>
    <w:rsid w:val="00083137"/>
    <w:rsid w:val="00083474"/>
    <w:rsid w:val="00083E2A"/>
    <w:rsid w:val="00083E88"/>
    <w:rsid w:val="00084498"/>
    <w:rsid w:val="000846AF"/>
    <w:rsid w:val="00084877"/>
    <w:rsid w:val="0008525A"/>
    <w:rsid w:val="000852AC"/>
    <w:rsid w:val="00085527"/>
    <w:rsid w:val="00085997"/>
    <w:rsid w:val="00085E68"/>
    <w:rsid w:val="00085EED"/>
    <w:rsid w:val="00086F22"/>
    <w:rsid w:val="0008733C"/>
    <w:rsid w:val="00090143"/>
    <w:rsid w:val="0009063E"/>
    <w:rsid w:val="00090DC5"/>
    <w:rsid w:val="00090DD7"/>
    <w:rsid w:val="000911D4"/>
    <w:rsid w:val="000917DB"/>
    <w:rsid w:val="00091962"/>
    <w:rsid w:val="00091A43"/>
    <w:rsid w:val="00091A69"/>
    <w:rsid w:val="00091E9E"/>
    <w:rsid w:val="00091EE3"/>
    <w:rsid w:val="00092DE2"/>
    <w:rsid w:val="00093A14"/>
    <w:rsid w:val="00093A96"/>
    <w:rsid w:val="00093F38"/>
    <w:rsid w:val="00095A3C"/>
    <w:rsid w:val="00095DE0"/>
    <w:rsid w:val="000971DE"/>
    <w:rsid w:val="00097DA1"/>
    <w:rsid w:val="000A000D"/>
    <w:rsid w:val="000A0576"/>
    <w:rsid w:val="000A0653"/>
    <w:rsid w:val="000A08C1"/>
    <w:rsid w:val="000A0D0C"/>
    <w:rsid w:val="000A1D05"/>
    <w:rsid w:val="000A211E"/>
    <w:rsid w:val="000A4238"/>
    <w:rsid w:val="000A42D4"/>
    <w:rsid w:val="000A433D"/>
    <w:rsid w:val="000A4516"/>
    <w:rsid w:val="000A4919"/>
    <w:rsid w:val="000A4C62"/>
    <w:rsid w:val="000A4DA4"/>
    <w:rsid w:val="000A4DD1"/>
    <w:rsid w:val="000A4E70"/>
    <w:rsid w:val="000A50C1"/>
    <w:rsid w:val="000A53F5"/>
    <w:rsid w:val="000A55FE"/>
    <w:rsid w:val="000A5D1E"/>
    <w:rsid w:val="000A6401"/>
    <w:rsid w:val="000A6593"/>
    <w:rsid w:val="000A697C"/>
    <w:rsid w:val="000A74AA"/>
    <w:rsid w:val="000B07D7"/>
    <w:rsid w:val="000B090C"/>
    <w:rsid w:val="000B093D"/>
    <w:rsid w:val="000B10F8"/>
    <w:rsid w:val="000B21E2"/>
    <w:rsid w:val="000B2556"/>
    <w:rsid w:val="000B2843"/>
    <w:rsid w:val="000B2896"/>
    <w:rsid w:val="000B33D5"/>
    <w:rsid w:val="000B3562"/>
    <w:rsid w:val="000B46AC"/>
    <w:rsid w:val="000B4772"/>
    <w:rsid w:val="000B4F5A"/>
    <w:rsid w:val="000B5E27"/>
    <w:rsid w:val="000B5E5C"/>
    <w:rsid w:val="000B5F6A"/>
    <w:rsid w:val="000B7B5E"/>
    <w:rsid w:val="000B7FB3"/>
    <w:rsid w:val="000C0CB4"/>
    <w:rsid w:val="000C0F99"/>
    <w:rsid w:val="000C1E4A"/>
    <w:rsid w:val="000C1F6B"/>
    <w:rsid w:val="000C2003"/>
    <w:rsid w:val="000C2332"/>
    <w:rsid w:val="000C2525"/>
    <w:rsid w:val="000C3091"/>
    <w:rsid w:val="000C3704"/>
    <w:rsid w:val="000C458A"/>
    <w:rsid w:val="000C488D"/>
    <w:rsid w:val="000C4E2C"/>
    <w:rsid w:val="000C5154"/>
    <w:rsid w:val="000C5CAB"/>
    <w:rsid w:val="000C6287"/>
    <w:rsid w:val="000C65C8"/>
    <w:rsid w:val="000D0679"/>
    <w:rsid w:val="000D2057"/>
    <w:rsid w:val="000D284E"/>
    <w:rsid w:val="000D31C0"/>
    <w:rsid w:val="000D3284"/>
    <w:rsid w:val="000D428A"/>
    <w:rsid w:val="000D4A11"/>
    <w:rsid w:val="000D4E26"/>
    <w:rsid w:val="000D55C6"/>
    <w:rsid w:val="000D5706"/>
    <w:rsid w:val="000D5742"/>
    <w:rsid w:val="000D59C2"/>
    <w:rsid w:val="000D676F"/>
    <w:rsid w:val="000D6BA2"/>
    <w:rsid w:val="000D7A44"/>
    <w:rsid w:val="000E0C6C"/>
    <w:rsid w:val="000E1222"/>
    <w:rsid w:val="000E19C6"/>
    <w:rsid w:val="000E19D8"/>
    <w:rsid w:val="000E1A36"/>
    <w:rsid w:val="000E2426"/>
    <w:rsid w:val="000E29F6"/>
    <w:rsid w:val="000E3492"/>
    <w:rsid w:val="000E3AF4"/>
    <w:rsid w:val="000E3EFE"/>
    <w:rsid w:val="000E4580"/>
    <w:rsid w:val="000E5F26"/>
    <w:rsid w:val="000E6334"/>
    <w:rsid w:val="000E6613"/>
    <w:rsid w:val="000E695A"/>
    <w:rsid w:val="000E739E"/>
    <w:rsid w:val="000E7BDB"/>
    <w:rsid w:val="000F04A7"/>
    <w:rsid w:val="000F0949"/>
    <w:rsid w:val="000F096B"/>
    <w:rsid w:val="000F17F0"/>
    <w:rsid w:val="000F1A11"/>
    <w:rsid w:val="000F203C"/>
    <w:rsid w:val="000F2620"/>
    <w:rsid w:val="000F3096"/>
    <w:rsid w:val="000F322E"/>
    <w:rsid w:val="000F3438"/>
    <w:rsid w:val="000F3701"/>
    <w:rsid w:val="000F430D"/>
    <w:rsid w:val="000F4CD1"/>
    <w:rsid w:val="000F534B"/>
    <w:rsid w:val="000F5CC2"/>
    <w:rsid w:val="000F68A9"/>
    <w:rsid w:val="000F6D1C"/>
    <w:rsid w:val="000F6FF0"/>
    <w:rsid w:val="000F7436"/>
    <w:rsid w:val="001000E4"/>
    <w:rsid w:val="00100265"/>
    <w:rsid w:val="0010074F"/>
    <w:rsid w:val="00101B03"/>
    <w:rsid w:val="001023DC"/>
    <w:rsid w:val="00102B2A"/>
    <w:rsid w:val="00103381"/>
    <w:rsid w:val="0010437D"/>
    <w:rsid w:val="001063E0"/>
    <w:rsid w:val="001064B3"/>
    <w:rsid w:val="0010690A"/>
    <w:rsid w:val="00106A3F"/>
    <w:rsid w:val="00107839"/>
    <w:rsid w:val="00107F99"/>
    <w:rsid w:val="00107FB4"/>
    <w:rsid w:val="00110EA5"/>
    <w:rsid w:val="00111C5F"/>
    <w:rsid w:val="00111F92"/>
    <w:rsid w:val="00111FA5"/>
    <w:rsid w:val="001122DE"/>
    <w:rsid w:val="001123BD"/>
    <w:rsid w:val="00112521"/>
    <w:rsid w:val="001138A7"/>
    <w:rsid w:val="00113943"/>
    <w:rsid w:val="00113DFD"/>
    <w:rsid w:val="00114103"/>
    <w:rsid w:val="001145B1"/>
    <w:rsid w:val="00114A17"/>
    <w:rsid w:val="00115364"/>
    <w:rsid w:val="00115563"/>
    <w:rsid w:val="00115964"/>
    <w:rsid w:val="00115A0A"/>
    <w:rsid w:val="00115F3A"/>
    <w:rsid w:val="001161CD"/>
    <w:rsid w:val="00116D7F"/>
    <w:rsid w:val="00116DE8"/>
    <w:rsid w:val="001171C8"/>
    <w:rsid w:val="001172B3"/>
    <w:rsid w:val="00117B01"/>
    <w:rsid w:val="00117D02"/>
    <w:rsid w:val="00120134"/>
    <w:rsid w:val="0012098F"/>
    <w:rsid w:val="00120EF8"/>
    <w:rsid w:val="00121FF3"/>
    <w:rsid w:val="00122083"/>
    <w:rsid w:val="00122EE1"/>
    <w:rsid w:val="00123BF0"/>
    <w:rsid w:val="00123EF5"/>
    <w:rsid w:val="00123F1F"/>
    <w:rsid w:val="00124505"/>
    <w:rsid w:val="0012538E"/>
    <w:rsid w:val="001256F2"/>
    <w:rsid w:val="0012572D"/>
    <w:rsid w:val="00127116"/>
    <w:rsid w:val="0012713E"/>
    <w:rsid w:val="00127683"/>
    <w:rsid w:val="00127E2B"/>
    <w:rsid w:val="00131039"/>
    <w:rsid w:val="0013117A"/>
    <w:rsid w:val="001312C6"/>
    <w:rsid w:val="00131564"/>
    <w:rsid w:val="00131800"/>
    <w:rsid w:val="00131C5F"/>
    <w:rsid w:val="00131E20"/>
    <w:rsid w:val="0013207F"/>
    <w:rsid w:val="0013215D"/>
    <w:rsid w:val="00132981"/>
    <w:rsid w:val="00132A26"/>
    <w:rsid w:val="001336D7"/>
    <w:rsid w:val="00134D55"/>
    <w:rsid w:val="00135AB5"/>
    <w:rsid w:val="00135B5B"/>
    <w:rsid w:val="00137026"/>
    <w:rsid w:val="0013706C"/>
    <w:rsid w:val="0013712F"/>
    <w:rsid w:val="00137277"/>
    <w:rsid w:val="0013754A"/>
    <w:rsid w:val="00140B27"/>
    <w:rsid w:val="00140BB0"/>
    <w:rsid w:val="00140C93"/>
    <w:rsid w:val="00140D98"/>
    <w:rsid w:val="00141139"/>
    <w:rsid w:val="00141BD3"/>
    <w:rsid w:val="00141D5A"/>
    <w:rsid w:val="00141D8E"/>
    <w:rsid w:val="00142B7B"/>
    <w:rsid w:val="00142E91"/>
    <w:rsid w:val="00143757"/>
    <w:rsid w:val="00144D15"/>
    <w:rsid w:val="00145453"/>
    <w:rsid w:val="00145A1C"/>
    <w:rsid w:val="0014645A"/>
    <w:rsid w:val="0014692D"/>
    <w:rsid w:val="001472D7"/>
    <w:rsid w:val="00147982"/>
    <w:rsid w:val="001503DC"/>
    <w:rsid w:val="00150478"/>
    <w:rsid w:val="001505AF"/>
    <w:rsid w:val="001507C5"/>
    <w:rsid w:val="00150E2C"/>
    <w:rsid w:val="00151202"/>
    <w:rsid w:val="00151B7A"/>
    <w:rsid w:val="001522AE"/>
    <w:rsid w:val="00152472"/>
    <w:rsid w:val="00152CEB"/>
    <w:rsid w:val="00153002"/>
    <w:rsid w:val="00153D7F"/>
    <w:rsid w:val="00153E6B"/>
    <w:rsid w:val="00154EE4"/>
    <w:rsid w:val="001555B4"/>
    <w:rsid w:val="00155C5B"/>
    <w:rsid w:val="001561B5"/>
    <w:rsid w:val="001568EB"/>
    <w:rsid w:val="00156EEC"/>
    <w:rsid w:val="001572AE"/>
    <w:rsid w:val="00157753"/>
    <w:rsid w:val="00157C4E"/>
    <w:rsid w:val="001606E6"/>
    <w:rsid w:val="00160B3B"/>
    <w:rsid w:val="00161AA3"/>
    <w:rsid w:val="00161F69"/>
    <w:rsid w:val="00161F75"/>
    <w:rsid w:val="00162158"/>
    <w:rsid w:val="00162520"/>
    <w:rsid w:val="0016257E"/>
    <w:rsid w:val="001625AD"/>
    <w:rsid w:val="001625C2"/>
    <w:rsid w:val="0016277E"/>
    <w:rsid w:val="00162CF9"/>
    <w:rsid w:val="0016371B"/>
    <w:rsid w:val="00163DCD"/>
    <w:rsid w:val="001654CF"/>
    <w:rsid w:val="0016567B"/>
    <w:rsid w:val="001659EA"/>
    <w:rsid w:val="00165FC9"/>
    <w:rsid w:val="001663F3"/>
    <w:rsid w:val="00166419"/>
    <w:rsid w:val="00167069"/>
    <w:rsid w:val="0016739E"/>
    <w:rsid w:val="0016783D"/>
    <w:rsid w:val="00167974"/>
    <w:rsid w:val="00167A2A"/>
    <w:rsid w:val="00167BF8"/>
    <w:rsid w:val="0017048B"/>
    <w:rsid w:val="00170F54"/>
    <w:rsid w:val="001716F6"/>
    <w:rsid w:val="00171722"/>
    <w:rsid w:val="00171A3D"/>
    <w:rsid w:val="00171B66"/>
    <w:rsid w:val="0017381D"/>
    <w:rsid w:val="0017389B"/>
    <w:rsid w:val="00173C76"/>
    <w:rsid w:val="00174380"/>
    <w:rsid w:val="00175460"/>
    <w:rsid w:val="00175946"/>
    <w:rsid w:val="0017635A"/>
    <w:rsid w:val="00176621"/>
    <w:rsid w:val="00176EA2"/>
    <w:rsid w:val="0017725A"/>
    <w:rsid w:val="0017789C"/>
    <w:rsid w:val="00180803"/>
    <w:rsid w:val="001809C6"/>
    <w:rsid w:val="00181103"/>
    <w:rsid w:val="001813C7"/>
    <w:rsid w:val="0018145D"/>
    <w:rsid w:val="001815DE"/>
    <w:rsid w:val="0018166F"/>
    <w:rsid w:val="001816A4"/>
    <w:rsid w:val="0018181D"/>
    <w:rsid w:val="00181A49"/>
    <w:rsid w:val="00181E59"/>
    <w:rsid w:val="001824D5"/>
    <w:rsid w:val="001832F9"/>
    <w:rsid w:val="00184ADE"/>
    <w:rsid w:val="00184C2E"/>
    <w:rsid w:val="00185342"/>
    <w:rsid w:val="00186A63"/>
    <w:rsid w:val="00187E7D"/>
    <w:rsid w:val="00187EF0"/>
    <w:rsid w:val="00190195"/>
    <w:rsid w:val="00190464"/>
    <w:rsid w:val="00190876"/>
    <w:rsid w:val="00190ADF"/>
    <w:rsid w:val="0019167F"/>
    <w:rsid w:val="001919E8"/>
    <w:rsid w:val="00192A09"/>
    <w:rsid w:val="00192C9E"/>
    <w:rsid w:val="00192E8A"/>
    <w:rsid w:val="0019327D"/>
    <w:rsid w:val="0019341F"/>
    <w:rsid w:val="00193C66"/>
    <w:rsid w:val="00194067"/>
    <w:rsid w:val="00194280"/>
    <w:rsid w:val="0019449F"/>
    <w:rsid w:val="00195309"/>
    <w:rsid w:val="00195DEE"/>
    <w:rsid w:val="00196B02"/>
    <w:rsid w:val="00196E75"/>
    <w:rsid w:val="00197477"/>
    <w:rsid w:val="00197CF8"/>
    <w:rsid w:val="001A029A"/>
    <w:rsid w:val="001A0547"/>
    <w:rsid w:val="001A0EB0"/>
    <w:rsid w:val="001A1233"/>
    <w:rsid w:val="001A1724"/>
    <w:rsid w:val="001A2D6B"/>
    <w:rsid w:val="001A3EFF"/>
    <w:rsid w:val="001A4BF8"/>
    <w:rsid w:val="001A4CBD"/>
    <w:rsid w:val="001A517F"/>
    <w:rsid w:val="001A6005"/>
    <w:rsid w:val="001A6166"/>
    <w:rsid w:val="001A6340"/>
    <w:rsid w:val="001A7261"/>
    <w:rsid w:val="001A732A"/>
    <w:rsid w:val="001A7924"/>
    <w:rsid w:val="001B00D3"/>
    <w:rsid w:val="001B0397"/>
    <w:rsid w:val="001B0539"/>
    <w:rsid w:val="001B10BB"/>
    <w:rsid w:val="001B14F8"/>
    <w:rsid w:val="001B1A22"/>
    <w:rsid w:val="001B1C82"/>
    <w:rsid w:val="001B1D01"/>
    <w:rsid w:val="001B35C6"/>
    <w:rsid w:val="001B3826"/>
    <w:rsid w:val="001B4070"/>
    <w:rsid w:val="001B5211"/>
    <w:rsid w:val="001B59B3"/>
    <w:rsid w:val="001B5C6E"/>
    <w:rsid w:val="001B5E7C"/>
    <w:rsid w:val="001B6157"/>
    <w:rsid w:val="001B7E53"/>
    <w:rsid w:val="001C164D"/>
    <w:rsid w:val="001C1B11"/>
    <w:rsid w:val="001C224E"/>
    <w:rsid w:val="001C3A96"/>
    <w:rsid w:val="001C435D"/>
    <w:rsid w:val="001C4406"/>
    <w:rsid w:val="001C4AF6"/>
    <w:rsid w:val="001C50DE"/>
    <w:rsid w:val="001C5E7A"/>
    <w:rsid w:val="001C6D03"/>
    <w:rsid w:val="001D02F4"/>
    <w:rsid w:val="001D078F"/>
    <w:rsid w:val="001D12EA"/>
    <w:rsid w:val="001D1951"/>
    <w:rsid w:val="001D21FF"/>
    <w:rsid w:val="001D276D"/>
    <w:rsid w:val="001D2A4C"/>
    <w:rsid w:val="001D3014"/>
    <w:rsid w:val="001D3058"/>
    <w:rsid w:val="001D41BA"/>
    <w:rsid w:val="001D5664"/>
    <w:rsid w:val="001D5C00"/>
    <w:rsid w:val="001D6035"/>
    <w:rsid w:val="001D6C9D"/>
    <w:rsid w:val="001D6CD6"/>
    <w:rsid w:val="001D7589"/>
    <w:rsid w:val="001D77DC"/>
    <w:rsid w:val="001D7B5F"/>
    <w:rsid w:val="001DAFB0"/>
    <w:rsid w:val="001E04B2"/>
    <w:rsid w:val="001E1BA5"/>
    <w:rsid w:val="001E1CE4"/>
    <w:rsid w:val="001E2259"/>
    <w:rsid w:val="001E23D2"/>
    <w:rsid w:val="001E29AE"/>
    <w:rsid w:val="001E2D07"/>
    <w:rsid w:val="001E365F"/>
    <w:rsid w:val="001E41FB"/>
    <w:rsid w:val="001E6F45"/>
    <w:rsid w:val="001E71CA"/>
    <w:rsid w:val="001E7AB1"/>
    <w:rsid w:val="001E7DB2"/>
    <w:rsid w:val="001F0A2E"/>
    <w:rsid w:val="001F0B4C"/>
    <w:rsid w:val="001F1CAB"/>
    <w:rsid w:val="001F26DF"/>
    <w:rsid w:val="001F2E74"/>
    <w:rsid w:val="001F3272"/>
    <w:rsid w:val="001F33E0"/>
    <w:rsid w:val="001F34D5"/>
    <w:rsid w:val="001F3793"/>
    <w:rsid w:val="001F3B40"/>
    <w:rsid w:val="001F4BB9"/>
    <w:rsid w:val="001F5AFE"/>
    <w:rsid w:val="001F6351"/>
    <w:rsid w:val="001F645C"/>
    <w:rsid w:val="001F6BDA"/>
    <w:rsid w:val="001F7755"/>
    <w:rsid w:val="001F7F6C"/>
    <w:rsid w:val="0020147F"/>
    <w:rsid w:val="002016D4"/>
    <w:rsid w:val="00202AE2"/>
    <w:rsid w:val="00202CF6"/>
    <w:rsid w:val="00203297"/>
    <w:rsid w:val="00203979"/>
    <w:rsid w:val="0020408E"/>
    <w:rsid w:val="002040AD"/>
    <w:rsid w:val="002046FB"/>
    <w:rsid w:val="00204819"/>
    <w:rsid w:val="00204AB7"/>
    <w:rsid w:val="00204E94"/>
    <w:rsid w:val="0020636F"/>
    <w:rsid w:val="00206C1E"/>
    <w:rsid w:val="00207186"/>
    <w:rsid w:val="0020741B"/>
    <w:rsid w:val="00207581"/>
    <w:rsid w:val="00210244"/>
    <w:rsid w:val="002110C7"/>
    <w:rsid w:val="002117CF"/>
    <w:rsid w:val="002117FC"/>
    <w:rsid w:val="00211952"/>
    <w:rsid w:val="0021211B"/>
    <w:rsid w:val="0021314C"/>
    <w:rsid w:val="00213D6E"/>
    <w:rsid w:val="0021415A"/>
    <w:rsid w:val="002147C0"/>
    <w:rsid w:val="00214A82"/>
    <w:rsid w:val="00215146"/>
    <w:rsid w:val="00215A52"/>
    <w:rsid w:val="002163CA"/>
    <w:rsid w:val="00216469"/>
    <w:rsid w:val="002165D5"/>
    <w:rsid w:val="002177AF"/>
    <w:rsid w:val="00217804"/>
    <w:rsid w:val="002206A5"/>
    <w:rsid w:val="00220A9A"/>
    <w:rsid w:val="002214FF"/>
    <w:rsid w:val="00221858"/>
    <w:rsid w:val="00221863"/>
    <w:rsid w:val="00222E85"/>
    <w:rsid w:val="00222F2E"/>
    <w:rsid w:val="002230AB"/>
    <w:rsid w:val="002230AC"/>
    <w:rsid w:val="00223241"/>
    <w:rsid w:val="00223DE0"/>
    <w:rsid w:val="00224022"/>
    <w:rsid w:val="002241F1"/>
    <w:rsid w:val="0022476F"/>
    <w:rsid w:val="00224EF2"/>
    <w:rsid w:val="002251F9"/>
    <w:rsid w:val="002252D7"/>
    <w:rsid w:val="00225399"/>
    <w:rsid w:val="00225551"/>
    <w:rsid w:val="00225F97"/>
    <w:rsid w:val="00226B19"/>
    <w:rsid w:val="002275BE"/>
    <w:rsid w:val="00227915"/>
    <w:rsid w:val="00227AA9"/>
    <w:rsid w:val="00227FE7"/>
    <w:rsid w:val="00230812"/>
    <w:rsid w:val="00230A71"/>
    <w:rsid w:val="00230E29"/>
    <w:rsid w:val="00230EC1"/>
    <w:rsid w:val="002320D6"/>
    <w:rsid w:val="0023216C"/>
    <w:rsid w:val="00232409"/>
    <w:rsid w:val="00232638"/>
    <w:rsid w:val="00232A08"/>
    <w:rsid w:val="00232FE4"/>
    <w:rsid w:val="002338E9"/>
    <w:rsid w:val="00234070"/>
    <w:rsid w:val="00234698"/>
    <w:rsid w:val="00234EE3"/>
    <w:rsid w:val="002352CF"/>
    <w:rsid w:val="002353CC"/>
    <w:rsid w:val="00236476"/>
    <w:rsid w:val="00236F98"/>
    <w:rsid w:val="002371E2"/>
    <w:rsid w:val="002372E4"/>
    <w:rsid w:val="00237428"/>
    <w:rsid w:val="00237880"/>
    <w:rsid w:val="00237D31"/>
    <w:rsid w:val="00237F97"/>
    <w:rsid w:val="00237FB0"/>
    <w:rsid w:val="0024080A"/>
    <w:rsid w:val="002409B7"/>
    <w:rsid w:val="00240C90"/>
    <w:rsid w:val="00240F0B"/>
    <w:rsid w:val="00241093"/>
    <w:rsid w:val="00243C26"/>
    <w:rsid w:val="00244129"/>
    <w:rsid w:val="0024486D"/>
    <w:rsid w:val="00244EBF"/>
    <w:rsid w:val="00244EE7"/>
    <w:rsid w:val="00245474"/>
    <w:rsid w:val="00245DBA"/>
    <w:rsid w:val="00245DF7"/>
    <w:rsid w:val="00245EF8"/>
    <w:rsid w:val="00246347"/>
    <w:rsid w:val="002468A9"/>
    <w:rsid w:val="002469D7"/>
    <w:rsid w:val="00246B4C"/>
    <w:rsid w:val="00251AA4"/>
    <w:rsid w:val="00251C1F"/>
    <w:rsid w:val="0025210B"/>
    <w:rsid w:val="0025280E"/>
    <w:rsid w:val="002529F4"/>
    <w:rsid w:val="0025318B"/>
    <w:rsid w:val="0025432F"/>
    <w:rsid w:val="00255858"/>
    <w:rsid w:val="00255AF0"/>
    <w:rsid w:val="002608B9"/>
    <w:rsid w:val="002609BB"/>
    <w:rsid w:val="00260D01"/>
    <w:rsid w:val="0026131B"/>
    <w:rsid w:val="002627F8"/>
    <w:rsid w:val="00263196"/>
    <w:rsid w:val="002631A9"/>
    <w:rsid w:val="00263B2C"/>
    <w:rsid w:val="00264345"/>
    <w:rsid w:val="00265646"/>
    <w:rsid w:val="00266133"/>
    <w:rsid w:val="00267CD6"/>
    <w:rsid w:val="00267DC2"/>
    <w:rsid w:val="00267E91"/>
    <w:rsid w:val="00270AB2"/>
    <w:rsid w:val="00270E46"/>
    <w:rsid w:val="0027135B"/>
    <w:rsid w:val="00272A9E"/>
    <w:rsid w:val="00272AD4"/>
    <w:rsid w:val="00272BAE"/>
    <w:rsid w:val="00273083"/>
    <w:rsid w:val="00273D8A"/>
    <w:rsid w:val="00274245"/>
    <w:rsid w:val="002744E8"/>
    <w:rsid w:val="002754E1"/>
    <w:rsid w:val="002758B6"/>
    <w:rsid w:val="00275944"/>
    <w:rsid w:val="002759AF"/>
    <w:rsid w:val="00275CA0"/>
    <w:rsid w:val="00275DE0"/>
    <w:rsid w:val="00276DAC"/>
    <w:rsid w:val="00276DEF"/>
    <w:rsid w:val="00277099"/>
    <w:rsid w:val="002771E0"/>
    <w:rsid w:val="002807B0"/>
    <w:rsid w:val="00280F23"/>
    <w:rsid w:val="00281873"/>
    <w:rsid w:val="00281A30"/>
    <w:rsid w:val="00282682"/>
    <w:rsid w:val="00282DF3"/>
    <w:rsid w:val="00282F75"/>
    <w:rsid w:val="002831E6"/>
    <w:rsid w:val="00283A3A"/>
    <w:rsid w:val="00283FFB"/>
    <w:rsid w:val="002842BB"/>
    <w:rsid w:val="00284739"/>
    <w:rsid w:val="002856B5"/>
    <w:rsid w:val="00286484"/>
    <w:rsid w:val="002867E9"/>
    <w:rsid w:val="00286CBF"/>
    <w:rsid w:val="00286D60"/>
    <w:rsid w:val="00286FEE"/>
    <w:rsid w:val="002873DF"/>
    <w:rsid w:val="00287554"/>
    <w:rsid w:val="00287684"/>
    <w:rsid w:val="00287CC5"/>
    <w:rsid w:val="002908C7"/>
    <w:rsid w:val="00290DC8"/>
    <w:rsid w:val="00290EC6"/>
    <w:rsid w:val="002915BB"/>
    <w:rsid w:val="0029201C"/>
    <w:rsid w:val="00292DC7"/>
    <w:rsid w:val="00293182"/>
    <w:rsid w:val="002931B5"/>
    <w:rsid w:val="00293642"/>
    <w:rsid w:val="002938AA"/>
    <w:rsid w:val="00293A9E"/>
    <w:rsid w:val="0029402D"/>
    <w:rsid w:val="002942CB"/>
    <w:rsid w:val="00294338"/>
    <w:rsid w:val="00294B2C"/>
    <w:rsid w:val="00294E0E"/>
    <w:rsid w:val="00295556"/>
    <w:rsid w:val="00295952"/>
    <w:rsid w:val="002968B7"/>
    <w:rsid w:val="00296AC7"/>
    <w:rsid w:val="00297061"/>
    <w:rsid w:val="002974C2"/>
    <w:rsid w:val="0029764C"/>
    <w:rsid w:val="00297B0F"/>
    <w:rsid w:val="002A06EE"/>
    <w:rsid w:val="002A0AAD"/>
    <w:rsid w:val="002A118A"/>
    <w:rsid w:val="002A1578"/>
    <w:rsid w:val="002A16AF"/>
    <w:rsid w:val="002A1ED4"/>
    <w:rsid w:val="002A25EE"/>
    <w:rsid w:val="002A29C0"/>
    <w:rsid w:val="002A32DC"/>
    <w:rsid w:val="002A3814"/>
    <w:rsid w:val="002A391A"/>
    <w:rsid w:val="002A4673"/>
    <w:rsid w:val="002A5947"/>
    <w:rsid w:val="002A5FAB"/>
    <w:rsid w:val="002A6758"/>
    <w:rsid w:val="002A693C"/>
    <w:rsid w:val="002A6BD7"/>
    <w:rsid w:val="002A700B"/>
    <w:rsid w:val="002A7D0D"/>
    <w:rsid w:val="002B083B"/>
    <w:rsid w:val="002B099C"/>
    <w:rsid w:val="002B0BA6"/>
    <w:rsid w:val="002B0C1E"/>
    <w:rsid w:val="002B0D1C"/>
    <w:rsid w:val="002B0EEE"/>
    <w:rsid w:val="002B130B"/>
    <w:rsid w:val="002B1512"/>
    <w:rsid w:val="002B1764"/>
    <w:rsid w:val="002B1EA9"/>
    <w:rsid w:val="002B3758"/>
    <w:rsid w:val="002B392F"/>
    <w:rsid w:val="002B46A5"/>
    <w:rsid w:val="002B47A6"/>
    <w:rsid w:val="002B4933"/>
    <w:rsid w:val="002B670B"/>
    <w:rsid w:val="002B69D9"/>
    <w:rsid w:val="002B6F3F"/>
    <w:rsid w:val="002B747D"/>
    <w:rsid w:val="002B7CFE"/>
    <w:rsid w:val="002B7EFE"/>
    <w:rsid w:val="002C0187"/>
    <w:rsid w:val="002C0274"/>
    <w:rsid w:val="002C032B"/>
    <w:rsid w:val="002C1253"/>
    <w:rsid w:val="002C2588"/>
    <w:rsid w:val="002C2DB8"/>
    <w:rsid w:val="002C305C"/>
    <w:rsid w:val="002C3B5E"/>
    <w:rsid w:val="002C410F"/>
    <w:rsid w:val="002C4ADF"/>
    <w:rsid w:val="002C4CB7"/>
    <w:rsid w:val="002C5767"/>
    <w:rsid w:val="002C5CCE"/>
    <w:rsid w:val="002C62E5"/>
    <w:rsid w:val="002C6EAD"/>
    <w:rsid w:val="002C6F37"/>
    <w:rsid w:val="002C7338"/>
    <w:rsid w:val="002C7AED"/>
    <w:rsid w:val="002D06A7"/>
    <w:rsid w:val="002D0880"/>
    <w:rsid w:val="002D0F91"/>
    <w:rsid w:val="002D0F96"/>
    <w:rsid w:val="002D11D3"/>
    <w:rsid w:val="002D2340"/>
    <w:rsid w:val="002D29AC"/>
    <w:rsid w:val="002D29F2"/>
    <w:rsid w:val="002D3074"/>
    <w:rsid w:val="002D3893"/>
    <w:rsid w:val="002D3EB6"/>
    <w:rsid w:val="002D3F21"/>
    <w:rsid w:val="002D4CC7"/>
    <w:rsid w:val="002D4FE2"/>
    <w:rsid w:val="002D565A"/>
    <w:rsid w:val="002D5C4C"/>
    <w:rsid w:val="002D5DFE"/>
    <w:rsid w:val="002D6D51"/>
    <w:rsid w:val="002D77FF"/>
    <w:rsid w:val="002D7964"/>
    <w:rsid w:val="002D798B"/>
    <w:rsid w:val="002D79DC"/>
    <w:rsid w:val="002E04C4"/>
    <w:rsid w:val="002E07BD"/>
    <w:rsid w:val="002E08EA"/>
    <w:rsid w:val="002E1BBB"/>
    <w:rsid w:val="002E1DC3"/>
    <w:rsid w:val="002E222F"/>
    <w:rsid w:val="002E261C"/>
    <w:rsid w:val="002E268E"/>
    <w:rsid w:val="002E274C"/>
    <w:rsid w:val="002E33CB"/>
    <w:rsid w:val="002E34C0"/>
    <w:rsid w:val="002E3BFA"/>
    <w:rsid w:val="002E3E92"/>
    <w:rsid w:val="002E3F73"/>
    <w:rsid w:val="002E433E"/>
    <w:rsid w:val="002E44C7"/>
    <w:rsid w:val="002E4557"/>
    <w:rsid w:val="002E501A"/>
    <w:rsid w:val="002E54F2"/>
    <w:rsid w:val="002E55F8"/>
    <w:rsid w:val="002E59FD"/>
    <w:rsid w:val="002E5E96"/>
    <w:rsid w:val="002E5EA3"/>
    <w:rsid w:val="002E68E3"/>
    <w:rsid w:val="002E6E48"/>
    <w:rsid w:val="002E728B"/>
    <w:rsid w:val="002E7382"/>
    <w:rsid w:val="002E772C"/>
    <w:rsid w:val="002F0C93"/>
    <w:rsid w:val="002F1237"/>
    <w:rsid w:val="002F1681"/>
    <w:rsid w:val="002F1726"/>
    <w:rsid w:val="002F26CC"/>
    <w:rsid w:val="002F2CCD"/>
    <w:rsid w:val="002F3061"/>
    <w:rsid w:val="002F322C"/>
    <w:rsid w:val="002F3A44"/>
    <w:rsid w:val="002F3AD5"/>
    <w:rsid w:val="002F47EA"/>
    <w:rsid w:val="002F49A3"/>
    <w:rsid w:val="002F49F9"/>
    <w:rsid w:val="002F4E40"/>
    <w:rsid w:val="002F4FA7"/>
    <w:rsid w:val="002F5128"/>
    <w:rsid w:val="002F6453"/>
    <w:rsid w:val="002F6AB5"/>
    <w:rsid w:val="002F6C59"/>
    <w:rsid w:val="002F7687"/>
    <w:rsid w:val="002F7BD1"/>
    <w:rsid w:val="003005C0"/>
    <w:rsid w:val="00300B38"/>
    <w:rsid w:val="00301352"/>
    <w:rsid w:val="00301837"/>
    <w:rsid w:val="00302579"/>
    <w:rsid w:val="00302A53"/>
    <w:rsid w:val="00302BCD"/>
    <w:rsid w:val="0030327D"/>
    <w:rsid w:val="003038F6"/>
    <w:rsid w:val="00303B42"/>
    <w:rsid w:val="003043D5"/>
    <w:rsid w:val="003043D6"/>
    <w:rsid w:val="00304E7C"/>
    <w:rsid w:val="00305390"/>
    <w:rsid w:val="003102FB"/>
    <w:rsid w:val="00310334"/>
    <w:rsid w:val="003106C7"/>
    <w:rsid w:val="003106DA"/>
    <w:rsid w:val="00311714"/>
    <w:rsid w:val="00311B67"/>
    <w:rsid w:val="00312509"/>
    <w:rsid w:val="003125C4"/>
    <w:rsid w:val="00312F67"/>
    <w:rsid w:val="0031318E"/>
    <w:rsid w:val="00313669"/>
    <w:rsid w:val="0031392D"/>
    <w:rsid w:val="00314761"/>
    <w:rsid w:val="003152D2"/>
    <w:rsid w:val="0031626B"/>
    <w:rsid w:val="0032049E"/>
    <w:rsid w:val="00320568"/>
    <w:rsid w:val="0032116A"/>
    <w:rsid w:val="003213D4"/>
    <w:rsid w:val="00321877"/>
    <w:rsid w:val="00321E89"/>
    <w:rsid w:val="0032295A"/>
    <w:rsid w:val="003229B7"/>
    <w:rsid w:val="00323C38"/>
    <w:rsid w:val="00324270"/>
    <w:rsid w:val="003248A0"/>
    <w:rsid w:val="003257F8"/>
    <w:rsid w:val="0032597B"/>
    <w:rsid w:val="00325DEE"/>
    <w:rsid w:val="0032604E"/>
    <w:rsid w:val="00326609"/>
    <w:rsid w:val="00326F8F"/>
    <w:rsid w:val="00330451"/>
    <w:rsid w:val="00331510"/>
    <w:rsid w:val="00332ED4"/>
    <w:rsid w:val="00333532"/>
    <w:rsid w:val="003336EA"/>
    <w:rsid w:val="00333894"/>
    <w:rsid w:val="00333F11"/>
    <w:rsid w:val="003348A9"/>
    <w:rsid w:val="00334A08"/>
    <w:rsid w:val="00335EF4"/>
    <w:rsid w:val="00336536"/>
    <w:rsid w:val="0033726C"/>
    <w:rsid w:val="00337B7A"/>
    <w:rsid w:val="00337FCB"/>
    <w:rsid w:val="0034016E"/>
    <w:rsid w:val="0034058A"/>
    <w:rsid w:val="00340AB2"/>
    <w:rsid w:val="00340C58"/>
    <w:rsid w:val="00340CBE"/>
    <w:rsid w:val="00340E33"/>
    <w:rsid w:val="003412FB"/>
    <w:rsid w:val="00341DC5"/>
    <w:rsid w:val="003437EF"/>
    <w:rsid w:val="00343F4B"/>
    <w:rsid w:val="0034410D"/>
    <w:rsid w:val="003446A9"/>
    <w:rsid w:val="00344D9D"/>
    <w:rsid w:val="00344DBF"/>
    <w:rsid w:val="00345E95"/>
    <w:rsid w:val="003461B3"/>
    <w:rsid w:val="00346263"/>
    <w:rsid w:val="003468AB"/>
    <w:rsid w:val="00346942"/>
    <w:rsid w:val="00346957"/>
    <w:rsid w:val="00346C8E"/>
    <w:rsid w:val="00346D2A"/>
    <w:rsid w:val="003471BA"/>
    <w:rsid w:val="003500B5"/>
    <w:rsid w:val="0035106E"/>
    <w:rsid w:val="00351366"/>
    <w:rsid w:val="00351BC4"/>
    <w:rsid w:val="00352F45"/>
    <w:rsid w:val="003532F0"/>
    <w:rsid w:val="003536D6"/>
    <w:rsid w:val="00353902"/>
    <w:rsid w:val="00353A0A"/>
    <w:rsid w:val="00353A45"/>
    <w:rsid w:val="00353EC2"/>
    <w:rsid w:val="003544A6"/>
    <w:rsid w:val="003545BD"/>
    <w:rsid w:val="00355755"/>
    <w:rsid w:val="00355A23"/>
    <w:rsid w:val="0035630C"/>
    <w:rsid w:val="003568C7"/>
    <w:rsid w:val="00356E65"/>
    <w:rsid w:val="00356F7E"/>
    <w:rsid w:val="00357365"/>
    <w:rsid w:val="003575B1"/>
    <w:rsid w:val="00357A6E"/>
    <w:rsid w:val="00357A89"/>
    <w:rsid w:val="003600EB"/>
    <w:rsid w:val="00360912"/>
    <w:rsid w:val="00360CF2"/>
    <w:rsid w:val="003610E4"/>
    <w:rsid w:val="00361985"/>
    <w:rsid w:val="00362D34"/>
    <w:rsid w:val="00362E30"/>
    <w:rsid w:val="00363C13"/>
    <w:rsid w:val="00363E96"/>
    <w:rsid w:val="003644CB"/>
    <w:rsid w:val="00364CE4"/>
    <w:rsid w:val="0036503A"/>
    <w:rsid w:val="003656BA"/>
    <w:rsid w:val="003665E9"/>
    <w:rsid w:val="00366E6F"/>
    <w:rsid w:val="00367159"/>
    <w:rsid w:val="0036726E"/>
    <w:rsid w:val="00367E89"/>
    <w:rsid w:val="00370ACE"/>
    <w:rsid w:val="00371703"/>
    <w:rsid w:val="00371ABF"/>
    <w:rsid w:val="00371B0B"/>
    <w:rsid w:val="0037276B"/>
    <w:rsid w:val="003735CF"/>
    <w:rsid w:val="003742FB"/>
    <w:rsid w:val="0037447C"/>
    <w:rsid w:val="00374B98"/>
    <w:rsid w:val="0037542D"/>
    <w:rsid w:val="00375E62"/>
    <w:rsid w:val="00376A66"/>
    <w:rsid w:val="00377496"/>
    <w:rsid w:val="00380498"/>
    <w:rsid w:val="00380615"/>
    <w:rsid w:val="00380C41"/>
    <w:rsid w:val="00380C81"/>
    <w:rsid w:val="00381304"/>
    <w:rsid w:val="00381C7A"/>
    <w:rsid w:val="00382919"/>
    <w:rsid w:val="00383274"/>
    <w:rsid w:val="003845D4"/>
    <w:rsid w:val="003848E3"/>
    <w:rsid w:val="00385058"/>
    <w:rsid w:val="003858D9"/>
    <w:rsid w:val="003866C1"/>
    <w:rsid w:val="00386772"/>
    <w:rsid w:val="00386B7D"/>
    <w:rsid w:val="003876D6"/>
    <w:rsid w:val="00387737"/>
    <w:rsid w:val="00387A74"/>
    <w:rsid w:val="00387E06"/>
    <w:rsid w:val="0039000A"/>
    <w:rsid w:val="00390493"/>
    <w:rsid w:val="00390CC5"/>
    <w:rsid w:val="00391D41"/>
    <w:rsid w:val="00391D77"/>
    <w:rsid w:val="00391EA9"/>
    <w:rsid w:val="003923C7"/>
    <w:rsid w:val="0039245D"/>
    <w:rsid w:val="0039287C"/>
    <w:rsid w:val="00392F10"/>
    <w:rsid w:val="0039325E"/>
    <w:rsid w:val="00393FEB"/>
    <w:rsid w:val="00394B56"/>
    <w:rsid w:val="00394B5A"/>
    <w:rsid w:val="00395017"/>
    <w:rsid w:val="003951B8"/>
    <w:rsid w:val="00395387"/>
    <w:rsid w:val="00395ADC"/>
    <w:rsid w:val="00397E5D"/>
    <w:rsid w:val="003A0636"/>
    <w:rsid w:val="003A0865"/>
    <w:rsid w:val="003A0CAE"/>
    <w:rsid w:val="003A0F60"/>
    <w:rsid w:val="003A132F"/>
    <w:rsid w:val="003A136E"/>
    <w:rsid w:val="003A1BA2"/>
    <w:rsid w:val="003A223F"/>
    <w:rsid w:val="003A2985"/>
    <w:rsid w:val="003A3A7D"/>
    <w:rsid w:val="003A3AD9"/>
    <w:rsid w:val="003A43D5"/>
    <w:rsid w:val="003A5ACB"/>
    <w:rsid w:val="003A5C32"/>
    <w:rsid w:val="003A5CF3"/>
    <w:rsid w:val="003A5E57"/>
    <w:rsid w:val="003A6523"/>
    <w:rsid w:val="003A65D7"/>
    <w:rsid w:val="003A66B6"/>
    <w:rsid w:val="003A75E8"/>
    <w:rsid w:val="003B011E"/>
    <w:rsid w:val="003B1CD9"/>
    <w:rsid w:val="003B1F14"/>
    <w:rsid w:val="003B2625"/>
    <w:rsid w:val="003B29AC"/>
    <w:rsid w:val="003B2B21"/>
    <w:rsid w:val="003B3C86"/>
    <w:rsid w:val="003B3CC2"/>
    <w:rsid w:val="003B57B3"/>
    <w:rsid w:val="003B63A0"/>
    <w:rsid w:val="003B668A"/>
    <w:rsid w:val="003B6867"/>
    <w:rsid w:val="003B7641"/>
    <w:rsid w:val="003B7783"/>
    <w:rsid w:val="003B7A9B"/>
    <w:rsid w:val="003B7EE0"/>
    <w:rsid w:val="003C09B3"/>
    <w:rsid w:val="003C0CA1"/>
    <w:rsid w:val="003C1ABB"/>
    <w:rsid w:val="003C1F75"/>
    <w:rsid w:val="003C203D"/>
    <w:rsid w:val="003C2124"/>
    <w:rsid w:val="003C251B"/>
    <w:rsid w:val="003C3B76"/>
    <w:rsid w:val="003C4D2C"/>
    <w:rsid w:val="003C50CD"/>
    <w:rsid w:val="003C57E2"/>
    <w:rsid w:val="003C60BE"/>
    <w:rsid w:val="003C61CB"/>
    <w:rsid w:val="003C6414"/>
    <w:rsid w:val="003C6437"/>
    <w:rsid w:val="003C6DFB"/>
    <w:rsid w:val="003C72B5"/>
    <w:rsid w:val="003C7DB7"/>
    <w:rsid w:val="003D054F"/>
    <w:rsid w:val="003D0BB1"/>
    <w:rsid w:val="003D0FF1"/>
    <w:rsid w:val="003D1034"/>
    <w:rsid w:val="003D2668"/>
    <w:rsid w:val="003D27B2"/>
    <w:rsid w:val="003D3324"/>
    <w:rsid w:val="003D3403"/>
    <w:rsid w:val="003D3AED"/>
    <w:rsid w:val="003D3ED8"/>
    <w:rsid w:val="003D410C"/>
    <w:rsid w:val="003D48D3"/>
    <w:rsid w:val="003D49CC"/>
    <w:rsid w:val="003D61BF"/>
    <w:rsid w:val="003D719F"/>
    <w:rsid w:val="003D7404"/>
    <w:rsid w:val="003D7445"/>
    <w:rsid w:val="003D7A05"/>
    <w:rsid w:val="003D7B9A"/>
    <w:rsid w:val="003E04ED"/>
    <w:rsid w:val="003E0A74"/>
    <w:rsid w:val="003E0D22"/>
    <w:rsid w:val="003E1512"/>
    <w:rsid w:val="003E1A1D"/>
    <w:rsid w:val="003E2170"/>
    <w:rsid w:val="003E21E7"/>
    <w:rsid w:val="003E37D4"/>
    <w:rsid w:val="003E4169"/>
    <w:rsid w:val="003E4771"/>
    <w:rsid w:val="003E48E7"/>
    <w:rsid w:val="003E4A5E"/>
    <w:rsid w:val="003E51FF"/>
    <w:rsid w:val="003E58A4"/>
    <w:rsid w:val="003E66F1"/>
    <w:rsid w:val="003E785B"/>
    <w:rsid w:val="003E7BEB"/>
    <w:rsid w:val="003F0077"/>
    <w:rsid w:val="003F0BB0"/>
    <w:rsid w:val="003F0E9A"/>
    <w:rsid w:val="003F17A8"/>
    <w:rsid w:val="003F1F1F"/>
    <w:rsid w:val="003F2841"/>
    <w:rsid w:val="003F2A57"/>
    <w:rsid w:val="003F2D79"/>
    <w:rsid w:val="003F30F8"/>
    <w:rsid w:val="003F406C"/>
    <w:rsid w:val="003F4124"/>
    <w:rsid w:val="003F4976"/>
    <w:rsid w:val="003F4BCD"/>
    <w:rsid w:val="003F541C"/>
    <w:rsid w:val="003F57D5"/>
    <w:rsid w:val="003F5D85"/>
    <w:rsid w:val="003F5E3C"/>
    <w:rsid w:val="003F614E"/>
    <w:rsid w:val="00400623"/>
    <w:rsid w:val="00400C20"/>
    <w:rsid w:val="00400FA2"/>
    <w:rsid w:val="00401241"/>
    <w:rsid w:val="00401D29"/>
    <w:rsid w:val="00402117"/>
    <w:rsid w:val="0040326C"/>
    <w:rsid w:val="0040375B"/>
    <w:rsid w:val="00404E90"/>
    <w:rsid w:val="00405D54"/>
    <w:rsid w:val="00405F08"/>
    <w:rsid w:val="004061E9"/>
    <w:rsid w:val="00407289"/>
    <w:rsid w:val="004079D9"/>
    <w:rsid w:val="00410D01"/>
    <w:rsid w:val="00411CBB"/>
    <w:rsid w:val="00411FEA"/>
    <w:rsid w:val="00412249"/>
    <w:rsid w:val="00412460"/>
    <w:rsid w:val="00412482"/>
    <w:rsid w:val="004125BB"/>
    <w:rsid w:val="00412699"/>
    <w:rsid w:val="00414893"/>
    <w:rsid w:val="00415431"/>
    <w:rsid w:val="00416135"/>
    <w:rsid w:val="00416EF8"/>
    <w:rsid w:val="00417283"/>
    <w:rsid w:val="004172FE"/>
    <w:rsid w:val="00417520"/>
    <w:rsid w:val="00417BAB"/>
    <w:rsid w:val="00417D12"/>
    <w:rsid w:val="00417D3C"/>
    <w:rsid w:val="00417E80"/>
    <w:rsid w:val="00422146"/>
    <w:rsid w:val="00422E4D"/>
    <w:rsid w:val="00423287"/>
    <w:rsid w:val="00423543"/>
    <w:rsid w:val="00423592"/>
    <w:rsid w:val="00423A65"/>
    <w:rsid w:val="00423E42"/>
    <w:rsid w:val="00424607"/>
    <w:rsid w:val="00426B01"/>
    <w:rsid w:val="00426E4E"/>
    <w:rsid w:val="004274B1"/>
    <w:rsid w:val="00430BAB"/>
    <w:rsid w:val="00431267"/>
    <w:rsid w:val="00431460"/>
    <w:rsid w:val="00431F41"/>
    <w:rsid w:val="00432AD6"/>
    <w:rsid w:val="00432ED9"/>
    <w:rsid w:val="0043352D"/>
    <w:rsid w:val="00433A60"/>
    <w:rsid w:val="004342B4"/>
    <w:rsid w:val="004343CB"/>
    <w:rsid w:val="004359F8"/>
    <w:rsid w:val="00435F5D"/>
    <w:rsid w:val="0043611E"/>
    <w:rsid w:val="0043684B"/>
    <w:rsid w:val="00437AA2"/>
    <w:rsid w:val="004414FA"/>
    <w:rsid w:val="00441AAC"/>
    <w:rsid w:val="00441D29"/>
    <w:rsid w:val="004421E5"/>
    <w:rsid w:val="00442222"/>
    <w:rsid w:val="00442255"/>
    <w:rsid w:val="0044275F"/>
    <w:rsid w:val="00442AD4"/>
    <w:rsid w:val="00443559"/>
    <w:rsid w:val="0044359F"/>
    <w:rsid w:val="004438C9"/>
    <w:rsid w:val="0044491C"/>
    <w:rsid w:val="00444BB2"/>
    <w:rsid w:val="00445072"/>
    <w:rsid w:val="00445DFB"/>
    <w:rsid w:val="004465ED"/>
    <w:rsid w:val="0044669D"/>
    <w:rsid w:val="0044709F"/>
    <w:rsid w:val="00447163"/>
    <w:rsid w:val="00447607"/>
    <w:rsid w:val="0045011A"/>
    <w:rsid w:val="00450179"/>
    <w:rsid w:val="004503E5"/>
    <w:rsid w:val="0045091F"/>
    <w:rsid w:val="00451594"/>
    <w:rsid w:val="0045172B"/>
    <w:rsid w:val="00451822"/>
    <w:rsid w:val="004527CC"/>
    <w:rsid w:val="00453105"/>
    <w:rsid w:val="00453806"/>
    <w:rsid w:val="00453E7D"/>
    <w:rsid w:val="0045469D"/>
    <w:rsid w:val="0045484E"/>
    <w:rsid w:val="00454853"/>
    <w:rsid w:val="00454D94"/>
    <w:rsid w:val="00456372"/>
    <w:rsid w:val="004563A8"/>
    <w:rsid w:val="00456668"/>
    <w:rsid w:val="0045685C"/>
    <w:rsid w:val="00457704"/>
    <w:rsid w:val="00461D38"/>
    <w:rsid w:val="00462F46"/>
    <w:rsid w:val="004643CE"/>
    <w:rsid w:val="004645C1"/>
    <w:rsid w:val="00464734"/>
    <w:rsid w:val="004648CE"/>
    <w:rsid w:val="0046497F"/>
    <w:rsid w:val="00464D28"/>
    <w:rsid w:val="0046507A"/>
    <w:rsid w:val="00465098"/>
    <w:rsid w:val="0046524B"/>
    <w:rsid w:val="00465A9A"/>
    <w:rsid w:val="00465DCB"/>
    <w:rsid w:val="00466A9B"/>
    <w:rsid w:val="004704D2"/>
    <w:rsid w:val="00470541"/>
    <w:rsid w:val="00470B72"/>
    <w:rsid w:val="0047115D"/>
    <w:rsid w:val="00471236"/>
    <w:rsid w:val="00471430"/>
    <w:rsid w:val="004715B2"/>
    <w:rsid w:val="00472164"/>
    <w:rsid w:val="00472379"/>
    <w:rsid w:val="00472467"/>
    <w:rsid w:val="004724FE"/>
    <w:rsid w:val="0047353E"/>
    <w:rsid w:val="00473584"/>
    <w:rsid w:val="00474188"/>
    <w:rsid w:val="00474E01"/>
    <w:rsid w:val="00474E5F"/>
    <w:rsid w:val="004750B5"/>
    <w:rsid w:val="004758FC"/>
    <w:rsid w:val="00475E60"/>
    <w:rsid w:val="004760CD"/>
    <w:rsid w:val="0047675A"/>
    <w:rsid w:val="004769A6"/>
    <w:rsid w:val="00477A8C"/>
    <w:rsid w:val="00477FF6"/>
    <w:rsid w:val="00480173"/>
    <w:rsid w:val="00480BA7"/>
    <w:rsid w:val="0048169F"/>
    <w:rsid w:val="004819B4"/>
    <w:rsid w:val="004827DB"/>
    <w:rsid w:val="00482871"/>
    <w:rsid w:val="00483CB3"/>
    <w:rsid w:val="00484559"/>
    <w:rsid w:val="00484BC8"/>
    <w:rsid w:val="00484E78"/>
    <w:rsid w:val="004867CB"/>
    <w:rsid w:val="00487652"/>
    <w:rsid w:val="004877AB"/>
    <w:rsid w:val="00487D04"/>
    <w:rsid w:val="00487F50"/>
    <w:rsid w:val="00491913"/>
    <w:rsid w:val="00491E33"/>
    <w:rsid w:val="00491EE3"/>
    <w:rsid w:val="004920A3"/>
    <w:rsid w:val="0049218C"/>
    <w:rsid w:val="0049236D"/>
    <w:rsid w:val="0049248E"/>
    <w:rsid w:val="004925A7"/>
    <w:rsid w:val="00492C71"/>
    <w:rsid w:val="004930C1"/>
    <w:rsid w:val="00493540"/>
    <w:rsid w:val="004940EF"/>
    <w:rsid w:val="00494E5D"/>
    <w:rsid w:val="004954FB"/>
    <w:rsid w:val="00495B8E"/>
    <w:rsid w:val="00495E8E"/>
    <w:rsid w:val="004963DB"/>
    <w:rsid w:val="00497792"/>
    <w:rsid w:val="00497B97"/>
    <w:rsid w:val="004A07C2"/>
    <w:rsid w:val="004A0982"/>
    <w:rsid w:val="004A1176"/>
    <w:rsid w:val="004A11C8"/>
    <w:rsid w:val="004A19FB"/>
    <w:rsid w:val="004A27EB"/>
    <w:rsid w:val="004A2ABA"/>
    <w:rsid w:val="004A2EF0"/>
    <w:rsid w:val="004A34F3"/>
    <w:rsid w:val="004A35C9"/>
    <w:rsid w:val="004A392E"/>
    <w:rsid w:val="004A3EE7"/>
    <w:rsid w:val="004A451E"/>
    <w:rsid w:val="004A452C"/>
    <w:rsid w:val="004A5153"/>
    <w:rsid w:val="004A5200"/>
    <w:rsid w:val="004A54E6"/>
    <w:rsid w:val="004A5720"/>
    <w:rsid w:val="004A58CD"/>
    <w:rsid w:val="004A65F3"/>
    <w:rsid w:val="004A6F45"/>
    <w:rsid w:val="004B00AC"/>
    <w:rsid w:val="004B1C0A"/>
    <w:rsid w:val="004B2774"/>
    <w:rsid w:val="004B34BB"/>
    <w:rsid w:val="004B3DC1"/>
    <w:rsid w:val="004B444E"/>
    <w:rsid w:val="004B4C3E"/>
    <w:rsid w:val="004B6289"/>
    <w:rsid w:val="004B672B"/>
    <w:rsid w:val="004B6F02"/>
    <w:rsid w:val="004B71B7"/>
    <w:rsid w:val="004B74B4"/>
    <w:rsid w:val="004B760B"/>
    <w:rsid w:val="004B78DF"/>
    <w:rsid w:val="004B79C4"/>
    <w:rsid w:val="004B7D34"/>
    <w:rsid w:val="004C05FA"/>
    <w:rsid w:val="004C0B42"/>
    <w:rsid w:val="004C0CB6"/>
    <w:rsid w:val="004C0E32"/>
    <w:rsid w:val="004C0E6A"/>
    <w:rsid w:val="004C19A8"/>
    <w:rsid w:val="004C1BD8"/>
    <w:rsid w:val="004C1DDA"/>
    <w:rsid w:val="004C1F73"/>
    <w:rsid w:val="004C230F"/>
    <w:rsid w:val="004C2681"/>
    <w:rsid w:val="004C286F"/>
    <w:rsid w:val="004C3A2A"/>
    <w:rsid w:val="004C3CCB"/>
    <w:rsid w:val="004C5085"/>
    <w:rsid w:val="004C5B37"/>
    <w:rsid w:val="004C5D7E"/>
    <w:rsid w:val="004C65FB"/>
    <w:rsid w:val="004C6731"/>
    <w:rsid w:val="004C6D32"/>
    <w:rsid w:val="004C7230"/>
    <w:rsid w:val="004C7552"/>
    <w:rsid w:val="004C7AAF"/>
    <w:rsid w:val="004C7CC7"/>
    <w:rsid w:val="004C7D48"/>
    <w:rsid w:val="004D07FC"/>
    <w:rsid w:val="004D0EB1"/>
    <w:rsid w:val="004D0F91"/>
    <w:rsid w:val="004D1190"/>
    <w:rsid w:val="004D1212"/>
    <w:rsid w:val="004D132D"/>
    <w:rsid w:val="004D1559"/>
    <w:rsid w:val="004D17D5"/>
    <w:rsid w:val="004D18C0"/>
    <w:rsid w:val="004D1951"/>
    <w:rsid w:val="004D1AA8"/>
    <w:rsid w:val="004D1F41"/>
    <w:rsid w:val="004D1FE5"/>
    <w:rsid w:val="004D3477"/>
    <w:rsid w:val="004D36CE"/>
    <w:rsid w:val="004D3818"/>
    <w:rsid w:val="004D4E80"/>
    <w:rsid w:val="004D5192"/>
    <w:rsid w:val="004D56C8"/>
    <w:rsid w:val="004D745F"/>
    <w:rsid w:val="004D7B58"/>
    <w:rsid w:val="004E0296"/>
    <w:rsid w:val="004E07B0"/>
    <w:rsid w:val="004E10EA"/>
    <w:rsid w:val="004E1498"/>
    <w:rsid w:val="004E185A"/>
    <w:rsid w:val="004E1CF2"/>
    <w:rsid w:val="004E2B15"/>
    <w:rsid w:val="004E3AFE"/>
    <w:rsid w:val="004E3AFF"/>
    <w:rsid w:val="004E4315"/>
    <w:rsid w:val="004E47B0"/>
    <w:rsid w:val="004E53E2"/>
    <w:rsid w:val="004E558E"/>
    <w:rsid w:val="004E57B0"/>
    <w:rsid w:val="004E5A2F"/>
    <w:rsid w:val="004E6314"/>
    <w:rsid w:val="004E6EE8"/>
    <w:rsid w:val="004E701F"/>
    <w:rsid w:val="004E71FA"/>
    <w:rsid w:val="004F0143"/>
    <w:rsid w:val="004F01DB"/>
    <w:rsid w:val="004F0698"/>
    <w:rsid w:val="004F08A3"/>
    <w:rsid w:val="004F0D91"/>
    <w:rsid w:val="004F12E0"/>
    <w:rsid w:val="004F1887"/>
    <w:rsid w:val="004F1DC0"/>
    <w:rsid w:val="004F21F9"/>
    <w:rsid w:val="004F2D1F"/>
    <w:rsid w:val="004F2F65"/>
    <w:rsid w:val="004F302B"/>
    <w:rsid w:val="004F3F21"/>
    <w:rsid w:val="004F4424"/>
    <w:rsid w:val="004F4C44"/>
    <w:rsid w:val="004F51BD"/>
    <w:rsid w:val="004F54B6"/>
    <w:rsid w:val="004F5663"/>
    <w:rsid w:val="004F5FD1"/>
    <w:rsid w:val="004F6688"/>
    <w:rsid w:val="004F6936"/>
    <w:rsid w:val="004F7FC0"/>
    <w:rsid w:val="005008C1"/>
    <w:rsid w:val="00501994"/>
    <w:rsid w:val="00501EC1"/>
    <w:rsid w:val="00501FFE"/>
    <w:rsid w:val="00502A50"/>
    <w:rsid w:val="005033F9"/>
    <w:rsid w:val="005034F7"/>
    <w:rsid w:val="00504F32"/>
    <w:rsid w:val="0050599E"/>
    <w:rsid w:val="0050628D"/>
    <w:rsid w:val="0050745E"/>
    <w:rsid w:val="00510DE3"/>
    <w:rsid w:val="00510EB7"/>
    <w:rsid w:val="005118D0"/>
    <w:rsid w:val="00511E1D"/>
    <w:rsid w:val="005122D6"/>
    <w:rsid w:val="005125DC"/>
    <w:rsid w:val="00514061"/>
    <w:rsid w:val="005146C5"/>
    <w:rsid w:val="005146CA"/>
    <w:rsid w:val="00514C8A"/>
    <w:rsid w:val="005154E4"/>
    <w:rsid w:val="0051562B"/>
    <w:rsid w:val="00515ABA"/>
    <w:rsid w:val="00515EE0"/>
    <w:rsid w:val="00516006"/>
    <w:rsid w:val="005160FD"/>
    <w:rsid w:val="00516541"/>
    <w:rsid w:val="005167F6"/>
    <w:rsid w:val="00516B63"/>
    <w:rsid w:val="00516E3F"/>
    <w:rsid w:val="005178F7"/>
    <w:rsid w:val="00517911"/>
    <w:rsid w:val="00517E82"/>
    <w:rsid w:val="0052092A"/>
    <w:rsid w:val="005212A2"/>
    <w:rsid w:val="0052170B"/>
    <w:rsid w:val="00521943"/>
    <w:rsid w:val="00522061"/>
    <w:rsid w:val="005223C9"/>
    <w:rsid w:val="00522F78"/>
    <w:rsid w:val="005230AE"/>
    <w:rsid w:val="0052352A"/>
    <w:rsid w:val="00524028"/>
    <w:rsid w:val="00524364"/>
    <w:rsid w:val="005250AF"/>
    <w:rsid w:val="00525946"/>
    <w:rsid w:val="005261C1"/>
    <w:rsid w:val="00526308"/>
    <w:rsid w:val="005268F5"/>
    <w:rsid w:val="005272AC"/>
    <w:rsid w:val="00527344"/>
    <w:rsid w:val="005276AB"/>
    <w:rsid w:val="00530508"/>
    <w:rsid w:val="0053074F"/>
    <w:rsid w:val="0053091C"/>
    <w:rsid w:val="00530F3A"/>
    <w:rsid w:val="005321A0"/>
    <w:rsid w:val="00532B0F"/>
    <w:rsid w:val="00532E25"/>
    <w:rsid w:val="00534502"/>
    <w:rsid w:val="00534867"/>
    <w:rsid w:val="00534FE6"/>
    <w:rsid w:val="00535432"/>
    <w:rsid w:val="0053641A"/>
    <w:rsid w:val="005365A6"/>
    <w:rsid w:val="00536B17"/>
    <w:rsid w:val="00536EF7"/>
    <w:rsid w:val="00537313"/>
    <w:rsid w:val="00537381"/>
    <w:rsid w:val="00537810"/>
    <w:rsid w:val="00537CA9"/>
    <w:rsid w:val="0054002E"/>
    <w:rsid w:val="0054071C"/>
    <w:rsid w:val="00540A54"/>
    <w:rsid w:val="00541348"/>
    <w:rsid w:val="005414C5"/>
    <w:rsid w:val="00541795"/>
    <w:rsid w:val="005418C1"/>
    <w:rsid w:val="00541AF1"/>
    <w:rsid w:val="00542138"/>
    <w:rsid w:val="005437E3"/>
    <w:rsid w:val="005437F2"/>
    <w:rsid w:val="00544068"/>
    <w:rsid w:val="00544105"/>
    <w:rsid w:val="00544381"/>
    <w:rsid w:val="00544D5B"/>
    <w:rsid w:val="00544E42"/>
    <w:rsid w:val="00545381"/>
    <w:rsid w:val="005456ED"/>
    <w:rsid w:val="00545EE1"/>
    <w:rsid w:val="00546A3C"/>
    <w:rsid w:val="0054706E"/>
    <w:rsid w:val="0054762C"/>
    <w:rsid w:val="00547A49"/>
    <w:rsid w:val="00547FD4"/>
    <w:rsid w:val="005501F5"/>
    <w:rsid w:val="00550A1F"/>
    <w:rsid w:val="00551249"/>
    <w:rsid w:val="00551275"/>
    <w:rsid w:val="00551A25"/>
    <w:rsid w:val="005521B7"/>
    <w:rsid w:val="005528C3"/>
    <w:rsid w:val="00552E24"/>
    <w:rsid w:val="00553294"/>
    <w:rsid w:val="00553F80"/>
    <w:rsid w:val="005547BE"/>
    <w:rsid w:val="00554D62"/>
    <w:rsid w:val="00554EBA"/>
    <w:rsid w:val="00555035"/>
    <w:rsid w:val="00555227"/>
    <w:rsid w:val="005555E8"/>
    <w:rsid w:val="0055681B"/>
    <w:rsid w:val="00556DD9"/>
    <w:rsid w:val="00556FDC"/>
    <w:rsid w:val="005571BB"/>
    <w:rsid w:val="005575D4"/>
    <w:rsid w:val="00557AFA"/>
    <w:rsid w:val="00560554"/>
    <w:rsid w:val="0056055C"/>
    <w:rsid w:val="005612A0"/>
    <w:rsid w:val="00561411"/>
    <w:rsid w:val="0056180F"/>
    <w:rsid w:val="00562B4D"/>
    <w:rsid w:val="00562D5C"/>
    <w:rsid w:val="005635C0"/>
    <w:rsid w:val="00564D3F"/>
    <w:rsid w:val="00565606"/>
    <w:rsid w:val="0056575A"/>
    <w:rsid w:val="00565C45"/>
    <w:rsid w:val="00565EDE"/>
    <w:rsid w:val="00566684"/>
    <w:rsid w:val="00566E0D"/>
    <w:rsid w:val="005678F9"/>
    <w:rsid w:val="00567A1E"/>
    <w:rsid w:val="00567C72"/>
    <w:rsid w:val="00570331"/>
    <w:rsid w:val="00571319"/>
    <w:rsid w:val="0057193A"/>
    <w:rsid w:val="00571C1D"/>
    <w:rsid w:val="005729C0"/>
    <w:rsid w:val="00572B26"/>
    <w:rsid w:val="00572F55"/>
    <w:rsid w:val="0057331A"/>
    <w:rsid w:val="00573925"/>
    <w:rsid w:val="00573BBC"/>
    <w:rsid w:val="00573C4C"/>
    <w:rsid w:val="00573FF1"/>
    <w:rsid w:val="005760DC"/>
    <w:rsid w:val="0057665D"/>
    <w:rsid w:val="00576B38"/>
    <w:rsid w:val="00576CDA"/>
    <w:rsid w:val="00577F42"/>
    <w:rsid w:val="0058011F"/>
    <w:rsid w:val="0058066E"/>
    <w:rsid w:val="005808E1"/>
    <w:rsid w:val="00580D54"/>
    <w:rsid w:val="00580F1D"/>
    <w:rsid w:val="0058110B"/>
    <w:rsid w:val="00581653"/>
    <w:rsid w:val="0058167E"/>
    <w:rsid w:val="00581A46"/>
    <w:rsid w:val="0058224D"/>
    <w:rsid w:val="00582397"/>
    <w:rsid w:val="00582C02"/>
    <w:rsid w:val="00583987"/>
    <w:rsid w:val="00583FFB"/>
    <w:rsid w:val="0058454E"/>
    <w:rsid w:val="0058500D"/>
    <w:rsid w:val="005855FF"/>
    <w:rsid w:val="00585750"/>
    <w:rsid w:val="00585896"/>
    <w:rsid w:val="00585960"/>
    <w:rsid w:val="0058690A"/>
    <w:rsid w:val="00586D6B"/>
    <w:rsid w:val="00586F36"/>
    <w:rsid w:val="00590361"/>
    <w:rsid w:val="005904B4"/>
    <w:rsid w:val="005907A2"/>
    <w:rsid w:val="00590BFC"/>
    <w:rsid w:val="00590DFC"/>
    <w:rsid w:val="00591549"/>
    <w:rsid w:val="005917CF"/>
    <w:rsid w:val="00591BBA"/>
    <w:rsid w:val="00592811"/>
    <w:rsid w:val="00592AF9"/>
    <w:rsid w:val="00593F08"/>
    <w:rsid w:val="00593F7F"/>
    <w:rsid w:val="00593FF4"/>
    <w:rsid w:val="00594AEB"/>
    <w:rsid w:val="005951E8"/>
    <w:rsid w:val="00595E63"/>
    <w:rsid w:val="00596E46"/>
    <w:rsid w:val="0059739E"/>
    <w:rsid w:val="0059797A"/>
    <w:rsid w:val="005A0E6F"/>
    <w:rsid w:val="005A1391"/>
    <w:rsid w:val="005A1467"/>
    <w:rsid w:val="005A273C"/>
    <w:rsid w:val="005A354E"/>
    <w:rsid w:val="005A36F6"/>
    <w:rsid w:val="005A4A12"/>
    <w:rsid w:val="005A4ED6"/>
    <w:rsid w:val="005A4F76"/>
    <w:rsid w:val="005A65A9"/>
    <w:rsid w:val="005A6B77"/>
    <w:rsid w:val="005A71A2"/>
    <w:rsid w:val="005A7C3C"/>
    <w:rsid w:val="005A7CC4"/>
    <w:rsid w:val="005B0523"/>
    <w:rsid w:val="005B1903"/>
    <w:rsid w:val="005B1CB8"/>
    <w:rsid w:val="005B2F1E"/>
    <w:rsid w:val="005B310B"/>
    <w:rsid w:val="005B3121"/>
    <w:rsid w:val="005B31E2"/>
    <w:rsid w:val="005B32F4"/>
    <w:rsid w:val="005B33F6"/>
    <w:rsid w:val="005B36ED"/>
    <w:rsid w:val="005B3D95"/>
    <w:rsid w:val="005B4B77"/>
    <w:rsid w:val="005B560C"/>
    <w:rsid w:val="005B56D3"/>
    <w:rsid w:val="005B5E2C"/>
    <w:rsid w:val="005B66C1"/>
    <w:rsid w:val="005B691E"/>
    <w:rsid w:val="005B6ED5"/>
    <w:rsid w:val="005B731C"/>
    <w:rsid w:val="005B7B91"/>
    <w:rsid w:val="005C00B6"/>
    <w:rsid w:val="005C05A7"/>
    <w:rsid w:val="005C063C"/>
    <w:rsid w:val="005C0C0C"/>
    <w:rsid w:val="005C1628"/>
    <w:rsid w:val="005C18B1"/>
    <w:rsid w:val="005C26A4"/>
    <w:rsid w:val="005C2A62"/>
    <w:rsid w:val="005C49CB"/>
    <w:rsid w:val="005C4AC0"/>
    <w:rsid w:val="005C4BAF"/>
    <w:rsid w:val="005C5518"/>
    <w:rsid w:val="005C56BC"/>
    <w:rsid w:val="005C5787"/>
    <w:rsid w:val="005C656D"/>
    <w:rsid w:val="005C6659"/>
    <w:rsid w:val="005C6B08"/>
    <w:rsid w:val="005C6EFB"/>
    <w:rsid w:val="005C708B"/>
    <w:rsid w:val="005C7EB0"/>
    <w:rsid w:val="005D0134"/>
    <w:rsid w:val="005D0150"/>
    <w:rsid w:val="005D0364"/>
    <w:rsid w:val="005D059C"/>
    <w:rsid w:val="005D0A83"/>
    <w:rsid w:val="005D0D19"/>
    <w:rsid w:val="005D10F6"/>
    <w:rsid w:val="005D17A3"/>
    <w:rsid w:val="005D1B60"/>
    <w:rsid w:val="005D1C0F"/>
    <w:rsid w:val="005D2035"/>
    <w:rsid w:val="005D2699"/>
    <w:rsid w:val="005D2B61"/>
    <w:rsid w:val="005D2B76"/>
    <w:rsid w:val="005D3214"/>
    <w:rsid w:val="005D385C"/>
    <w:rsid w:val="005D4A75"/>
    <w:rsid w:val="005D569B"/>
    <w:rsid w:val="005D57B3"/>
    <w:rsid w:val="005D581E"/>
    <w:rsid w:val="005D5A53"/>
    <w:rsid w:val="005D6D6D"/>
    <w:rsid w:val="005D717A"/>
    <w:rsid w:val="005D7656"/>
    <w:rsid w:val="005D7BDB"/>
    <w:rsid w:val="005E021F"/>
    <w:rsid w:val="005E0E8C"/>
    <w:rsid w:val="005E1741"/>
    <w:rsid w:val="005E19CE"/>
    <w:rsid w:val="005E2053"/>
    <w:rsid w:val="005E2AB4"/>
    <w:rsid w:val="005E2C5B"/>
    <w:rsid w:val="005E382E"/>
    <w:rsid w:val="005E3AAE"/>
    <w:rsid w:val="005E5269"/>
    <w:rsid w:val="005E6081"/>
    <w:rsid w:val="005E64D3"/>
    <w:rsid w:val="005E6AE5"/>
    <w:rsid w:val="005E6E16"/>
    <w:rsid w:val="005E6EAC"/>
    <w:rsid w:val="005E72C0"/>
    <w:rsid w:val="005E7773"/>
    <w:rsid w:val="005E786E"/>
    <w:rsid w:val="005E7D1C"/>
    <w:rsid w:val="005E7F09"/>
    <w:rsid w:val="005F0298"/>
    <w:rsid w:val="005F0847"/>
    <w:rsid w:val="005F13FB"/>
    <w:rsid w:val="005F151E"/>
    <w:rsid w:val="005F16DD"/>
    <w:rsid w:val="005F1EC6"/>
    <w:rsid w:val="005F1F23"/>
    <w:rsid w:val="005F2155"/>
    <w:rsid w:val="005F27CD"/>
    <w:rsid w:val="005F45BF"/>
    <w:rsid w:val="005F4A25"/>
    <w:rsid w:val="005F4B51"/>
    <w:rsid w:val="005F50B5"/>
    <w:rsid w:val="005F579D"/>
    <w:rsid w:val="005F662E"/>
    <w:rsid w:val="005F6C8A"/>
    <w:rsid w:val="005F6F36"/>
    <w:rsid w:val="005F73C6"/>
    <w:rsid w:val="006007C7"/>
    <w:rsid w:val="00601996"/>
    <w:rsid w:val="00601F21"/>
    <w:rsid w:val="00602046"/>
    <w:rsid w:val="006027F6"/>
    <w:rsid w:val="00602826"/>
    <w:rsid w:val="0060283F"/>
    <w:rsid w:val="006030B3"/>
    <w:rsid w:val="00604DF1"/>
    <w:rsid w:val="006065D9"/>
    <w:rsid w:val="006070E7"/>
    <w:rsid w:val="006074FE"/>
    <w:rsid w:val="00610355"/>
    <w:rsid w:val="00610FD4"/>
    <w:rsid w:val="00612056"/>
    <w:rsid w:val="00612E95"/>
    <w:rsid w:val="00612EF1"/>
    <w:rsid w:val="006130C7"/>
    <w:rsid w:val="00613235"/>
    <w:rsid w:val="00613424"/>
    <w:rsid w:val="00613511"/>
    <w:rsid w:val="00613BD8"/>
    <w:rsid w:val="00613CCB"/>
    <w:rsid w:val="00614A70"/>
    <w:rsid w:val="00614BDB"/>
    <w:rsid w:val="00614D7D"/>
    <w:rsid w:val="006167D4"/>
    <w:rsid w:val="00617953"/>
    <w:rsid w:val="00617972"/>
    <w:rsid w:val="00617A75"/>
    <w:rsid w:val="00617CBA"/>
    <w:rsid w:val="0062016A"/>
    <w:rsid w:val="00620314"/>
    <w:rsid w:val="006208EC"/>
    <w:rsid w:val="00620AC3"/>
    <w:rsid w:val="00621A12"/>
    <w:rsid w:val="0062218D"/>
    <w:rsid w:val="00622230"/>
    <w:rsid w:val="00623246"/>
    <w:rsid w:val="0062515B"/>
    <w:rsid w:val="006255F3"/>
    <w:rsid w:val="00626285"/>
    <w:rsid w:val="00626376"/>
    <w:rsid w:val="006267F8"/>
    <w:rsid w:val="00627CF2"/>
    <w:rsid w:val="006303FC"/>
    <w:rsid w:val="00630783"/>
    <w:rsid w:val="006315B3"/>
    <w:rsid w:val="00631840"/>
    <w:rsid w:val="00631DB1"/>
    <w:rsid w:val="00632070"/>
    <w:rsid w:val="00632381"/>
    <w:rsid w:val="006323E7"/>
    <w:rsid w:val="00632A26"/>
    <w:rsid w:val="00632B8A"/>
    <w:rsid w:val="0063312C"/>
    <w:rsid w:val="00633221"/>
    <w:rsid w:val="006336A2"/>
    <w:rsid w:val="006350D7"/>
    <w:rsid w:val="006353A1"/>
    <w:rsid w:val="00635B37"/>
    <w:rsid w:val="00636415"/>
    <w:rsid w:val="00636780"/>
    <w:rsid w:val="00636795"/>
    <w:rsid w:val="00636F48"/>
    <w:rsid w:val="006379D8"/>
    <w:rsid w:val="006413D8"/>
    <w:rsid w:val="00642696"/>
    <w:rsid w:val="00642A31"/>
    <w:rsid w:val="00643061"/>
    <w:rsid w:val="006439CB"/>
    <w:rsid w:val="00644A41"/>
    <w:rsid w:val="00644CC5"/>
    <w:rsid w:val="00644F14"/>
    <w:rsid w:val="00645229"/>
    <w:rsid w:val="006454C8"/>
    <w:rsid w:val="006458CF"/>
    <w:rsid w:val="00645ACD"/>
    <w:rsid w:val="00645F26"/>
    <w:rsid w:val="006461BE"/>
    <w:rsid w:val="00646CE7"/>
    <w:rsid w:val="006476DC"/>
    <w:rsid w:val="006477CB"/>
    <w:rsid w:val="00647C40"/>
    <w:rsid w:val="00647D3E"/>
    <w:rsid w:val="00647EA3"/>
    <w:rsid w:val="00650218"/>
    <w:rsid w:val="00650E1B"/>
    <w:rsid w:val="00651575"/>
    <w:rsid w:val="00651926"/>
    <w:rsid w:val="006519E2"/>
    <w:rsid w:val="00652503"/>
    <w:rsid w:val="0065253D"/>
    <w:rsid w:val="00652727"/>
    <w:rsid w:val="00652D25"/>
    <w:rsid w:val="00652D2C"/>
    <w:rsid w:val="0065300B"/>
    <w:rsid w:val="006534B1"/>
    <w:rsid w:val="00653F2E"/>
    <w:rsid w:val="00653F46"/>
    <w:rsid w:val="00654926"/>
    <w:rsid w:val="00654DA7"/>
    <w:rsid w:val="00655117"/>
    <w:rsid w:val="0065549C"/>
    <w:rsid w:val="006554A0"/>
    <w:rsid w:val="00655648"/>
    <w:rsid w:val="00655B09"/>
    <w:rsid w:val="00655B29"/>
    <w:rsid w:val="00655B8E"/>
    <w:rsid w:val="00656AA5"/>
    <w:rsid w:val="006601FF"/>
    <w:rsid w:val="006603F2"/>
    <w:rsid w:val="006612E3"/>
    <w:rsid w:val="0066154C"/>
    <w:rsid w:val="00661BDB"/>
    <w:rsid w:val="00661E18"/>
    <w:rsid w:val="006627A0"/>
    <w:rsid w:val="00663697"/>
    <w:rsid w:val="0066400C"/>
    <w:rsid w:val="00664F18"/>
    <w:rsid w:val="00665322"/>
    <w:rsid w:val="00665C42"/>
    <w:rsid w:val="00665E5E"/>
    <w:rsid w:val="00665EE8"/>
    <w:rsid w:val="0066620E"/>
    <w:rsid w:val="006662C3"/>
    <w:rsid w:val="00666329"/>
    <w:rsid w:val="00666A8A"/>
    <w:rsid w:val="00667100"/>
    <w:rsid w:val="006673B4"/>
    <w:rsid w:val="00667706"/>
    <w:rsid w:val="006704C4"/>
    <w:rsid w:val="00671328"/>
    <w:rsid w:val="0067132D"/>
    <w:rsid w:val="00671CE1"/>
    <w:rsid w:val="006720EA"/>
    <w:rsid w:val="0067219F"/>
    <w:rsid w:val="00672552"/>
    <w:rsid w:val="00672667"/>
    <w:rsid w:val="00672AE7"/>
    <w:rsid w:val="00672C03"/>
    <w:rsid w:val="00672FB9"/>
    <w:rsid w:val="006733BC"/>
    <w:rsid w:val="00673820"/>
    <w:rsid w:val="00673905"/>
    <w:rsid w:val="00673C3F"/>
    <w:rsid w:val="00674372"/>
    <w:rsid w:val="0067529C"/>
    <w:rsid w:val="006755BA"/>
    <w:rsid w:val="00675601"/>
    <w:rsid w:val="0067750A"/>
    <w:rsid w:val="006776E5"/>
    <w:rsid w:val="006815B0"/>
    <w:rsid w:val="0068288D"/>
    <w:rsid w:val="00682E46"/>
    <w:rsid w:val="00682F1A"/>
    <w:rsid w:val="0068320F"/>
    <w:rsid w:val="006834C5"/>
    <w:rsid w:val="00683BD8"/>
    <w:rsid w:val="00684AB3"/>
    <w:rsid w:val="00686C48"/>
    <w:rsid w:val="006872B1"/>
    <w:rsid w:val="0068755D"/>
    <w:rsid w:val="006879AC"/>
    <w:rsid w:val="006904B6"/>
    <w:rsid w:val="006904E7"/>
    <w:rsid w:val="006906CB"/>
    <w:rsid w:val="0069091D"/>
    <w:rsid w:val="00691094"/>
    <w:rsid w:val="00691546"/>
    <w:rsid w:val="00691611"/>
    <w:rsid w:val="0069191C"/>
    <w:rsid w:val="0069194D"/>
    <w:rsid w:val="00691B16"/>
    <w:rsid w:val="00691ECA"/>
    <w:rsid w:val="00691FAB"/>
    <w:rsid w:val="006920A8"/>
    <w:rsid w:val="00692153"/>
    <w:rsid w:val="00693662"/>
    <w:rsid w:val="0069389E"/>
    <w:rsid w:val="00693BA3"/>
    <w:rsid w:val="00693FA4"/>
    <w:rsid w:val="00695759"/>
    <w:rsid w:val="006957B0"/>
    <w:rsid w:val="00695920"/>
    <w:rsid w:val="006959DC"/>
    <w:rsid w:val="00695F79"/>
    <w:rsid w:val="006963D2"/>
    <w:rsid w:val="00696CBC"/>
    <w:rsid w:val="0069794C"/>
    <w:rsid w:val="006A0E97"/>
    <w:rsid w:val="006A1384"/>
    <w:rsid w:val="006A1552"/>
    <w:rsid w:val="006A18FD"/>
    <w:rsid w:val="006A2F12"/>
    <w:rsid w:val="006A300E"/>
    <w:rsid w:val="006A39C9"/>
    <w:rsid w:val="006A3AB0"/>
    <w:rsid w:val="006A40D8"/>
    <w:rsid w:val="006A4FD9"/>
    <w:rsid w:val="006A53C7"/>
    <w:rsid w:val="006A6240"/>
    <w:rsid w:val="006A6959"/>
    <w:rsid w:val="006A7145"/>
    <w:rsid w:val="006A7158"/>
    <w:rsid w:val="006A71CC"/>
    <w:rsid w:val="006B18AA"/>
    <w:rsid w:val="006B27FA"/>
    <w:rsid w:val="006B4F74"/>
    <w:rsid w:val="006B540B"/>
    <w:rsid w:val="006B572A"/>
    <w:rsid w:val="006B6235"/>
    <w:rsid w:val="006B6896"/>
    <w:rsid w:val="006B68BF"/>
    <w:rsid w:val="006B6A23"/>
    <w:rsid w:val="006C04A3"/>
    <w:rsid w:val="006C1216"/>
    <w:rsid w:val="006C13E4"/>
    <w:rsid w:val="006C1D94"/>
    <w:rsid w:val="006C1E75"/>
    <w:rsid w:val="006C2366"/>
    <w:rsid w:val="006C2DB7"/>
    <w:rsid w:val="006C3214"/>
    <w:rsid w:val="006C3684"/>
    <w:rsid w:val="006C461F"/>
    <w:rsid w:val="006C4997"/>
    <w:rsid w:val="006C4A07"/>
    <w:rsid w:val="006C5A2F"/>
    <w:rsid w:val="006C5ACA"/>
    <w:rsid w:val="006C6494"/>
    <w:rsid w:val="006C6950"/>
    <w:rsid w:val="006C7236"/>
    <w:rsid w:val="006C72C9"/>
    <w:rsid w:val="006C7685"/>
    <w:rsid w:val="006C7E79"/>
    <w:rsid w:val="006C7FE2"/>
    <w:rsid w:val="006CC1CD"/>
    <w:rsid w:val="006D0087"/>
    <w:rsid w:val="006D095D"/>
    <w:rsid w:val="006D0B81"/>
    <w:rsid w:val="006D2BBB"/>
    <w:rsid w:val="006D2CF1"/>
    <w:rsid w:val="006D2F7B"/>
    <w:rsid w:val="006D345B"/>
    <w:rsid w:val="006D37A7"/>
    <w:rsid w:val="006D44BA"/>
    <w:rsid w:val="006D464B"/>
    <w:rsid w:val="006D4EA3"/>
    <w:rsid w:val="006D5000"/>
    <w:rsid w:val="006D6867"/>
    <w:rsid w:val="006E043D"/>
    <w:rsid w:val="006E153B"/>
    <w:rsid w:val="006E1A28"/>
    <w:rsid w:val="006E1E9F"/>
    <w:rsid w:val="006E2443"/>
    <w:rsid w:val="006E28F5"/>
    <w:rsid w:val="006E2D25"/>
    <w:rsid w:val="006E2FC1"/>
    <w:rsid w:val="006E362A"/>
    <w:rsid w:val="006E4748"/>
    <w:rsid w:val="006E5874"/>
    <w:rsid w:val="006E598B"/>
    <w:rsid w:val="006E59B1"/>
    <w:rsid w:val="006E5CEE"/>
    <w:rsid w:val="006E5E1A"/>
    <w:rsid w:val="006E5F76"/>
    <w:rsid w:val="006E6711"/>
    <w:rsid w:val="006E754F"/>
    <w:rsid w:val="006E76AD"/>
    <w:rsid w:val="006E7DE5"/>
    <w:rsid w:val="006F085B"/>
    <w:rsid w:val="006F0AD1"/>
    <w:rsid w:val="006F1051"/>
    <w:rsid w:val="006F10DE"/>
    <w:rsid w:val="006F1D26"/>
    <w:rsid w:val="006F277C"/>
    <w:rsid w:val="006F3319"/>
    <w:rsid w:val="006F36F4"/>
    <w:rsid w:val="006F3AAA"/>
    <w:rsid w:val="006F472C"/>
    <w:rsid w:val="006F47B4"/>
    <w:rsid w:val="006F4E3F"/>
    <w:rsid w:val="006F4EF8"/>
    <w:rsid w:val="006F5A9D"/>
    <w:rsid w:val="006F5BB5"/>
    <w:rsid w:val="006F5BFC"/>
    <w:rsid w:val="006F5C70"/>
    <w:rsid w:val="006F6560"/>
    <w:rsid w:val="006F6BF5"/>
    <w:rsid w:val="006F7171"/>
    <w:rsid w:val="006F746D"/>
    <w:rsid w:val="006F7AFA"/>
    <w:rsid w:val="006F7CCD"/>
    <w:rsid w:val="006F7E21"/>
    <w:rsid w:val="007009B8"/>
    <w:rsid w:val="0070131C"/>
    <w:rsid w:val="00701D82"/>
    <w:rsid w:val="00701DAF"/>
    <w:rsid w:val="00701E87"/>
    <w:rsid w:val="00701FD3"/>
    <w:rsid w:val="00703960"/>
    <w:rsid w:val="00703997"/>
    <w:rsid w:val="00703A02"/>
    <w:rsid w:val="007040D7"/>
    <w:rsid w:val="007042FA"/>
    <w:rsid w:val="00705041"/>
    <w:rsid w:val="007053CE"/>
    <w:rsid w:val="00705F80"/>
    <w:rsid w:val="007065DF"/>
    <w:rsid w:val="00706825"/>
    <w:rsid w:val="0070724D"/>
    <w:rsid w:val="007077E4"/>
    <w:rsid w:val="00710093"/>
    <w:rsid w:val="00711B5D"/>
    <w:rsid w:val="0071210C"/>
    <w:rsid w:val="00712722"/>
    <w:rsid w:val="00712C6E"/>
    <w:rsid w:val="00713359"/>
    <w:rsid w:val="00713708"/>
    <w:rsid w:val="00713B35"/>
    <w:rsid w:val="00715227"/>
    <w:rsid w:val="00716251"/>
    <w:rsid w:val="00716AF9"/>
    <w:rsid w:val="00716BDF"/>
    <w:rsid w:val="00716CD3"/>
    <w:rsid w:val="00716CD5"/>
    <w:rsid w:val="0071782C"/>
    <w:rsid w:val="00717A08"/>
    <w:rsid w:val="0072103D"/>
    <w:rsid w:val="007221F1"/>
    <w:rsid w:val="00722FF9"/>
    <w:rsid w:val="00723654"/>
    <w:rsid w:val="007238A6"/>
    <w:rsid w:val="00723D38"/>
    <w:rsid w:val="007245A1"/>
    <w:rsid w:val="00724617"/>
    <w:rsid w:val="007248A3"/>
    <w:rsid w:val="0072670C"/>
    <w:rsid w:val="0072693B"/>
    <w:rsid w:val="00727624"/>
    <w:rsid w:val="0072784A"/>
    <w:rsid w:val="0073065E"/>
    <w:rsid w:val="00730B9C"/>
    <w:rsid w:val="00731967"/>
    <w:rsid w:val="00732C31"/>
    <w:rsid w:val="007333C4"/>
    <w:rsid w:val="00733A06"/>
    <w:rsid w:val="0073464C"/>
    <w:rsid w:val="00735B5C"/>
    <w:rsid w:val="00735DE5"/>
    <w:rsid w:val="00735F4C"/>
    <w:rsid w:val="0073635E"/>
    <w:rsid w:val="007364FE"/>
    <w:rsid w:val="007370FA"/>
    <w:rsid w:val="00737231"/>
    <w:rsid w:val="0073746D"/>
    <w:rsid w:val="00737603"/>
    <w:rsid w:val="00737681"/>
    <w:rsid w:val="0073781D"/>
    <w:rsid w:val="00737EE5"/>
    <w:rsid w:val="00737F04"/>
    <w:rsid w:val="007401CC"/>
    <w:rsid w:val="00740279"/>
    <w:rsid w:val="00740378"/>
    <w:rsid w:val="00741E35"/>
    <w:rsid w:val="007423FF"/>
    <w:rsid w:val="00742BBA"/>
    <w:rsid w:val="00742D68"/>
    <w:rsid w:val="0074334E"/>
    <w:rsid w:val="007435C1"/>
    <w:rsid w:val="0074367E"/>
    <w:rsid w:val="0074385A"/>
    <w:rsid w:val="00743E6B"/>
    <w:rsid w:val="00744875"/>
    <w:rsid w:val="00744A1B"/>
    <w:rsid w:val="00745D40"/>
    <w:rsid w:val="00747A64"/>
    <w:rsid w:val="00747C8D"/>
    <w:rsid w:val="00750231"/>
    <w:rsid w:val="0075079E"/>
    <w:rsid w:val="007513E9"/>
    <w:rsid w:val="007513FD"/>
    <w:rsid w:val="0075372F"/>
    <w:rsid w:val="007553C5"/>
    <w:rsid w:val="00755713"/>
    <w:rsid w:val="00755F89"/>
    <w:rsid w:val="00756172"/>
    <w:rsid w:val="00756A14"/>
    <w:rsid w:val="00756C5D"/>
    <w:rsid w:val="0075721F"/>
    <w:rsid w:val="007572CB"/>
    <w:rsid w:val="00757882"/>
    <w:rsid w:val="00757BCB"/>
    <w:rsid w:val="0076284B"/>
    <w:rsid w:val="00762A81"/>
    <w:rsid w:val="00762B31"/>
    <w:rsid w:val="00763C5A"/>
    <w:rsid w:val="00763EF0"/>
    <w:rsid w:val="00764073"/>
    <w:rsid w:val="0076476A"/>
    <w:rsid w:val="0076565B"/>
    <w:rsid w:val="00765696"/>
    <w:rsid w:val="007667FE"/>
    <w:rsid w:val="00767A32"/>
    <w:rsid w:val="00767AAA"/>
    <w:rsid w:val="00770373"/>
    <w:rsid w:val="00770946"/>
    <w:rsid w:val="00770B09"/>
    <w:rsid w:val="00771724"/>
    <w:rsid w:val="00771B6C"/>
    <w:rsid w:val="00771ED7"/>
    <w:rsid w:val="007722CC"/>
    <w:rsid w:val="00772F33"/>
    <w:rsid w:val="00773A86"/>
    <w:rsid w:val="007742B9"/>
    <w:rsid w:val="00774EA8"/>
    <w:rsid w:val="00775534"/>
    <w:rsid w:val="00775B8D"/>
    <w:rsid w:val="00775CF0"/>
    <w:rsid w:val="00777F93"/>
    <w:rsid w:val="007802E2"/>
    <w:rsid w:val="007808CA"/>
    <w:rsid w:val="007809F2"/>
    <w:rsid w:val="007817B9"/>
    <w:rsid w:val="00781BD7"/>
    <w:rsid w:val="00781E18"/>
    <w:rsid w:val="00781E3C"/>
    <w:rsid w:val="00781F5E"/>
    <w:rsid w:val="00782393"/>
    <w:rsid w:val="007824AC"/>
    <w:rsid w:val="00782BE5"/>
    <w:rsid w:val="00782BFF"/>
    <w:rsid w:val="00782C2A"/>
    <w:rsid w:val="00782E67"/>
    <w:rsid w:val="00783490"/>
    <w:rsid w:val="00783CA0"/>
    <w:rsid w:val="00784120"/>
    <w:rsid w:val="0078436B"/>
    <w:rsid w:val="00784519"/>
    <w:rsid w:val="00784572"/>
    <w:rsid w:val="00784CF3"/>
    <w:rsid w:val="00785262"/>
    <w:rsid w:val="007855B9"/>
    <w:rsid w:val="0078564F"/>
    <w:rsid w:val="0078590D"/>
    <w:rsid w:val="00786138"/>
    <w:rsid w:val="0078636D"/>
    <w:rsid w:val="00791A56"/>
    <w:rsid w:val="00791B1C"/>
    <w:rsid w:val="00791C6A"/>
    <w:rsid w:val="00792370"/>
    <w:rsid w:val="0079402A"/>
    <w:rsid w:val="007947BF"/>
    <w:rsid w:val="00794D63"/>
    <w:rsid w:val="00794FBA"/>
    <w:rsid w:val="007953AB"/>
    <w:rsid w:val="007959DC"/>
    <w:rsid w:val="00796112"/>
    <w:rsid w:val="00797535"/>
    <w:rsid w:val="00797B5B"/>
    <w:rsid w:val="00797DE3"/>
    <w:rsid w:val="007A006B"/>
    <w:rsid w:val="007A096E"/>
    <w:rsid w:val="007A20CF"/>
    <w:rsid w:val="007A24E1"/>
    <w:rsid w:val="007A33C0"/>
    <w:rsid w:val="007A3832"/>
    <w:rsid w:val="007A4566"/>
    <w:rsid w:val="007A4819"/>
    <w:rsid w:val="007A503A"/>
    <w:rsid w:val="007A56D4"/>
    <w:rsid w:val="007A5EB1"/>
    <w:rsid w:val="007A62AD"/>
    <w:rsid w:val="007A6DBD"/>
    <w:rsid w:val="007A70A3"/>
    <w:rsid w:val="007A73A0"/>
    <w:rsid w:val="007B00D1"/>
    <w:rsid w:val="007B0141"/>
    <w:rsid w:val="007B01F9"/>
    <w:rsid w:val="007B02AA"/>
    <w:rsid w:val="007B255B"/>
    <w:rsid w:val="007B430F"/>
    <w:rsid w:val="007B45D8"/>
    <w:rsid w:val="007B4B69"/>
    <w:rsid w:val="007B506C"/>
    <w:rsid w:val="007B599E"/>
    <w:rsid w:val="007B7784"/>
    <w:rsid w:val="007B7D3C"/>
    <w:rsid w:val="007B7F3F"/>
    <w:rsid w:val="007C0227"/>
    <w:rsid w:val="007C0303"/>
    <w:rsid w:val="007C04E7"/>
    <w:rsid w:val="007C08A7"/>
    <w:rsid w:val="007C0A16"/>
    <w:rsid w:val="007C0C24"/>
    <w:rsid w:val="007C0D97"/>
    <w:rsid w:val="007C1339"/>
    <w:rsid w:val="007C1532"/>
    <w:rsid w:val="007C282A"/>
    <w:rsid w:val="007C2C08"/>
    <w:rsid w:val="007C2EE1"/>
    <w:rsid w:val="007C31DF"/>
    <w:rsid w:val="007C3466"/>
    <w:rsid w:val="007C3819"/>
    <w:rsid w:val="007C40A5"/>
    <w:rsid w:val="007C543E"/>
    <w:rsid w:val="007C59F8"/>
    <w:rsid w:val="007C6349"/>
    <w:rsid w:val="007C69EB"/>
    <w:rsid w:val="007C71C2"/>
    <w:rsid w:val="007D003D"/>
    <w:rsid w:val="007D0179"/>
    <w:rsid w:val="007D0400"/>
    <w:rsid w:val="007D0C22"/>
    <w:rsid w:val="007D0F7A"/>
    <w:rsid w:val="007D1491"/>
    <w:rsid w:val="007D22D8"/>
    <w:rsid w:val="007D2660"/>
    <w:rsid w:val="007D2E70"/>
    <w:rsid w:val="007D3ED2"/>
    <w:rsid w:val="007D3EFC"/>
    <w:rsid w:val="007D3FF1"/>
    <w:rsid w:val="007D4102"/>
    <w:rsid w:val="007D420E"/>
    <w:rsid w:val="007D4D72"/>
    <w:rsid w:val="007D5F8A"/>
    <w:rsid w:val="007D6200"/>
    <w:rsid w:val="007D6693"/>
    <w:rsid w:val="007D66E3"/>
    <w:rsid w:val="007D6E60"/>
    <w:rsid w:val="007D713F"/>
    <w:rsid w:val="007D746D"/>
    <w:rsid w:val="007D74F3"/>
    <w:rsid w:val="007D7A63"/>
    <w:rsid w:val="007D7B57"/>
    <w:rsid w:val="007E056F"/>
    <w:rsid w:val="007E06DA"/>
    <w:rsid w:val="007E198D"/>
    <w:rsid w:val="007E1A3A"/>
    <w:rsid w:val="007E269F"/>
    <w:rsid w:val="007E27A0"/>
    <w:rsid w:val="007E2C61"/>
    <w:rsid w:val="007E30ED"/>
    <w:rsid w:val="007E31A3"/>
    <w:rsid w:val="007E3453"/>
    <w:rsid w:val="007E3644"/>
    <w:rsid w:val="007E3C6D"/>
    <w:rsid w:val="007E3D28"/>
    <w:rsid w:val="007E4FE0"/>
    <w:rsid w:val="007E6A43"/>
    <w:rsid w:val="007E6BC2"/>
    <w:rsid w:val="007F0B2C"/>
    <w:rsid w:val="007F1E3A"/>
    <w:rsid w:val="007F264D"/>
    <w:rsid w:val="007F38EC"/>
    <w:rsid w:val="007F4118"/>
    <w:rsid w:val="007F4165"/>
    <w:rsid w:val="007F4B02"/>
    <w:rsid w:val="007F5DD3"/>
    <w:rsid w:val="007F5F48"/>
    <w:rsid w:val="007F608C"/>
    <w:rsid w:val="007F610D"/>
    <w:rsid w:val="007F6C53"/>
    <w:rsid w:val="007F6CCA"/>
    <w:rsid w:val="007F6DE7"/>
    <w:rsid w:val="007F78E1"/>
    <w:rsid w:val="007F7FFA"/>
    <w:rsid w:val="00800E55"/>
    <w:rsid w:val="0080105A"/>
    <w:rsid w:val="00802483"/>
    <w:rsid w:val="00802E25"/>
    <w:rsid w:val="0080481B"/>
    <w:rsid w:val="00804B08"/>
    <w:rsid w:val="00806A52"/>
    <w:rsid w:val="00806B85"/>
    <w:rsid w:val="008072AA"/>
    <w:rsid w:val="008073BB"/>
    <w:rsid w:val="00807820"/>
    <w:rsid w:val="00807BF4"/>
    <w:rsid w:val="008109DC"/>
    <w:rsid w:val="008118EB"/>
    <w:rsid w:val="00812521"/>
    <w:rsid w:val="00812814"/>
    <w:rsid w:val="00812F6D"/>
    <w:rsid w:val="0081326A"/>
    <w:rsid w:val="008143D0"/>
    <w:rsid w:val="008147F2"/>
    <w:rsid w:val="00814CCC"/>
    <w:rsid w:val="00815B75"/>
    <w:rsid w:val="00816650"/>
    <w:rsid w:val="00816CEB"/>
    <w:rsid w:val="0081795D"/>
    <w:rsid w:val="00817F97"/>
    <w:rsid w:val="00820228"/>
    <w:rsid w:val="00820FE3"/>
    <w:rsid w:val="00821822"/>
    <w:rsid w:val="00821EFA"/>
    <w:rsid w:val="008232C7"/>
    <w:rsid w:val="0082375E"/>
    <w:rsid w:val="00823B12"/>
    <w:rsid w:val="00823C29"/>
    <w:rsid w:val="00823E2D"/>
    <w:rsid w:val="00823FFB"/>
    <w:rsid w:val="008245B6"/>
    <w:rsid w:val="008245BF"/>
    <w:rsid w:val="0082464C"/>
    <w:rsid w:val="008249E8"/>
    <w:rsid w:val="00825475"/>
    <w:rsid w:val="0082557B"/>
    <w:rsid w:val="008274A7"/>
    <w:rsid w:val="00827D10"/>
    <w:rsid w:val="0082A93D"/>
    <w:rsid w:val="0083011D"/>
    <w:rsid w:val="00830E0F"/>
    <w:rsid w:val="008310B4"/>
    <w:rsid w:val="00831614"/>
    <w:rsid w:val="00831682"/>
    <w:rsid w:val="008319A5"/>
    <w:rsid w:val="00831A84"/>
    <w:rsid w:val="0083251A"/>
    <w:rsid w:val="008325CE"/>
    <w:rsid w:val="0083288A"/>
    <w:rsid w:val="00833648"/>
    <w:rsid w:val="0083375F"/>
    <w:rsid w:val="008341C1"/>
    <w:rsid w:val="00834394"/>
    <w:rsid w:val="00834A34"/>
    <w:rsid w:val="00834AED"/>
    <w:rsid w:val="00834BAB"/>
    <w:rsid w:val="00834D11"/>
    <w:rsid w:val="00834DF3"/>
    <w:rsid w:val="00834E9B"/>
    <w:rsid w:val="008356FD"/>
    <w:rsid w:val="008370DF"/>
    <w:rsid w:val="00840094"/>
    <w:rsid w:val="0084023F"/>
    <w:rsid w:val="00840383"/>
    <w:rsid w:val="00840885"/>
    <w:rsid w:val="00841731"/>
    <w:rsid w:val="00841DF2"/>
    <w:rsid w:val="008425BD"/>
    <w:rsid w:val="008425BF"/>
    <w:rsid w:val="008430B7"/>
    <w:rsid w:val="00843DA2"/>
    <w:rsid w:val="00843F7A"/>
    <w:rsid w:val="00844650"/>
    <w:rsid w:val="008449CA"/>
    <w:rsid w:val="00845ADC"/>
    <w:rsid w:val="00846553"/>
    <w:rsid w:val="00847348"/>
    <w:rsid w:val="0085096B"/>
    <w:rsid w:val="0085186D"/>
    <w:rsid w:val="00851AB4"/>
    <w:rsid w:val="00851ED5"/>
    <w:rsid w:val="00852983"/>
    <w:rsid w:val="00852D63"/>
    <w:rsid w:val="00852E01"/>
    <w:rsid w:val="00853F7C"/>
    <w:rsid w:val="00854684"/>
    <w:rsid w:val="00854938"/>
    <w:rsid w:val="00854AE6"/>
    <w:rsid w:val="00854C31"/>
    <w:rsid w:val="00855622"/>
    <w:rsid w:val="00855703"/>
    <w:rsid w:val="00855B91"/>
    <w:rsid w:val="00855FA9"/>
    <w:rsid w:val="008563C4"/>
    <w:rsid w:val="0085727A"/>
    <w:rsid w:val="008576B2"/>
    <w:rsid w:val="00857B28"/>
    <w:rsid w:val="00860E74"/>
    <w:rsid w:val="00861B03"/>
    <w:rsid w:val="0086246B"/>
    <w:rsid w:val="00862554"/>
    <w:rsid w:val="00863BFF"/>
    <w:rsid w:val="00863D44"/>
    <w:rsid w:val="00864371"/>
    <w:rsid w:val="008644A1"/>
    <w:rsid w:val="0086511E"/>
    <w:rsid w:val="008655E2"/>
    <w:rsid w:val="008656A4"/>
    <w:rsid w:val="008657A7"/>
    <w:rsid w:val="00865E0F"/>
    <w:rsid w:val="00867092"/>
    <w:rsid w:val="00867285"/>
    <w:rsid w:val="00867A95"/>
    <w:rsid w:val="0087052D"/>
    <w:rsid w:val="00871835"/>
    <w:rsid w:val="00871D6A"/>
    <w:rsid w:val="0087229F"/>
    <w:rsid w:val="00872390"/>
    <w:rsid w:val="00872737"/>
    <w:rsid w:val="00873655"/>
    <w:rsid w:val="00873BF8"/>
    <w:rsid w:val="00873EB2"/>
    <w:rsid w:val="00873F9D"/>
    <w:rsid w:val="00874BB4"/>
    <w:rsid w:val="00874DC4"/>
    <w:rsid w:val="00874F0F"/>
    <w:rsid w:val="0087678B"/>
    <w:rsid w:val="00876FEA"/>
    <w:rsid w:val="008770F0"/>
    <w:rsid w:val="008772F1"/>
    <w:rsid w:val="008804DC"/>
    <w:rsid w:val="008809F2"/>
    <w:rsid w:val="00880FC4"/>
    <w:rsid w:val="00882BB7"/>
    <w:rsid w:val="00882EB9"/>
    <w:rsid w:val="0088307B"/>
    <w:rsid w:val="0088342C"/>
    <w:rsid w:val="00883C28"/>
    <w:rsid w:val="0088404E"/>
    <w:rsid w:val="0088429F"/>
    <w:rsid w:val="0088457A"/>
    <w:rsid w:val="0088472D"/>
    <w:rsid w:val="008853F0"/>
    <w:rsid w:val="00885DF8"/>
    <w:rsid w:val="00885FF5"/>
    <w:rsid w:val="0088602A"/>
    <w:rsid w:val="00886266"/>
    <w:rsid w:val="00886886"/>
    <w:rsid w:val="00886B21"/>
    <w:rsid w:val="00886D47"/>
    <w:rsid w:val="00887A22"/>
    <w:rsid w:val="00887BC4"/>
    <w:rsid w:val="00890094"/>
    <w:rsid w:val="00891994"/>
    <w:rsid w:val="00891BB2"/>
    <w:rsid w:val="00891C61"/>
    <w:rsid w:val="00892409"/>
    <w:rsid w:val="00892411"/>
    <w:rsid w:val="00892718"/>
    <w:rsid w:val="00892752"/>
    <w:rsid w:val="00892A9F"/>
    <w:rsid w:val="008936E1"/>
    <w:rsid w:val="00894215"/>
    <w:rsid w:val="00894B1E"/>
    <w:rsid w:val="00894B44"/>
    <w:rsid w:val="008960D9"/>
    <w:rsid w:val="008962B0"/>
    <w:rsid w:val="00896575"/>
    <w:rsid w:val="008967BB"/>
    <w:rsid w:val="00896932"/>
    <w:rsid w:val="008975E3"/>
    <w:rsid w:val="00897CD0"/>
    <w:rsid w:val="008A00CE"/>
    <w:rsid w:val="008A106C"/>
    <w:rsid w:val="008A1082"/>
    <w:rsid w:val="008A1249"/>
    <w:rsid w:val="008A13C0"/>
    <w:rsid w:val="008A1DF3"/>
    <w:rsid w:val="008A2EAC"/>
    <w:rsid w:val="008A33E0"/>
    <w:rsid w:val="008A3893"/>
    <w:rsid w:val="008A395D"/>
    <w:rsid w:val="008A3D2E"/>
    <w:rsid w:val="008A3D79"/>
    <w:rsid w:val="008A497D"/>
    <w:rsid w:val="008A4B40"/>
    <w:rsid w:val="008A4B53"/>
    <w:rsid w:val="008A5BBA"/>
    <w:rsid w:val="008A7C70"/>
    <w:rsid w:val="008A7E90"/>
    <w:rsid w:val="008B1254"/>
    <w:rsid w:val="008B1327"/>
    <w:rsid w:val="008B1820"/>
    <w:rsid w:val="008B1BD1"/>
    <w:rsid w:val="008B1D5F"/>
    <w:rsid w:val="008B1F51"/>
    <w:rsid w:val="008B307D"/>
    <w:rsid w:val="008B34AA"/>
    <w:rsid w:val="008B4502"/>
    <w:rsid w:val="008B4853"/>
    <w:rsid w:val="008B4E16"/>
    <w:rsid w:val="008B5496"/>
    <w:rsid w:val="008B5C9E"/>
    <w:rsid w:val="008B6AA2"/>
    <w:rsid w:val="008B70E9"/>
    <w:rsid w:val="008B72CE"/>
    <w:rsid w:val="008B7500"/>
    <w:rsid w:val="008B75B8"/>
    <w:rsid w:val="008B7FCF"/>
    <w:rsid w:val="008C0218"/>
    <w:rsid w:val="008C034A"/>
    <w:rsid w:val="008C056B"/>
    <w:rsid w:val="008C1A23"/>
    <w:rsid w:val="008C29A9"/>
    <w:rsid w:val="008C2B32"/>
    <w:rsid w:val="008C35BE"/>
    <w:rsid w:val="008C3E1A"/>
    <w:rsid w:val="008C45EB"/>
    <w:rsid w:val="008C4BED"/>
    <w:rsid w:val="008C5144"/>
    <w:rsid w:val="008C51E0"/>
    <w:rsid w:val="008C59A4"/>
    <w:rsid w:val="008C59E3"/>
    <w:rsid w:val="008C5F17"/>
    <w:rsid w:val="008C62D8"/>
    <w:rsid w:val="008C6871"/>
    <w:rsid w:val="008C6A79"/>
    <w:rsid w:val="008D0AFC"/>
    <w:rsid w:val="008D0DBD"/>
    <w:rsid w:val="008D0E2B"/>
    <w:rsid w:val="008D1812"/>
    <w:rsid w:val="008D1986"/>
    <w:rsid w:val="008D22B1"/>
    <w:rsid w:val="008D2E27"/>
    <w:rsid w:val="008D4613"/>
    <w:rsid w:val="008D4621"/>
    <w:rsid w:val="008D5BA8"/>
    <w:rsid w:val="008D6D9C"/>
    <w:rsid w:val="008D6F14"/>
    <w:rsid w:val="008D7249"/>
    <w:rsid w:val="008D7319"/>
    <w:rsid w:val="008D7373"/>
    <w:rsid w:val="008D7391"/>
    <w:rsid w:val="008D73F5"/>
    <w:rsid w:val="008D7986"/>
    <w:rsid w:val="008D7A88"/>
    <w:rsid w:val="008E0397"/>
    <w:rsid w:val="008E07EA"/>
    <w:rsid w:val="008E12CA"/>
    <w:rsid w:val="008E1349"/>
    <w:rsid w:val="008E1D77"/>
    <w:rsid w:val="008E2FCB"/>
    <w:rsid w:val="008E3204"/>
    <w:rsid w:val="008E42C9"/>
    <w:rsid w:val="008E4442"/>
    <w:rsid w:val="008E5364"/>
    <w:rsid w:val="008E55A8"/>
    <w:rsid w:val="008E5D16"/>
    <w:rsid w:val="008E5E27"/>
    <w:rsid w:val="008E639B"/>
    <w:rsid w:val="008E6438"/>
    <w:rsid w:val="008E644E"/>
    <w:rsid w:val="008E647B"/>
    <w:rsid w:val="008E6F65"/>
    <w:rsid w:val="008E78F4"/>
    <w:rsid w:val="008E7A58"/>
    <w:rsid w:val="008E7DDE"/>
    <w:rsid w:val="008F002C"/>
    <w:rsid w:val="008F0E8F"/>
    <w:rsid w:val="008F124E"/>
    <w:rsid w:val="008F1CE2"/>
    <w:rsid w:val="008F1D42"/>
    <w:rsid w:val="008F1E75"/>
    <w:rsid w:val="008F3418"/>
    <w:rsid w:val="008F3801"/>
    <w:rsid w:val="008F40FC"/>
    <w:rsid w:val="008F4AF7"/>
    <w:rsid w:val="008F4BAA"/>
    <w:rsid w:val="008F5114"/>
    <w:rsid w:val="008F5210"/>
    <w:rsid w:val="008F5958"/>
    <w:rsid w:val="008F5FE9"/>
    <w:rsid w:val="008F674A"/>
    <w:rsid w:val="008F6B52"/>
    <w:rsid w:val="008F6FC3"/>
    <w:rsid w:val="008F70F5"/>
    <w:rsid w:val="008F7E54"/>
    <w:rsid w:val="009006E2"/>
    <w:rsid w:val="00901439"/>
    <w:rsid w:val="0090188A"/>
    <w:rsid w:val="009019D0"/>
    <w:rsid w:val="00901A77"/>
    <w:rsid w:val="0090213F"/>
    <w:rsid w:val="00902B63"/>
    <w:rsid w:val="00903C58"/>
    <w:rsid w:val="00904BA3"/>
    <w:rsid w:val="00904BF3"/>
    <w:rsid w:val="009065D8"/>
    <w:rsid w:val="009067F4"/>
    <w:rsid w:val="00907E59"/>
    <w:rsid w:val="009100FD"/>
    <w:rsid w:val="009105A0"/>
    <w:rsid w:val="00910B93"/>
    <w:rsid w:val="00910E73"/>
    <w:rsid w:val="0091131B"/>
    <w:rsid w:val="00911F9C"/>
    <w:rsid w:val="0091273A"/>
    <w:rsid w:val="0091317F"/>
    <w:rsid w:val="00913316"/>
    <w:rsid w:val="00913DEF"/>
    <w:rsid w:val="00913FDE"/>
    <w:rsid w:val="009149D2"/>
    <w:rsid w:val="009151F4"/>
    <w:rsid w:val="00915AAE"/>
    <w:rsid w:val="009165D3"/>
    <w:rsid w:val="00920ABE"/>
    <w:rsid w:val="00920C95"/>
    <w:rsid w:val="0092101A"/>
    <w:rsid w:val="0092188A"/>
    <w:rsid w:val="00921E49"/>
    <w:rsid w:val="00922ADC"/>
    <w:rsid w:val="00922CFB"/>
    <w:rsid w:val="009231F9"/>
    <w:rsid w:val="00923D88"/>
    <w:rsid w:val="00925335"/>
    <w:rsid w:val="009254B0"/>
    <w:rsid w:val="00925DE6"/>
    <w:rsid w:val="00925E3F"/>
    <w:rsid w:val="00925EB5"/>
    <w:rsid w:val="009278DE"/>
    <w:rsid w:val="00931708"/>
    <w:rsid w:val="00931780"/>
    <w:rsid w:val="009319F6"/>
    <w:rsid w:val="00931FD7"/>
    <w:rsid w:val="00932053"/>
    <w:rsid w:val="00933D60"/>
    <w:rsid w:val="00933F7C"/>
    <w:rsid w:val="00934623"/>
    <w:rsid w:val="009346B1"/>
    <w:rsid w:val="00935A06"/>
    <w:rsid w:val="00936891"/>
    <w:rsid w:val="00936AC2"/>
    <w:rsid w:val="0093725B"/>
    <w:rsid w:val="00937C95"/>
    <w:rsid w:val="0094005E"/>
    <w:rsid w:val="00940763"/>
    <w:rsid w:val="00940970"/>
    <w:rsid w:val="00940B3C"/>
    <w:rsid w:val="00940D06"/>
    <w:rsid w:val="0094250B"/>
    <w:rsid w:val="00942CEF"/>
    <w:rsid w:val="009434B4"/>
    <w:rsid w:val="00944016"/>
    <w:rsid w:val="00944957"/>
    <w:rsid w:val="00945407"/>
    <w:rsid w:val="00945739"/>
    <w:rsid w:val="00945887"/>
    <w:rsid w:val="00946FEE"/>
    <w:rsid w:val="009473A8"/>
    <w:rsid w:val="009476FC"/>
    <w:rsid w:val="00947BF9"/>
    <w:rsid w:val="00947D80"/>
    <w:rsid w:val="00950009"/>
    <w:rsid w:val="00950127"/>
    <w:rsid w:val="009502C6"/>
    <w:rsid w:val="00950477"/>
    <w:rsid w:val="009518A9"/>
    <w:rsid w:val="00951DFB"/>
    <w:rsid w:val="009522B9"/>
    <w:rsid w:val="009523C3"/>
    <w:rsid w:val="009528B8"/>
    <w:rsid w:val="00952AA5"/>
    <w:rsid w:val="00952E59"/>
    <w:rsid w:val="009532D9"/>
    <w:rsid w:val="00955040"/>
    <w:rsid w:val="00955117"/>
    <w:rsid w:val="00955F52"/>
    <w:rsid w:val="009574B5"/>
    <w:rsid w:val="00957581"/>
    <w:rsid w:val="00957FA0"/>
    <w:rsid w:val="00960108"/>
    <w:rsid w:val="009609BD"/>
    <w:rsid w:val="00961BB4"/>
    <w:rsid w:val="00961BDB"/>
    <w:rsid w:val="00962AAD"/>
    <w:rsid w:val="0096321A"/>
    <w:rsid w:val="009634E5"/>
    <w:rsid w:val="00963C02"/>
    <w:rsid w:val="0096452F"/>
    <w:rsid w:val="00964605"/>
    <w:rsid w:val="00964FF7"/>
    <w:rsid w:val="00965865"/>
    <w:rsid w:val="0096764F"/>
    <w:rsid w:val="0096781E"/>
    <w:rsid w:val="00967886"/>
    <w:rsid w:val="009679F0"/>
    <w:rsid w:val="00967A90"/>
    <w:rsid w:val="0097101D"/>
    <w:rsid w:val="00971593"/>
    <w:rsid w:val="0097160C"/>
    <w:rsid w:val="009719E8"/>
    <w:rsid w:val="00971AF1"/>
    <w:rsid w:val="00971B45"/>
    <w:rsid w:val="0097259F"/>
    <w:rsid w:val="0097272C"/>
    <w:rsid w:val="009730BD"/>
    <w:rsid w:val="00973CD4"/>
    <w:rsid w:val="0097473E"/>
    <w:rsid w:val="0097546F"/>
    <w:rsid w:val="00976147"/>
    <w:rsid w:val="0097627D"/>
    <w:rsid w:val="009767EB"/>
    <w:rsid w:val="009770D2"/>
    <w:rsid w:val="00977361"/>
    <w:rsid w:val="00977A7A"/>
    <w:rsid w:val="00977B1D"/>
    <w:rsid w:val="009807BF"/>
    <w:rsid w:val="00980A38"/>
    <w:rsid w:val="00980A79"/>
    <w:rsid w:val="009814B2"/>
    <w:rsid w:val="00981580"/>
    <w:rsid w:val="0098355A"/>
    <w:rsid w:val="009850B3"/>
    <w:rsid w:val="009854A9"/>
    <w:rsid w:val="0098596F"/>
    <w:rsid w:val="00985CA1"/>
    <w:rsid w:val="009861AD"/>
    <w:rsid w:val="00986680"/>
    <w:rsid w:val="009866D7"/>
    <w:rsid w:val="009866E5"/>
    <w:rsid w:val="009869DF"/>
    <w:rsid w:val="009871B8"/>
    <w:rsid w:val="009873CE"/>
    <w:rsid w:val="00987491"/>
    <w:rsid w:val="00987526"/>
    <w:rsid w:val="0098780F"/>
    <w:rsid w:val="0098787F"/>
    <w:rsid w:val="00987C6D"/>
    <w:rsid w:val="009908BD"/>
    <w:rsid w:val="00990AD4"/>
    <w:rsid w:val="00991CE2"/>
    <w:rsid w:val="009928DA"/>
    <w:rsid w:val="0099322E"/>
    <w:rsid w:val="00993A06"/>
    <w:rsid w:val="00994467"/>
    <w:rsid w:val="009950E9"/>
    <w:rsid w:val="009963AF"/>
    <w:rsid w:val="00996E92"/>
    <w:rsid w:val="0099747C"/>
    <w:rsid w:val="009975A9"/>
    <w:rsid w:val="00997C10"/>
    <w:rsid w:val="00997F4A"/>
    <w:rsid w:val="009A05AD"/>
    <w:rsid w:val="009A172D"/>
    <w:rsid w:val="009A2465"/>
    <w:rsid w:val="009A2554"/>
    <w:rsid w:val="009A28E9"/>
    <w:rsid w:val="009A2991"/>
    <w:rsid w:val="009A2D23"/>
    <w:rsid w:val="009A4236"/>
    <w:rsid w:val="009A4961"/>
    <w:rsid w:val="009A569F"/>
    <w:rsid w:val="009A57EA"/>
    <w:rsid w:val="009A57F5"/>
    <w:rsid w:val="009A5AB1"/>
    <w:rsid w:val="009A5E2C"/>
    <w:rsid w:val="009A687D"/>
    <w:rsid w:val="009A6884"/>
    <w:rsid w:val="009A68FC"/>
    <w:rsid w:val="009B0A74"/>
    <w:rsid w:val="009B0FE2"/>
    <w:rsid w:val="009B129F"/>
    <w:rsid w:val="009B164E"/>
    <w:rsid w:val="009B18A4"/>
    <w:rsid w:val="009B1B19"/>
    <w:rsid w:val="009B245C"/>
    <w:rsid w:val="009B401E"/>
    <w:rsid w:val="009B4BEF"/>
    <w:rsid w:val="009B4F94"/>
    <w:rsid w:val="009C0237"/>
    <w:rsid w:val="009C0284"/>
    <w:rsid w:val="009C070B"/>
    <w:rsid w:val="009C0755"/>
    <w:rsid w:val="009C0B7D"/>
    <w:rsid w:val="009C0F8D"/>
    <w:rsid w:val="009C285D"/>
    <w:rsid w:val="009C3ECC"/>
    <w:rsid w:val="009C56EA"/>
    <w:rsid w:val="009C585D"/>
    <w:rsid w:val="009C64DA"/>
    <w:rsid w:val="009C6500"/>
    <w:rsid w:val="009C6743"/>
    <w:rsid w:val="009C70D0"/>
    <w:rsid w:val="009C7653"/>
    <w:rsid w:val="009C7767"/>
    <w:rsid w:val="009D0928"/>
    <w:rsid w:val="009D1FD3"/>
    <w:rsid w:val="009D2D18"/>
    <w:rsid w:val="009D2E64"/>
    <w:rsid w:val="009D2EA6"/>
    <w:rsid w:val="009D3E33"/>
    <w:rsid w:val="009D41C4"/>
    <w:rsid w:val="009D43C4"/>
    <w:rsid w:val="009D4F2A"/>
    <w:rsid w:val="009D5653"/>
    <w:rsid w:val="009D5C5D"/>
    <w:rsid w:val="009D662A"/>
    <w:rsid w:val="009D6949"/>
    <w:rsid w:val="009D72DB"/>
    <w:rsid w:val="009E003A"/>
    <w:rsid w:val="009E0B2A"/>
    <w:rsid w:val="009E0E56"/>
    <w:rsid w:val="009E164B"/>
    <w:rsid w:val="009E1DA8"/>
    <w:rsid w:val="009E3088"/>
    <w:rsid w:val="009E3793"/>
    <w:rsid w:val="009E3EBF"/>
    <w:rsid w:val="009E4AFC"/>
    <w:rsid w:val="009E4CEB"/>
    <w:rsid w:val="009E5A01"/>
    <w:rsid w:val="009E5B29"/>
    <w:rsid w:val="009E60E3"/>
    <w:rsid w:val="009E6845"/>
    <w:rsid w:val="009E68FC"/>
    <w:rsid w:val="009E6F41"/>
    <w:rsid w:val="009E882F"/>
    <w:rsid w:val="009F02BA"/>
    <w:rsid w:val="009F05A0"/>
    <w:rsid w:val="009F0D15"/>
    <w:rsid w:val="009F0D99"/>
    <w:rsid w:val="009F1D9A"/>
    <w:rsid w:val="009F20A0"/>
    <w:rsid w:val="009F25F2"/>
    <w:rsid w:val="009F330D"/>
    <w:rsid w:val="009F36FC"/>
    <w:rsid w:val="009F3874"/>
    <w:rsid w:val="009F4414"/>
    <w:rsid w:val="009F5B96"/>
    <w:rsid w:val="009F62E0"/>
    <w:rsid w:val="009F68A8"/>
    <w:rsid w:val="009F769F"/>
    <w:rsid w:val="009F79A0"/>
    <w:rsid w:val="009F7CDC"/>
    <w:rsid w:val="009F7EE0"/>
    <w:rsid w:val="00A001A5"/>
    <w:rsid w:val="00A004A8"/>
    <w:rsid w:val="00A00923"/>
    <w:rsid w:val="00A0130E"/>
    <w:rsid w:val="00A0136A"/>
    <w:rsid w:val="00A0273C"/>
    <w:rsid w:val="00A02D26"/>
    <w:rsid w:val="00A02FB7"/>
    <w:rsid w:val="00A030D7"/>
    <w:rsid w:val="00A03498"/>
    <w:rsid w:val="00A040A2"/>
    <w:rsid w:val="00A0497A"/>
    <w:rsid w:val="00A04B41"/>
    <w:rsid w:val="00A04F40"/>
    <w:rsid w:val="00A05064"/>
    <w:rsid w:val="00A05793"/>
    <w:rsid w:val="00A05AAD"/>
    <w:rsid w:val="00A06079"/>
    <w:rsid w:val="00A060D9"/>
    <w:rsid w:val="00A068EC"/>
    <w:rsid w:val="00A069D4"/>
    <w:rsid w:val="00A06A04"/>
    <w:rsid w:val="00A06CBA"/>
    <w:rsid w:val="00A07EED"/>
    <w:rsid w:val="00A107FE"/>
    <w:rsid w:val="00A10D92"/>
    <w:rsid w:val="00A1107A"/>
    <w:rsid w:val="00A11B9E"/>
    <w:rsid w:val="00A11C37"/>
    <w:rsid w:val="00A1217F"/>
    <w:rsid w:val="00A12FFE"/>
    <w:rsid w:val="00A132F2"/>
    <w:rsid w:val="00A13AB4"/>
    <w:rsid w:val="00A13ED8"/>
    <w:rsid w:val="00A14119"/>
    <w:rsid w:val="00A14302"/>
    <w:rsid w:val="00A14B30"/>
    <w:rsid w:val="00A14DE5"/>
    <w:rsid w:val="00A15038"/>
    <w:rsid w:val="00A16678"/>
    <w:rsid w:val="00A16844"/>
    <w:rsid w:val="00A16907"/>
    <w:rsid w:val="00A16E42"/>
    <w:rsid w:val="00A16F44"/>
    <w:rsid w:val="00A17FF6"/>
    <w:rsid w:val="00A20102"/>
    <w:rsid w:val="00A2036B"/>
    <w:rsid w:val="00A20ABE"/>
    <w:rsid w:val="00A215D7"/>
    <w:rsid w:val="00A21A00"/>
    <w:rsid w:val="00A22040"/>
    <w:rsid w:val="00A230C2"/>
    <w:rsid w:val="00A23776"/>
    <w:rsid w:val="00A24B32"/>
    <w:rsid w:val="00A24B70"/>
    <w:rsid w:val="00A24CF1"/>
    <w:rsid w:val="00A24FE7"/>
    <w:rsid w:val="00A2567B"/>
    <w:rsid w:val="00A25E2A"/>
    <w:rsid w:val="00A27120"/>
    <w:rsid w:val="00A273CC"/>
    <w:rsid w:val="00A274C2"/>
    <w:rsid w:val="00A3047E"/>
    <w:rsid w:val="00A30984"/>
    <w:rsid w:val="00A30D54"/>
    <w:rsid w:val="00A30D8E"/>
    <w:rsid w:val="00A31068"/>
    <w:rsid w:val="00A3112C"/>
    <w:rsid w:val="00A31E7F"/>
    <w:rsid w:val="00A320F7"/>
    <w:rsid w:val="00A326C3"/>
    <w:rsid w:val="00A32787"/>
    <w:rsid w:val="00A32849"/>
    <w:rsid w:val="00A33675"/>
    <w:rsid w:val="00A33813"/>
    <w:rsid w:val="00A33814"/>
    <w:rsid w:val="00A33DB9"/>
    <w:rsid w:val="00A340FE"/>
    <w:rsid w:val="00A34351"/>
    <w:rsid w:val="00A34CDC"/>
    <w:rsid w:val="00A35205"/>
    <w:rsid w:val="00A35624"/>
    <w:rsid w:val="00A35C78"/>
    <w:rsid w:val="00A35CA9"/>
    <w:rsid w:val="00A35E69"/>
    <w:rsid w:val="00A36AE6"/>
    <w:rsid w:val="00A36E83"/>
    <w:rsid w:val="00A3738A"/>
    <w:rsid w:val="00A37764"/>
    <w:rsid w:val="00A3776D"/>
    <w:rsid w:val="00A405F1"/>
    <w:rsid w:val="00A40B11"/>
    <w:rsid w:val="00A4182D"/>
    <w:rsid w:val="00A4209E"/>
    <w:rsid w:val="00A422F0"/>
    <w:rsid w:val="00A42DDC"/>
    <w:rsid w:val="00A43139"/>
    <w:rsid w:val="00A43AEE"/>
    <w:rsid w:val="00A43CAA"/>
    <w:rsid w:val="00A44F97"/>
    <w:rsid w:val="00A45D09"/>
    <w:rsid w:val="00A45FD6"/>
    <w:rsid w:val="00A46118"/>
    <w:rsid w:val="00A463D8"/>
    <w:rsid w:val="00A469E6"/>
    <w:rsid w:val="00A469EA"/>
    <w:rsid w:val="00A469F7"/>
    <w:rsid w:val="00A46D65"/>
    <w:rsid w:val="00A474B7"/>
    <w:rsid w:val="00A479B4"/>
    <w:rsid w:val="00A47F82"/>
    <w:rsid w:val="00A50636"/>
    <w:rsid w:val="00A50D23"/>
    <w:rsid w:val="00A514B2"/>
    <w:rsid w:val="00A51AA9"/>
    <w:rsid w:val="00A5287A"/>
    <w:rsid w:val="00A532A6"/>
    <w:rsid w:val="00A53368"/>
    <w:rsid w:val="00A536A1"/>
    <w:rsid w:val="00A5372F"/>
    <w:rsid w:val="00A537B0"/>
    <w:rsid w:val="00A53BED"/>
    <w:rsid w:val="00A5409B"/>
    <w:rsid w:val="00A5541E"/>
    <w:rsid w:val="00A559D2"/>
    <w:rsid w:val="00A55F05"/>
    <w:rsid w:val="00A561CE"/>
    <w:rsid w:val="00A601FC"/>
    <w:rsid w:val="00A6088C"/>
    <w:rsid w:val="00A60C5E"/>
    <w:rsid w:val="00A614E5"/>
    <w:rsid w:val="00A619C9"/>
    <w:rsid w:val="00A6201E"/>
    <w:rsid w:val="00A629B2"/>
    <w:rsid w:val="00A62AC1"/>
    <w:rsid w:val="00A62E10"/>
    <w:rsid w:val="00A63AEB"/>
    <w:rsid w:val="00A63D31"/>
    <w:rsid w:val="00A63DF2"/>
    <w:rsid w:val="00A6428F"/>
    <w:rsid w:val="00A64931"/>
    <w:rsid w:val="00A65047"/>
    <w:rsid w:val="00A6518B"/>
    <w:rsid w:val="00A66BA9"/>
    <w:rsid w:val="00A676C1"/>
    <w:rsid w:val="00A67A0B"/>
    <w:rsid w:val="00A709DC"/>
    <w:rsid w:val="00A70F00"/>
    <w:rsid w:val="00A712ED"/>
    <w:rsid w:val="00A71309"/>
    <w:rsid w:val="00A713B7"/>
    <w:rsid w:val="00A71989"/>
    <w:rsid w:val="00A719DD"/>
    <w:rsid w:val="00A71D0A"/>
    <w:rsid w:val="00A72033"/>
    <w:rsid w:val="00A72D94"/>
    <w:rsid w:val="00A732B7"/>
    <w:rsid w:val="00A73638"/>
    <w:rsid w:val="00A73EB1"/>
    <w:rsid w:val="00A74054"/>
    <w:rsid w:val="00A742B3"/>
    <w:rsid w:val="00A746DD"/>
    <w:rsid w:val="00A74B54"/>
    <w:rsid w:val="00A74B99"/>
    <w:rsid w:val="00A7547B"/>
    <w:rsid w:val="00A76AB4"/>
    <w:rsid w:val="00A76AE0"/>
    <w:rsid w:val="00A7747A"/>
    <w:rsid w:val="00A77F7A"/>
    <w:rsid w:val="00A80007"/>
    <w:rsid w:val="00A8064A"/>
    <w:rsid w:val="00A80AA5"/>
    <w:rsid w:val="00A80F10"/>
    <w:rsid w:val="00A81D90"/>
    <w:rsid w:val="00A82CB6"/>
    <w:rsid w:val="00A82E9E"/>
    <w:rsid w:val="00A830B7"/>
    <w:rsid w:val="00A8327E"/>
    <w:rsid w:val="00A8368F"/>
    <w:rsid w:val="00A85387"/>
    <w:rsid w:val="00A85B23"/>
    <w:rsid w:val="00A86161"/>
    <w:rsid w:val="00A90535"/>
    <w:rsid w:val="00A90DE9"/>
    <w:rsid w:val="00A90EB8"/>
    <w:rsid w:val="00A91974"/>
    <w:rsid w:val="00A9229C"/>
    <w:rsid w:val="00A924AF"/>
    <w:rsid w:val="00A92575"/>
    <w:rsid w:val="00A927E0"/>
    <w:rsid w:val="00A92DD0"/>
    <w:rsid w:val="00A92FBF"/>
    <w:rsid w:val="00A93963"/>
    <w:rsid w:val="00A9401C"/>
    <w:rsid w:val="00A943D4"/>
    <w:rsid w:val="00A945E8"/>
    <w:rsid w:val="00A94D96"/>
    <w:rsid w:val="00A95A58"/>
    <w:rsid w:val="00A960EC"/>
    <w:rsid w:val="00A96489"/>
    <w:rsid w:val="00A96F5F"/>
    <w:rsid w:val="00A9762A"/>
    <w:rsid w:val="00A979BE"/>
    <w:rsid w:val="00A97C48"/>
    <w:rsid w:val="00A97DBE"/>
    <w:rsid w:val="00AA0211"/>
    <w:rsid w:val="00AA09CB"/>
    <w:rsid w:val="00AA0B4E"/>
    <w:rsid w:val="00AA193E"/>
    <w:rsid w:val="00AA2442"/>
    <w:rsid w:val="00AA25B4"/>
    <w:rsid w:val="00AA40F8"/>
    <w:rsid w:val="00AA4D19"/>
    <w:rsid w:val="00AA4D34"/>
    <w:rsid w:val="00AA4FAD"/>
    <w:rsid w:val="00AA4FDC"/>
    <w:rsid w:val="00AA56F5"/>
    <w:rsid w:val="00AA6E7D"/>
    <w:rsid w:val="00AA7680"/>
    <w:rsid w:val="00AA76A9"/>
    <w:rsid w:val="00AA798C"/>
    <w:rsid w:val="00AA7D8C"/>
    <w:rsid w:val="00AB0859"/>
    <w:rsid w:val="00AB0FDB"/>
    <w:rsid w:val="00AB10FB"/>
    <w:rsid w:val="00AB1B5D"/>
    <w:rsid w:val="00AB2056"/>
    <w:rsid w:val="00AB24FF"/>
    <w:rsid w:val="00AB2EAF"/>
    <w:rsid w:val="00AB3393"/>
    <w:rsid w:val="00AB38FD"/>
    <w:rsid w:val="00AB3B03"/>
    <w:rsid w:val="00AB45FD"/>
    <w:rsid w:val="00AB5285"/>
    <w:rsid w:val="00AB7104"/>
    <w:rsid w:val="00AB72A7"/>
    <w:rsid w:val="00AB774F"/>
    <w:rsid w:val="00AC0058"/>
    <w:rsid w:val="00AC01A6"/>
    <w:rsid w:val="00AC11ED"/>
    <w:rsid w:val="00AC1299"/>
    <w:rsid w:val="00AC14E4"/>
    <w:rsid w:val="00AC15F5"/>
    <w:rsid w:val="00AC1793"/>
    <w:rsid w:val="00AC1C04"/>
    <w:rsid w:val="00AC1D8A"/>
    <w:rsid w:val="00AC20D3"/>
    <w:rsid w:val="00AC2637"/>
    <w:rsid w:val="00AC2F45"/>
    <w:rsid w:val="00AC3807"/>
    <w:rsid w:val="00AC38BC"/>
    <w:rsid w:val="00AC3EB7"/>
    <w:rsid w:val="00AC473D"/>
    <w:rsid w:val="00AC5049"/>
    <w:rsid w:val="00AC55A0"/>
    <w:rsid w:val="00AC5965"/>
    <w:rsid w:val="00AC6895"/>
    <w:rsid w:val="00AC6EDF"/>
    <w:rsid w:val="00AC7144"/>
    <w:rsid w:val="00AC71F1"/>
    <w:rsid w:val="00AC72B0"/>
    <w:rsid w:val="00AC7CF4"/>
    <w:rsid w:val="00AD102B"/>
    <w:rsid w:val="00AD11C5"/>
    <w:rsid w:val="00AD19BE"/>
    <w:rsid w:val="00AD26DE"/>
    <w:rsid w:val="00AD27B0"/>
    <w:rsid w:val="00AD32D6"/>
    <w:rsid w:val="00AD3471"/>
    <w:rsid w:val="00AD3996"/>
    <w:rsid w:val="00AD39D9"/>
    <w:rsid w:val="00AD4417"/>
    <w:rsid w:val="00AD465F"/>
    <w:rsid w:val="00AD470F"/>
    <w:rsid w:val="00AD48B0"/>
    <w:rsid w:val="00AD537D"/>
    <w:rsid w:val="00AD676E"/>
    <w:rsid w:val="00AD6A86"/>
    <w:rsid w:val="00AD6D24"/>
    <w:rsid w:val="00AD6E4E"/>
    <w:rsid w:val="00AD7070"/>
    <w:rsid w:val="00AD79E1"/>
    <w:rsid w:val="00AE03D5"/>
    <w:rsid w:val="00AE0E18"/>
    <w:rsid w:val="00AE1776"/>
    <w:rsid w:val="00AE1F60"/>
    <w:rsid w:val="00AE2235"/>
    <w:rsid w:val="00AE2478"/>
    <w:rsid w:val="00AE2F82"/>
    <w:rsid w:val="00AE2F96"/>
    <w:rsid w:val="00AE31E3"/>
    <w:rsid w:val="00AE330F"/>
    <w:rsid w:val="00AE3487"/>
    <w:rsid w:val="00AE3A3F"/>
    <w:rsid w:val="00AE426E"/>
    <w:rsid w:val="00AE436C"/>
    <w:rsid w:val="00AE4469"/>
    <w:rsid w:val="00AE4C73"/>
    <w:rsid w:val="00AE5772"/>
    <w:rsid w:val="00AE5A8D"/>
    <w:rsid w:val="00AE621E"/>
    <w:rsid w:val="00AE6644"/>
    <w:rsid w:val="00AE7590"/>
    <w:rsid w:val="00AE7982"/>
    <w:rsid w:val="00AE7F7B"/>
    <w:rsid w:val="00AF0D3B"/>
    <w:rsid w:val="00AF1194"/>
    <w:rsid w:val="00AF1B16"/>
    <w:rsid w:val="00AF1D19"/>
    <w:rsid w:val="00AF1E5F"/>
    <w:rsid w:val="00AF2773"/>
    <w:rsid w:val="00AF2A1D"/>
    <w:rsid w:val="00AF2F2C"/>
    <w:rsid w:val="00AF369C"/>
    <w:rsid w:val="00AF44D2"/>
    <w:rsid w:val="00AF472D"/>
    <w:rsid w:val="00AF4866"/>
    <w:rsid w:val="00AF5C7B"/>
    <w:rsid w:val="00AF5F86"/>
    <w:rsid w:val="00AF6611"/>
    <w:rsid w:val="00AF69F6"/>
    <w:rsid w:val="00AF6C5E"/>
    <w:rsid w:val="00AF6D55"/>
    <w:rsid w:val="00AF78C4"/>
    <w:rsid w:val="00AF7FBD"/>
    <w:rsid w:val="00B006A0"/>
    <w:rsid w:val="00B013BE"/>
    <w:rsid w:val="00B01F57"/>
    <w:rsid w:val="00B02017"/>
    <w:rsid w:val="00B02723"/>
    <w:rsid w:val="00B03B52"/>
    <w:rsid w:val="00B03E9B"/>
    <w:rsid w:val="00B040CC"/>
    <w:rsid w:val="00B04A69"/>
    <w:rsid w:val="00B05936"/>
    <w:rsid w:val="00B0626B"/>
    <w:rsid w:val="00B0634E"/>
    <w:rsid w:val="00B06627"/>
    <w:rsid w:val="00B0682F"/>
    <w:rsid w:val="00B068DF"/>
    <w:rsid w:val="00B07548"/>
    <w:rsid w:val="00B07E8C"/>
    <w:rsid w:val="00B07FCD"/>
    <w:rsid w:val="00B10433"/>
    <w:rsid w:val="00B10488"/>
    <w:rsid w:val="00B11BA7"/>
    <w:rsid w:val="00B11F6F"/>
    <w:rsid w:val="00B12629"/>
    <w:rsid w:val="00B12C7E"/>
    <w:rsid w:val="00B12FC6"/>
    <w:rsid w:val="00B1313B"/>
    <w:rsid w:val="00B13514"/>
    <w:rsid w:val="00B1370E"/>
    <w:rsid w:val="00B14312"/>
    <w:rsid w:val="00B143AE"/>
    <w:rsid w:val="00B14E95"/>
    <w:rsid w:val="00B150C9"/>
    <w:rsid w:val="00B1520A"/>
    <w:rsid w:val="00B15818"/>
    <w:rsid w:val="00B15DD5"/>
    <w:rsid w:val="00B16C05"/>
    <w:rsid w:val="00B16D96"/>
    <w:rsid w:val="00B171D8"/>
    <w:rsid w:val="00B17773"/>
    <w:rsid w:val="00B17880"/>
    <w:rsid w:val="00B17E6F"/>
    <w:rsid w:val="00B216AF"/>
    <w:rsid w:val="00B21BB1"/>
    <w:rsid w:val="00B21D86"/>
    <w:rsid w:val="00B22BCE"/>
    <w:rsid w:val="00B234D9"/>
    <w:rsid w:val="00B23D48"/>
    <w:rsid w:val="00B23F68"/>
    <w:rsid w:val="00B25BDF"/>
    <w:rsid w:val="00B27963"/>
    <w:rsid w:val="00B27A67"/>
    <w:rsid w:val="00B27BEB"/>
    <w:rsid w:val="00B27D4E"/>
    <w:rsid w:val="00B2C6E9"/>
    <w:rsid w:val="00B311A7"/>
    <w:rsid w:val="00B317A6"/>
    <w:rsid w:val="00B318D9"/>
    <w:rsid w:val="00B32CD4"/>
    <w:rsid w:val="00B32E2F"/>
    <w:rsid w:val="00B34536"/>
    <w:rsid w:val="00B34B2E"/>
    <w:rsid w:val="00B34FAC"/>
    <w:rsid w:val="00B3551B"/>
    <w:rsid w:val="00B358C4"/>
    <w:rsid w:val="00B3596F"/>
    <w:rsid w:val="00B3643F"/>
    <w:rsid w:val="00B37263"/>
    <w:rsid w:val="00B37492"/>
    <w:rsid w:val="00B37CDD"/>
    <w:rsid w:val="00B4006B"/>
    <w:rsid w:val="00B41003"/>
    <w:rsid w:val="00B41F10"/>
    <w:rsid w:val="00B420C9"/>
    <w:rsid w:val="00B432EA"/>
    <w:rsid w:val="00B434A8"/>
    <w:rsid w:val="00B435EE"/>
    <w:rsid w:val="00B44752"/>
    <w:rsid w:val="00B44BDB"/>
    <w:rsid w:val="00B45383"/>
    <w:rsid w:val="00B45458"/>
    <w:rsid w:val="00B45D47"/>
    <w:rsid w:val="00B461F3"/>
    <w:rsid w:val="00B4697B"/>
    <w:rsid w:val="00B46B52"/>
    <w:rsid w:val="00B46E5D"/>
    <w:rsid w:val="00B470C2"/>
    <w:rsid w:val="00B470DC"/>
    <w:rsid w:val="00B4743F"/>
    <w:rsid w:val="00B47F11"/>
    <w:rsid w:val="00B5042E"/>
    <w:rsid w:val="00B509A6"/>
    <w:rsid w:val="00B50CC5"/>
    <w:rsid w:val="00B516FC"/>
    <w:rsid w:val="00B521C2"/>
    <w:rsid w:val="00B5226A"/>
    <w:rsid w:val="00B528C4"/>
    <w:rsid w:val="00B52BBC"/>
    <w:rsid w:val="00B53204"/>
    <w:rsid w:val="00B5373E"/>
    <w:rsid w:val="00B53CF9"/>
    <w:rsid w:val="00B53EC6"/>
    <w:rsid w:val="00B5423C"/>
    <w:rsid w:val="00B54F04"/>
    <w:rsid w:val="00B5660D"/>
    <w:rsid w:val="00B56EC9"/>
    <w:rsid w:val="00B57243"/>
    <w:rsid w:val="00B57288"/>
    <w:rsid w:val="00B60D5F"/>
    <w:rsid w:val="00B60F31"/>
    <w:rsid w:val="00B60F73"/>
    <w:rsid w:val="00B62AD1"/>
    <w:rsid w:val="00B62CDE"/>
    <w:rsid w:val="00B62F94"/>
    <w:rsid w:val="00B64456"/>
    <w:rsid w:val="00B6474B"/>
    <w:rsid w:val="00B64EEB"/>
    <w:rsid w:val="00B6556F"/>
    <w:rsid w:val="00B65949"/>
    <w:rsid w:val="00B6741F"/>
    <w:rsid w:val="00B70096"/>
    <w:rsid w:val="00B702AC"/>
    <w:rsid w:val="00B70F96"/>
    <w:rsid w:val="00B71FA7"/>
    <w:rsid w:val="00B7216B"/>
    <w:rsid w:val="00B7242D"/>
    <w:rsid w:val="00B72677"/>
    <w:rsid w:val="00B72CEE"/>
    <w:rsid w:val="00B74189"/>
    <w:rsid w:val="00B754A8"/>
    <w:rsid w:val="00B75963"/>
    <w:rsid w:val="00B75C85"/>
    <w:rsid w:val="00B76526"/>
    <w:rsid w:val="00B76784"/>
    <w:rsid w:val="00B77289"/>
    <w:rsid w:val="00B778E3"/>
    <w:rsid w:val="00B779E8"/>
    <w:rsid w:val="00B77DC3"/>
    <w:rsid w:val="00B7D83A"/>
    <w:rsid w:val="00B80B44"/>
    <w:rsid w:val="00B81D13"/>
    <w:rsid w:val="00B82209"/>
    <w:rsid w:val="00B849BB"/>
    <w:rsid w:val="00B84D49"/>
    <w:rsid w:val="00B85621"/>
    <w:rsid w:val="00B85E9E"/>
    <w:rsid w:val="00B869B9"/>
    <w:rsid w:val="00B874F1"/>
    <w:rsid w:val="00B878D6"/>
    <w:rsid w:val="00B87D85"/>
    <w:rsid w:val="00B90B90"/>
    <w:rsid w:val="00B91AA1"/>
    <w:rsid w:val="00B92355"/>
    <w:rsid w:val="00B92943"/>
    <w:rsid w:val="00B92D49"/>
    <w:rsid w:val="00B937DD"/>
    <w:rsid w:val="00B9382C"/>
    <w:rsid w:val="00B93E42"/>
    <w:rsid w:val="00B94C56"/>
    <w:rsid w:val="00B94DC9"/>
    <w:rsid w:val="00B955B9"/>
    <w:rsid w:val="00B9588F"/>
    <w:rsid w:val="00B95EB5"/>
    <w:rsid w:val="00B95F0A"/>
    <w:rsid w:val="00B966ED"/>
    <w:rsid w:val="00B9772F"/>
    <w:rsid w:val="00B977A5"/>
    <w:rsid w:val="00B978C1"/>
    <w:rsid w:val="00B97D2C"/>
    <w:rsid w:val="00BA12E9"/>
    <w:rsid w:val="00BA23A3"/>
    <w:rsid w:val="00BA26B4"/>
    <w:rsid w:val="00BA2D39"/>
    <w:rsid w:val="00BA2F65"/>
    <w:rsid w:val="00BA3080"/>
    <w:rsid w:val="00BA30CF"/>
    <w:rsid w:val="00BA3134"/>
    <w:rsid w:val="00BA3CD2"/>
    <w:rsid w:val="00BA4185"/>
    <w:rsid w:val="00BA4483"/>
    <w:rsid w:val="00BA44CA"/>
    <w:rsid w:val="00BA53ED"/>
    <w:rsid w:val="00BA5807"/>
    <w:rsid w:val="00BA58CD"/>
    <w:rsid w:val="00BA68B1"/>
    <w:rsid w:val="00BA6A5C"/>
    <w:rsid w:val="00BA7848"/>
    <w:rsid w:val="00BA7A81"/>
    <w:rsid w:val="00BB00D3"/>
    <w:rsid w:val="00BB0F0E"/>
    <w:rsid w:val="00BB1073"/>
    <w:rsid w:val="00BB1B3D"/>
    <w:rsid w:val="00BB22F9"/>
    <w:rsid w:val="00BB2467"/>
    <w:rsid w:val="00BB2CD2"/>
    <w:rsid w:val="00BB37CA"/>
    <w:rsid w:val="00BB3EEE"/>
    <w:rsid w:val="00BB44B8"/>
    <w:rsid w:val="00BB548F"/>
    <w:rsid w:val="00BB5D35"/>
    <w:rsid w:val="00BB63E5"/>
    <w:rsid w:val="00BB64D9"/>
    <w:rsid w:val="00BB65F1"/>
    <w:rsid w:val="00BB66D8"/>
    <w:rsid w:val="00BB6FAB"/>
    <w:rsid w:val="00BB74B1"/>
    <w:rsid w:val="00BB79FA"/>
    <w:rsid w:val="00BB7B62"/>
    <w:rsid w:val="00BC022B"/>
    <w:rsid w:val="00BC0CD1"/>
    <w:rsid w:val="00BC0E56"/>
    <w:rsid w:val="00BC13D2"/>
    <w:rsid w:val="00BC1D83"/>
    <w:rsid w:val="00BC1F9E"/>
    <w:rsid w:val="00BC1FF8"/>
    <w:rsid w:val="00BC2194"/>
    <w:rsid w:val="00BC40F0"/>
    <w:rsid w:val="00BC4721"/>
    <w:rsid w:val="00BC48F1"/>
    <w:rsid w:val="00BC49A6"/>
    <w:rsid w:val="00BC4C2B"/>
    <w:rsid w:val="00BC503C"/>
    <w:rsid w:val="00BC52E5"/>
    <w:rsid w:val="00BC60D9"/>
    <w:rsid w:val="00BC66D5"/>
    <w:rsid w:val="00BC67BF"/>
    <w:rsid w:val="00BC67E6"/>
    <w:rsid w:val="00BC6BEF"/>
    <w:rsid w:val="00BC6D4A"/>
    <w:rsid w:val="00BC70CC"/>
    <w:rsid w:val="00BD00E6"/>
    <w:rsid w:val="00BD0118"/>
    <w:rsid w:val="00BD1838"/>
    <w:rsid w:val="00BD1C31"/>
    <w:rsid w:val="00BD203C"/>
    <w:rsid w:val="00BD238E"/>
    <w:rsid w:val="00BD2415"/>
    <w:rsid w:val="00BD24F5"/>
    <w:rsid w:val="00BD2BA3"/>
    <w:rsid w:val="00BD2EA6"/>
    <w:rsid w:val="00BD3C11"/>
    <w:rsid w:val="00BD4348"/>
    <w:rsid w:val="00BD4A34"/>
    <w:rsid w:val="00BD512C"/>
    <w:rsid w:val="00BD5403"/>
    <w:rsid w:val="00BD5B27"/>
    <w:rsid w:val="00BD5CEE"/>
    <w:rsid w:val="00BD5D0D"/>
    <w:rsid w:val="00BD5E5C"/>
    <w:rsid w:val="00BD66C2"/>
    <w:rsid w:val="00BD7609"/>
    <w:rsid w:val="00BD7D87"/>
    <w:rsid w:val="00BE09BF"/>
    <w:rsid w:val="00BE18FB"/>
    <w:rsid w:val="00BE215A"/>
    <w:rsid w:val="00BE237B"/>
    <w:rsid w:val="00BE23BB"/>
    <w:rsid w:val="00BE2D86"/>
    <w:rsid w:val="00BE37CA"/>
    <w:rsid w:val="00BE3A7F"/>
    <w:rsid w:val="00BE3B71"/>
    <w:rsid w:val="00BE3CE8"/>
    <w:rsid w:val="00BE3FE4"/>
    <w:rsid w:val="00BE42B4"/>
    <w:rsid w:val="00BE450D"/>
    <w:rsid w:val="00BE508E"/>
    <w:rsid w:val="00BE5900"/>
    <w:rsid w:val="00BE5EE2"/>
    <w:rsid w:val="00BE6697"/>
    <w:rsid w:val="00BE66D2"/>
    <w:rsid w:val="00BE67F3"/>
    <w:rsid w:val="00BE6B1A"/>
    <w:rsid w:val="00BE7A8D"/>
    <w:rsid w:val="00BF1387"/>
    <w:rsid w:val="00BF1543"/>
    <w:rsid w:val="00BF172B"/>
    <w:rsid w:val="00BF18DA"/>
    <w:rsid w:val="00BF1E9D"/>
    <w:rsid w:val="00BF2076"/>
    <w:rsid w:val="00BF30A8"/>
    <w:rsid w:val="00BF32B1"/>
    <w:rsid w:val="00BF4B0B"/>
    <w:rsid w:val="00BF4B45"/>
    <w:rsid w:val="00BF4CF7"/>
    <w:rsid w:val="00BF4F1B"/>
    <w:rsid w:val="00BF5203"/>
    <w:rsid w:val="00BF581A"/>
    <w:rsid w:val="00BF69CA"/>
    <w:rsid w:val="00BF6BAB"/>
    <w:rsid w:val="00BF7630"/>
    <w:rsid w:val="00C01A62"/>
    <w:rsid w:val="00C01DBA"/>
    <w:rsid w:val="00C03334"/>
    <w:rsid w:val="00C046C4"/>
    <w:rsid w:val="00C04D2D"/>
    <w:rsid w:val="00C05A69"/>
    <w:rsid w:val="00C05F86"/>
    <w:rsid w:val="00C06019"/>
    <w:rsid w:val="00C06600"/>
    <w:rsid w:val="00C06A0B"/>
    <w:rsid w:val="00C06D1B"/>
    <w:rsid w:val="00C06DDE"/>
    <w:rsid w:val="00C06F4A"/>
    <w:rsid w:val="00C072D7"/>
    <w:rsid w:val="00C07379"/>
    <w:rsid w:val="00C07665"/>
    <w:rsid w:val="00C07A46"/>
    <w:rsid w:val="00C107A5"/>
    <w:rsid w:val="00C10D52"/>
    <w:rsid w:val="00C10E5C"/>
    <w:rsid w:val="00C117D9"/>
    <w:rsid w:val="00C118CF"/>
    <w:rsid w:val="00C11CE7"/>
    <w:rsid w:val="00C11ED8"/>
    <w:rsid w:val="00C12D54"/>
    <w:rsid w:val="00C12E84"/>
    <w:rsid w:val="00C13919"/>
    <w:rsid w:val="00C139F2"/>
    <w:rsid w:val="00C13CA0"/>
    <w:rsid w:val="00C15972"/>
    <w:rsid w:val="00C16476"/>
    <w:rsid w:val="00C16F8C"/>
    <w:rsid w:val="00C17EE4"/>
    <w:rsid w:val="00C2017A"/>
    <w:rsid w:val="00C20933"/>
    <w:rsid w:val="00C20C64"/>
    <w:rsid w:val="00C21299"/>
    <w:rsid w:val="00C22747"/>
    <w:rsid w:val="00C23043"/>
    <w:rsid w:val="00C231D0"/>
    <w:rsid w:val="00C23646"/>
    <w:rsid w:val="00C2410B"/>
    <w:rsid w:val="00C248AF"/>
    <w:rsid w:val="00C25554"/>
    <w:rsid w:val="00C2583B"/>
    <w:rsid w:val="00C259BA"/>
    <w:rsid w:val="00C25C9D"/>
    <w:rsid w:val="00C261B8"/>
    <w:rsid w:val="00C300D4"/>
    <w:rsid w:val="00C305ED"/>
    <w:rsid w:val="00C30874"/>
    <w:rsid w:val="00C30A0D"/>
    <w:rsid w:val="00C3148C"/>
    <w:rsid w:val="00C314AF"/>
    <w:rsid w:val="00C31BFB"/>
    <w:rsid w:val="00C31D81"/>
    <w:rsid w:val="00C31F1B"/>
    <w:rsid w:val="00C31FEA"/>
    <w:rsid w:val="00C32296"/>
    <w:rsid w:val="00C328B5"/>
    <w:rsid w:val="00C329D5"/>
    <w:rsid w:val="00C332E9"/>
    <w:rsid w:val="00C33775"/>
    <w:rsid w:val="00C33AA7"/>
    <w:rsid w:val="00C34103"/>
    <w:rsid w:val="00C3454F"/>
    <w:rsid w:val="00C34582"/>
    <w:rsid w:val="00C34B12"/>
    <w:rsid w:val="00C3595C"/>
    <w:rsid w:val="00C35F3B"/>
    <w:rsid w:val="00C35F47"/>
    <w:rsid w:val="00C363E8"/>
    <w:rsid w:val="00C370B9"/>
    <w:rsid w:val="00C379F3"/>
    <w:rsid w:val="00C37B79"/>
    <w:rsid w:val="00C4081C"/>
    <w:rsid w:val="00C40E79"/>
    <w:rsid w:val="00C422C9"/>
    <w:rsid w:val="00C425C4"/>
    <w:rsid w:val="00C428AF"/>
    <w:rsid w:val="00C42D36"/>
    <w:rsid w:val="00C42F62"/>
    <w:rsid w:val="00C43486"/>
    <w:rsid w:val="00C43866"/>
    <w:rsid w:val="00C43D86"/>
    <w:rsid w:val="00C43E0E"/>
    <w:rsid w:val="00C443EC"/>
    <w:rsid w:val="00C44766"/>
    <w:rsid w:val="00C45534"/>
    <w:rsid w:val="00C45A34"/>
    <w:rsid w:val="00C45C75"/>
    <w:rsid w:val="00C467F2"/>
    <w:rsid w:val="00C4734D"/>
    <w:rsid w:val="00C47450"/>
    <w:rsid w:val="00C509A5"/>
    <w:rsid w:val="00C512BF"/>
    <w:rsid w:val="00C52096"/>
    <w:rsid w:val="00C52098"/>
    <w:rsid w:val="00C5245C"/>
    <w:rsid w:val="00C5264A"/>
    <w:rsid w:val="00C529AF"/>
    <w:rsid w:val="00C52A9A"/>
    <w:rsid w:val="00C535FE"/>
    <w:rsid w:val="00C53769"/>
    <w:rsid w:val="00C53E76"/>
    <w:rsid w:val="00C54763"/>
    <w:rsid w:val="00C54B14"/>
    <w:rsid w:val="00C55F07"/>
    <w:rsid w:val="00C56305"/>
    <w:rsid w:val="00C56F2F"/>
    <w:rsid w:val="00C5783D"/>
    <w:rsid w:val="00C57B8F"/>
    <w:rsid w:val="00C57D5E"/>
    <w:rsid w:val="00C60DAE"/>
    <w:rsid w:val="00C617F9"/>
    <w:rsid w:val="00C6198C"/>
    <w:rsid w:val="00C61C6D"/>
    <w:rsid w:val="00C61CFA"/>
    <w:rsid w:val="00C6266D"/>
    <w:rsid w:val="00C65F4A"/>
    <w:rsid w:val="00C66C15"/>
    <w:rsid w:val="00C7007E"/>
    <w:rsid w:val="00C703E8"/>
    <w:rsid w:val="00C7069C"/>
    <w:rsid w:val="00C70C19"/>
    <w:rsid w:val="00C7185D"/>
    <w:rsid w:val="00C71D03"/>
    <w:rsid w:val="00C71D7B"/>
    <w:rsid w:val="00C71FAC"/>
    <w:rsid w:val="00C721A8"/>
    <w:rsid w:val="00C72209"/>
    <w:rsid w:val="00C72439"/>
    <w:rsid w:val="00C72DAD"/>
    <w:rsid w:val="00C72FC1"/>
    <w:rsid w:val="00C7348F"/>
    <w:rsid w:val="00C734BC"/>
    <w:rsid w:val="00C735DB"/>
    <w:rsid w:val="00C73861"/>
    <w:rsid w:val="00C74154"/>
    <w:rsid w:val="00C74157"/>
    <w:rsid w:val="00C74B29"/>
    <w:rsid w:val="00C74D7D"/>
    <w:rsid w:val="00C74E37"/>
    <w:rsid w:val="00C75454"/>
    <w:rsid w:val="00C75915"/>
    <w:rsid w:val="00C75969"/>
    <w:rsid w:val="00C7619D"/>
    <w:rsid w:val="00C7671E"/>
    <w:rsid w:val="00C77CD9"/>
    <w:rsid w:val="00C8024B"/>
    <w:rsid w:val="00C80D59"/>
    <w:rsid w:val="00C80D98"/>
    <w:rsid w:val="00C8117D"/>
    <w:rsid w:val="00C827AC"/>
    <w:rsid w:val="00C833F8"/>
    <w:rsid w:val="00C835AF"/>
    <w:rsid w:val="00C83F36"/>
    <w:rsid w:val="00C848BF"/>
    <w:rsid w:val="00C84E69"/>
    <w:rsid w:val="00C853C3"/>
    <w:rsid w:val="00C86FF8"/>
    <w:rsid w:val="00C87078"/>
    <w:rsid w:val="00C874B1"/>
    <w:rsid w:val="00C87639"/>
    <w:rsid w:val="00C87801"/>
    <w:rsid w:val="00C87829"/>
    <w:rsid w:val="00C87A04"/>
    <w:rsid w:val="00C87D4D"/>
    <w:rsid w:val="00C90453"/>
    <w:rsid w:val="00C90F73"/>
    <w:rsid w:val="00C91114"/>
    <w:rsid w:val="00C9127B"/>
    <w:rsid w:val="00C9128C"/>
    <w:rsid w:val="00C9183B"/>
    <w:rsid w:val="00C918F1"/>
    <w:rsid w:val="00C91C80"/>
    <w:rsid w:val="00C91E8F"/>
    <w:rsid w:val="00C92F25"/>
    <w:rsid w:val="00C93A01"/>
    <w:rsid w:val="00C94732"/>
    <w:rsid w:val="00C95486"/>
    <w:rsid w:val="00C956B5"/>
    <w:rsid w:val="00C9575A"/>
    <w:rsid w:val="00C95AD8"/>
    <w:rsid w:val="00C95C8C"/>
    <w:rsid w:val="00C95F02"/>
    <w:rsid w:val="00C96031"/>
    <w:rsid w:val="00C96285"/>
    <w:rsid w:val="00C96323"/>
    <w:rsid w:val="00C96617"/>
    <w:rsid w:val="00C97D56"/>
    <w:rsid w:val="00CA0177"/>
    <w:rsid w:val="00CA0AA4"/>
    <w:rsid w:val="00CA0E9F"/>
    <w:rsid w:val="00CA1C9A"/>
    <w:rsid w:val="00CA283D"/>
    <w:rsid w:val="00CA30A5"/>
    <w:rsid w:val="00CA33C6"/>
    <w:rsid w:val="00CA346B"/>
    <w:rsid w:val="00CA3545"/>
    <w:rsid w:val="00CA364F"/>
    <w:rsid w:val="00CA404C"/>
    <w:rsid w:val="00CA4476"/>
    <w:rsid w:val="00CA48D0"/>
    <w:rsid w:val="00CA50AC"/>
    <w:rsid w:val="00CA55B0"/>
    <w:rsid w:val="00CA5623"/>
    <w:rsid w:val="00CA5BB1"/>
    <w:rsid w:val="00CA5D5A"/>
    <w:rsid w:val="00CA638D"/>
    <w:rsid w:val="00CA6EB6"/>
    <w:rsid w:val="00CA6EF0"/>
    <w:rsid w:val="00CA6EFB"/>
    <w:rsid w:val="00CA71D5"/>
    <w:rsid w:val="00CA7202"/>
    <w:rsid w:val="00CA7523"/>
    <w:rsid w:val="00CB117D"/>
    <w:rsid w:val="00CB12EE"/>
    <w:rsid w:val="00CB18E9"/>
    <w:rsid w:val="00CB1E12"/>
    <w:rsid w:val="00CB23D7"/>
    <w:rsid w:val="00CB2C81"/>
    <w:rsid w:val="00CB3323"/>
    <w:rsid w:val="00CB380F"/>
    <w:rsid w:val="00CB3BE1"/>
    <w:rsid w:val="00CB4212"/>
    <w:rsid w:val="00CB435F"/>
    <w:rsid w:val="00CB4661"/>
    <w:rsid w:val="00CB4B16"/>
    <w:rsid w:val="00CB5839"/>
    <w:rsid w:val="00CB62E0"/>
    <w:rsid w:val="00CB6EF1"/>
    <w:rsid w:val="00CB7C26"/>
    <w:rsid w:val="00CC078D"/>
    <w:rsid w:val="00CC0FD0"/>
    <w:rsid w:val="00CC1C95"/>
    <w:rsid w:val="00CC25B4"/>
    <w:rsid w:val="00CC28D3"/>
    <w:rsid w:val="00CC2E5C"/>
    <w:rsid w:val="00CC3FE5"/>
    <w:rsid w:val="00CC565C"/>
    <w:rsid w:val="00CC5E47"/>
    <w:rsid w:val="00CC689D"/>
    <w:rsid w:val="00CC6C2E"/>
    <w:rsid w:val="00CC6F6A"/>
    <w:rsid w:val="00CC6FD4"/>
    <w:rsid w:val="00CC7880"/>
    <w:rsid w:val="00CC793F"/>
    <w:rsid w:val="00CD041F"/>
    <w:rsid w:val="00CD2997"/>
    <w:rsid w:val="00CD3C76"/>
    <w:rsid w:val="00CD3F42"/>
    <w:rsid w:val="00CD445C"/>
    <w:rsid w:val="00CD47D3"/>
    <w:rsid w:val="00CD4B35"/>
    <w:rsid w:val="00CD542A"/>
    <w:rsid w:val="00CD5C58"/>
    <w:rsid w:val="00CD5EB9"/>
    <w:rsid w:val="00CD6567"/>
    <w:rsid w:val="00CD6EB2"/>
    <w:rsid w:val="00CD781A"/>
    <w:rsid w:val="00CD7AA8"/>
    <w:rsid w:val="00CE0014"/>
    <w:rsid w:val="00CE0443"/>
    <w:rsid w:val="00CE07B0"/>
    <w:rsid w:val="00CE0F1D"/>
    <w:rsid w:val="00CE169D"/>
    <w:rsid w:val="00CE184F"/>
    <w:rsid w:val="00CE220E"/>
    <w:rsid w:val="00CE2449"/>
    <w:rsid w:val="00CE2F65"/>
    <w:rsid w:val="00CE327B"/>
    <w:rsid w:val="00CE3A70"/>
    <w:rsid w:val="00CE3B91"/>
    <w:rsid w:val="00CE4EBD"/>
    <w:rsid w:val="00CE5A21"/>
    <w:rsid w:val="00CE6076"/>
    <w:rsid w:val="00CE63FB"/>
    <w:rsid w:val="00CE6574"/>
    <w:rsid w:val="00CE6707"/>
    <w:rsid w:val="00CE6C48"/>
    <w:rsid w:val="00CE6D04"/>
    <w:rsid w:val="00CE77B7"/>
    <w:rsid w:val="00CF0193"/>
    <w:rsid w:val="00CF0658"/>
    <w:rsid w:val="00CF08A4"/>
    <w:rsid w:val="00CF0C59"/>
    <w:rsid w:val="00CF17AC"/>
    <w:rsid w:val="00CF1AA5"/>
    <w:rsid w:val="00CF1AE8"/>
    <w:rsid w:val="00CF1EA7"/>
    <w:rsid w:val="00CF2591"/>
    <w:rsid w:val="00CF25BA"/>
    <w:rsid w:val="00CF2A9D"/>
    <w:rsid w:val="00CF36F6"/>
    <w:rsid w:val="00CF4865"/>
    <w:rsid w:val="00CF48AD"/>
    <w:rsid w:val="00CF546F"/>
    <w:rsid w:val="00CF5C97"/>
    <w:rsid w:val="00CF7159"/>
    <w:rsid w:val="00CF7543"/>
    <w:rsid w:val="00CF760B"/>
    <w:rsid w:val="00CF770A"/>
    <w:rsid w:val="00CF781A"/>
    <w:rsid w:val="00D005FF"/>
    <w:rsid w:val="00D0297E"/>
    <w:rsid w:val="00D029BD"/>
    <w:rsid w:val="00D03079"/>
    <w:rsid w:val="00D03F27"/>
    <w:rsid w:val="00D0461C"/>
    <w:rsid w:val="00D04635"/>
    <w:rsid w:val="00D04FC3"/>
    <w:rsid w:val="00D05805"/>
    <w:rsid w:val="00D06336"/>
    <w:rsid w:val="00D0682B"/>
    <w:rsid w:val="00D101BB"/>
    <w:rsid w:val="00D10317"/>
    <w:rsid w:val="00D1031E"/>
    <w:rsid w:val="00D106EF"/>
    <w:rsid w:val="00D10B2B"/>
    <w:rsid w:val="00D10DC0"/>
    <w:rsid w:val="00D11AC9"/>
    <w:rsid w:val="00D11B16"/>
    <w:rsid w:val="00D11BEC"/>
    <w:rsid w:val="00D13859"/>
    <w:rsid w:val="00D140C2"/>
    <w:rsid w:val="00D143B9"/>
    <w:rsid w:val="00D14715"/>
    <w:rsid w:val="00D14CAC"/>
    <w:rsid w:val="00D15083"/>
    <w:rsid w:val="00D15300"/>
    <w:rsid w:val="00D15FD9"/>
    <w:rsid w:val="00D16150"/>
    <w:rsid w:val="00D162FA"/>
    <w:rsid w:val="00D16608"/>
    <w:rsid w:val="00D170FA"/>
    <w:rsid w:val="00D179E1"/>
    <w:rsid w:val="00D17F49"/>
    <w:rsid w:val="00D205B5"/>
    <w:rsid w:val="00D21273"/>
    <w:rsid w:val="00D22341"/>
    <w:rsid w:val="00D22DFB"/>
    <w:rsid w:val="00D22EC8"/>
    <w:rsid w:val="00D23459"/>
    <w:rsid w:val="00D23835"/>
    <w:rsid w:val="00D24619"/>
    <w:rsid w:val="00D2479B"/>
    <w:rsid w:val="00D24D98"/>
    <w:rsid w:val="00D2544C"/>
    <w:rsid w:val="00D2589F"/>
    <w:rsid w:val="00D258EF"/>
    <w:rsid w:val="00D27013"/>
    <w:rsid w:val="00D2C09E"/>
    <w:rsid w:val="00D30705"/>
    <w:rsid w:val="00D30821"/>
    <w:rsid w:val="00D32874"/>
    <w:rsid w:val="00D3287A"/>
    <w:rsid w:val="00D329AA"/>
    <w:rsid w:val="00D340ED"/>
    <w:rsid w:val="00D34865"/>
    <w:rsid w:val="00D35438"/>
    <w:rsid w:val="00D355A1"/>
    <w:rsid w:val="00D36236"/>
    <w:rsid w:val="00D36379"/>
    <w:rsid w:val="00D36DD6"/>
    <w:rsid w:val="00D36DF0"/>
    <w:rsid w:val="00D370C4"/>
    <w:rsid w:val="00D407C3"/>
    <w:rsid w:val="00D4127C"/>
    <w:rsid w:val="00D415E1"/>
    <w:rsid w:val="00D41611"/>
    <w:rsid w:val="00D4281D"/>
    <w:rsid w:val="00D42F06"/>
    <w:rsid w:val="00D4341A"/>
    <w:rsid w:val="00D43845"/>
    <w:rsid w:val="00D438DF"/>
    <w:rsid w:val="00D44144"/>
    <w:rsid w:val="00D44481"/>
    <w:rsid w:val="00D45243"/>
    <w:rsid w:val="00D45597"/>
    <w:rsid w:val="00D45D11"/>
    <w:rsid w:val="00D45FDC"/>
    <w:rsid w:val="00D4653B"/>
    <w:rsid w:val="00D4657C"/>
    <w:rsid w:val="00D46A70"/>
    <w:rsid w:val="00D46A8A"/>
    <w:rsid w:val="00D46F47"/>
    <w:rsid w:val="00D4711E"/>
    <w:rsid w:val="00D47658"/>
    <w:rsid w:val="00D478ED"/>
    <w:rsid w:val="00D47E7A"/>
    <w:rsid w:val="00D5095C"/>
    <w:rsid w:val="00D51723"/>
    <w:rsid w:val="00D5232A"/>
    <w:rsid w:val="00D525DD"/>
    <w:rsid w:val="00D52F6F"/>
    <w:rsid w:val="00D533BC"/>
    <w:rsid w:val="00D53962"/>
    <w:rsid w:val="00D54134"/>
    <w:rsid w:val="00D54210"/>
    <w:rsid w:val="00D55648"/>
    <w:rsid w:val="00D55BD0"/>
    <w:rsid w:val="00D55BFC"/>
    <w:rsid w:val="00D563EF"/>
    <w:rsid w:val="00D56890"/>
    <w:rsid w:val="00D57239"/>
    <w:rsid w:val="00D60306"/>
    <w:rsid w:val="00D60CEA"/>
    <w:rsid w:val="00D60F71"/>
    <w:rsid w:val="00D611C7"/>
    <w:rsid w:val="00D61C46"/>
    <w:rsid w:val="00D62D01"/>
    <w:rsid w:val="00D63329"/>
    <w:rsid w:val="00D64A9F"/>
    <w:rsid w:val="00D64CA0"/>
    <w:rsid w:val="00D651C6"/>
    <w:rsid w:val="00D653D3"/>
    <w:rsid w:val="00D65C71"/>
    <w:rsid w:val="00D65E2E"/>
    <w:rsid w:val="00D66277"/>
    <w:rsid w:val="00D663D5"/>
    <w:rsid w:val="00D66A11"/>
    <w:rsid w:val="00D66B69"/>
    <w:rsid w:val="00D67418"/>
    <w:rsid w:val="00D67631"/>
    <w:rsid w:val="00D67962"/>
    <w:rsid w:val="00D67968"/>
    <w:rsid w:val="00D713C6"/>
    <w:rsid w:val="00D71729"/>
    <w:rsid w:val="00D72916"/>
    <w:rsid w:val="00D72BA0"/>
    <w:rsid w:val="00D735A8"/>
    <w:rsid w:val="00D73922"/>
    <w:rsid w:val="00D7547A"/>
    <w:rsid w:val="00D764CB"/>
    <w:rsid w:val="00D768CE"/>
    <w:rsid w:val="00D76DDD"/>
    <w:rsid w:val="00D7713B"/>
    <w:rsid w:val="00D77567"/>
    <w:rsid w:val="00D77ED3"/>
    <w:rsid w:val="00D805FF"/>
    <w:rsid w:val="00D80935"/>
    <w:rsid w:val="00D81153"/>
    <w:rsid w:val="00D82FBB"/>
    <w:rsid w:val="00D8302E"/>
    <w:rsid w:val="00D8305F"/>
    <w:rsid w:val="00D8354F"/>
    <w:rsid w:val="00D837B5"/>
    <w:rsid w:val="00D83A75"/>
    <w:rsid w:val="00D83BC5"/>
    <w:rsid w:val="00D83E3D"/>
    <w:rsid w:val="00D84896"/>
    <w:rsid w:val="00D850CF"/>
    <w:rsid w:val="00D851BE"/>
    <w:rsid w:val="00D85B18"/>
    <w:rsid w:val="00D85EBB"/>
    <w:rsid w:val="00D86369"/>
    <w:rsid w:val="00D86C5E"/>
    <w:rsid w:val="00D86F52"/>
    <w:rsid w:val="00D878F5"/>
    <w:rsid w:val="00D87D31"/>
    <w:rsid w:val="00D87FD5"/>
    <w:rsid w:val="00D902CB"/>
    <w:rsid w:val="00D90393"/>
    <w:rsid w:val="00D90EBA"/>
    <w:rsid w:val="00D91060"/>
    <w:rsid w:val="00D91607"/>
    <w:rsid w:val="00D917E1"/>
    <w:rsid w:val="00D91C08"/>
    <w:rsid w:val="00D9219F"/>
    <w:rsid w:val="00D92CF6"/>
    <w:rsid w:val="00D931CC"/>
    <w:rsid w:val="00D93815"/>
    <w:rsid w:val="00D939B7"/>
    <w:rsid w:val="00D941B5"/>
    <w:rsid w:val="00D942D0"/>
    <w:rsid w:val="00D94451"/>
    <w:rsid w:val="00D94477"/>
    <w:rsid w:val="00D948F9"/>
    <w:rsid w:val="00D94ADD"/>
    <w:rsid w:val="00D955F9"/>
    <w:rsid w:val="00D957A4"/>
    <w:rsid w:val="00D96114"/>
    <w:rsid w:val="00D961EF"/>
    <w:rsid w:val="00D96B10"/>
    <w:rsid w:val="00D96FE9"/>
    <w:rsid w:val="00D974E6"/>
    <w:rsid w:val="00DA024C"/>
    <w:rsid w:val="00DA0B31"/>
    <w:rsid w:val="00DA135A"/>
    <w:rsid w:val="00DA1D22"/>
    <w:rsid w:val="00DA1E39"/>
    <w:rsid w:val="00DA21B1"/>
    <w:rsid w:val="00DA232F"/>
    <w:rsid w:val="00DA357E"/>
    <w:rsid w:val="00DA3F54"/>
    <w:rsid w:val="00DA3F81"/>
    <w:rsid w:val="00DA569E"/>
    <w:rsid w:val="00DA5BCB"/>
    <w:rsid w:val="00DA6594"/>
    <w:rsid w:val="00DA6880"/>
    <w:rsid w:val="00DB0543"/>
    <w:rsid w:val="00DB17B5"/>
    <w:rsid w:val="00DB1DAF"/>
    <w:rsid w:val="00DB26AF"/>
    <w:rsid w:val="00DB5797"/>
    <w:rsid w:val="00DB6D19"/>
    <w:rsid w:val="00DB798D"/>
    <w:rsid w:val="00DC0273"/>
    <w:rsid w:val="00DC05F8"/>
    <w:rsid w:val="00DC0EFA"/>
    <w:rsid w:val="00DC221F"/>
    <w:rsid w:val="00DC24C9"/>
    <w:rsid w:val="00DC2AFE"/>
    <w:rsid w:val="00DC2BF4"/>
    <w:rsid w:val="00DC3B50"/>
    <w:rsid w:val="00DC3D38"/>
    <w:rsid w:val="00DC3F14"/>
    <w:rsid w:val="00DC43FF"/>
    <w:rsid w:val="00DC45D4"/>
    <w:rsid w:val="00DC4723"/>
    <w:rsid w:val="00DC4872"/>
    <w:rsid w:val="00DC4BF9"/>
    <w:rsid w:val="00DC52E0"/>
    <w:rsid w:val="00DC5B16"/>
    <w:rsid w:val="00DC5FD7"/>
    <w:rsid w:val="00DC626A"/>
    <w:rsid w:val="00DC63F8"/>
    <w:rsid w:val="00DC77C8"/>
    <w:rsid w:val="00DD052B"/>
    <w:rsid w:val="00DD0910"/>
    <w:rsid w:val="00DD11EF"/>
    <w:rsid w:val="00DD1B88"/>
    <w:rsid w:val="00DD1BC3"/>
    <w:rsid w:val="00DD1FBF"/>
    <w:rsid w:val="00DD246A"/>
    <w:rsid w:val="00DD2595"/>
    <w:rsid w:val="00DD2B0B"/>
    <w:rsid w:val="00DD4251"/>
    <w:rsid w:val="00DD45AF"/>
    <w:rsid w:val="00DD4C29"/>
    <w:rsid w:val="00DD55FF"/>
    <w:rsid w:val="00DD61EB"/>
    <w:rsid w:val="00DD624A"/>
    <w:rsid w:val="00DD63CB"/>
    <w:rsid w:val="00DD6851"/>
    <w:rsid w:val="00DD6C44"/>
    <w:rsid w:val="00DD6E4C"/>
    <w:rsid w:val="00DD7602"/>
    <w:rsid w:val="00DD7915"/>
    <w:rsid w:val="00DE07DA"/>
    <w:rsid w:val="00DE140C"/>
    <w:rsid w:val="00DE1A15"/>
    <w:rsid w:val="00DE1B92"/>
    <w:rsid w:val="00DE27DE"/>
    <w:rsid w:val="00DE33DC"/>
    <w:rsid w:val="00DE3751"/>
    <w:rsid w:val="00DE39C7"/>
    <w:rsid w:val="00DE3B7F"/>
    <w:rsid w:val="00DE3BA2"/>
    <w:rsid w:val="00DE3C2D"/>
    <w:rsid w:val="00DE474A"/>
    <w:rsid w:val="00DE49F5"/>
    <w:rsid w:val="00DE5209"/>
    <w:rsid w:val="00DE5941"/>
    <w:rsid w:val="00DE5C80"/>
    <w:rsid w:val="00DE5EF4"/>
    <w:rsid w:val="00DE7243"/>
    <w:rsid w:val="00DE72BC"/>
    <w:rsid w:val="00DF0177"/>
    <w:rsid w:val="00DF10F8"/>
    <w:rsid w:val="00DF11FE"/>
    <w:rsid w:val="00DF14B3"/>
    <w:rsid w:val="00DF18E2"/>
    <w:rsid w:val="00DF18EA"/>
    <w:rsid w:val="00DF1911"/>
    <w:rsid w:val="00DF2EAC"/>
    <w:rsid w:val="00DF3490"/>
    <w:rsid w:val="00DF352D"/>
    <w:rsid w:val="00DF3C16"/>
    <w:rsid w:val="00DF3CFB"/>
    <w:rsid w:val="00DF3DCB"/>
    <w:rsid w:val="00DF3F34"/>
    <w:rsid w:val="00DF4089"/>
    <w:rsid w:val="00DF575F"/>
    <w:rsid w:val="00DF5EAE"/>
    <w:rsid w:val="00DF65B8"/>
    <w:rsid w:val="00DF6CD0"/>
    <w:rsid w:val="00DF6F29"/>
    <w:rsid w:val="00DF71A6"/>
    <w:rsid w:val="00E011BC"/>
    <w:rsid w:val="00E014BB"/>
    <w:rsid w:val="00E0188A"/>
    <w:rsid w:val="00E01CAD"/>
    <w:rsid w:val="00E021FF"/>
    <w:rsid w:val="00E02BC2"/>
    <w:rsid w:val="00E04247"/>
    <w:rsid w:val="00E0450B"/>
    <w:rsid w:val="00E047CF"/>
    <w:rsid w:val="00E04FC2"/>
    <w:rsid w:val="00E0556C"/>
    <w:rsid w:val="00E06105"/>
    <w:rsid w:val="00E06660"/>
    <w:rsid w:val="00E069B1"/>
    <w:rsid w:val="00E06BDC"/>
    <w:rsid w:val="00E071C3"/>
    <w:rsid w:val="00E07361"/>
    <w:rsid w:val="00E075D4"/>
    <w:rsid w:val="00E07E21"/>
    <w:rsid w:val="00E07E33"/>
    <w:rsid w:val="00E07FFA"/>
    <w:rsid w:val="00E100F5"/>
    <w:rsid w:val="00E108FD"/>
    <w:rsid w:val="00E1092A"/>
    <w:rsid w:val="00E11384"/>
    <w:rsid w:val="00E1181A"/>
    <w:rsid w:val="00E11951"/>
    <w:rsid w:val="00E12091"/>
    <w:rsid w:val="00E12559"/>
    <w:rsid w:val="00E12D93"/>
    <w:rsid w:val="00E13360"/>
    <w:rsid w:val="00E14216"/>
    <w:rsid w:val="00E147C2"/>
    <w:rsid w:val="00E1567D"/>
    <w:rsid w:val="00E15D86"/>
    <w:rsid w:val="00E15D9A"/>
    <w:rsid w:val="00E162D1"/>
    <w:rsid w:val="00E1640D"/>
    <w:rsid w:val="00E165C2"/>
    <w:rsid w:val="00E171FC"/>
    <w:rsid w:val="00E176E7"/>
    <w:rsid w:val="00E177B4"/>
    <w:rsid w:val="00E17A53"/>
    <w:rsid w:val="00E21219"/>
    <w:rsid w:val="00E21440"/>
    <w:rsid w:val="00E21448"/>
    <w:rsid w:val="00E21A79"/>
    <w:rsid w:val="00E23073"/>
    <w:rsid w:val="00E23142"/>
    <w:rsid w:val="00E2346B"/>
    <w:rsid w:val="00E2392C"/>
    <w:rsid w:val="00E239FA"/>
    <w:rsid w:val="00E246BC"/>
    <w:rsid w:val="00E25257"/>
    <w:rsid w:val="00E2539D"/>
    <w:rsid w:val="00E26384"/>
    <w:rsid w:val="00E26D35"/>
    <w:rsid w:val="00E26DA2"/>
    <w:rsid w:val="00E26DB1"/>
    <w:rsid w:val="00E26EBC"/>
    <w:rsid w:val="00E275CD"/>
    <w:rsid w:val="00E27981"/>
    <w:rsid w:val="00E279C3"/>
    <w:rsid w:val="00E31C11"/>
    <w:rsid w:val="00E33387"/>
    <w:rsid w:val="00E33C93"/>
    <w:rsid w:val="00E3444F"/>
    <w:rsid w:val="00E35A75"/>
    <w:rsid w:val="00E35D31"/>
    <w:rsid w:val="00E35F8F"/>
    <w:rsid w:val="00E368C9"/>
    <w:rsid w:val="00E36910"/>
    <w:rsid w:val="00E369CD"/>
    <w:rsid w:val="00E378D5"/>
    <w:rsid w:val="00E409AE"/>
    <w:rsid w:val="00E41003"/>
    <w:rsid w:val="00E416CD"/>
    <w:rsid w:val="00E420ED"/>
    <w:rsid w:val="00E439D3"/>
    <w:rsid w:val="00E4506F"/>
    <w:rsid w:val="00E45A80"/>
    <w:rsid w:val="00E45B06"/>
    <w:rsid w:val="00E45F3F"/>
    <w:rsid w:val="00E4712E"/>
    <w:rsid w:val="00E477A3"/>
    <w:rsid w:val="00E47A5E"/>
    <w:rsid w:val="00E50634"/>
    <w:rsid w:val="00E50698"/>
    <w:rsid w:val="00E5129F"/>
    <w:rsid w:val="00E517FD"/>
    <w:rsid w:val="00E518D2"/>
    <w:rsid w:val="00E51CD3"/>
    <w:rsid w:val="00E51E1F"/>
    <w:rsid w:val="00E51E4E"/>
    <w:rsid w:val="00E520ED"/>
    <w:rsid w:val="00E5247C"/>
    <w:rsid w:val="00E524A8"/>
    <w:rsid w:val="00E52A35"/>
    <w:rsid w:val="00E52C89"/>
    <w:rsid w:val="00E5324E"/>
    <w:rsid w:val="00E54244"/>
    <w:rsid w:val="00E54D97"/>
    <w:rsid w:val="00E56392"/>
    <w:rsid w:val="00E56A57"/>
    <w:rsid w:val="00E56DEB"/>
    <w:rsid w:val="00E5715A"/>
    <w:rsid w:val="00E57617"/>
    <w:rsid w:val="00E578BF"/>
    <w:rsid w:val="00E57938"/>
    <w:rsid w:val="00E602DB"/>
    <w:rsid w:val="00E60702"/>
    <w:rsid w:val="00E60A1C"/>
    <w:rsid w:val="00E60C13"/>
    <w:rsid w:val="00E61000"/>
    <w:rsid w:val="00E611D6"/>
    <w:rsid w:val="00E61423"/>
    <w:rsid w:val="00E615D6"/>
    <w:rsid w:val="00E618B7"/>
    <w:rsid w:val="00E631C9"/>
    <w:rsid w:val="00E633BE"/>
    <w:rsid w:val="00E634CE"/>
    <w:rsid w:val="00E637AC"/>
    <w:rsid w:val="00E63BF6"/>
    <w:rsid w:val="00E645E2"/>
    <w:rsid w:val="00E6476F"/>
    <w:rsid w:val="00E64C22"/>
    <w:rsid w:val="00E652E6"/>
    <w:rsid w:val="00E65B1D"/>
    <w:rsid w:val="00E65D9C"/>
    <w:rsid w:val="00E66135"/>
    <w:rsid w:val="00E66409"/>
    <w:rsid w:val="00E66FD5"/>
    <w:rsid w:val="00E700D2"/>
    <w:rsid w:val="00E700EC"/>
    <w:rsid w:val="00E70634"/>
    <w:rsid w:val="00E7096C"/>
    <w:rsid w:val="00E71565"/>
    <w:rsid w:val="00E7213C"/>
    <w:rsid w:val="00E729FF"/>
    <w:rsid w:val="00E7300D"/>
    <w:rsid w:val="00E74F16"/>
    <w:rsid w:val="00E750B1"/>
    <w:rsid w:val="00E7531F"/>
    <w:rsid w:val="00E75370"/>
    <w:rsid w:val="00E755EF"/>
    <w:rsid w:val="00E75E78"/>
    <w:rsid w:val="00E76898"/>
    <w:rsid w:val="00E76B4A"/>
    <w:rsid w:val="00E76C6B"/>
    <w:rsid w:val="00E77829"/>
    <w:rsid w:val="00E77BEE"/>
    <w:rsid w:val="00E77D95"/>
    <w:rsid w:val="00E77EF0"/>
    <w:rsid w:val="00E806CC"/>
    <w:rsid w:val="00E8184D"/>
    <w:rsid w:val="00E81A7B"/>
    <w:rsid w:val="00E822A5"/>
    <w:rsid w:val="00E842E8"/>
    <w:rsid w:val="00E8440E"/>
    <w:rsid w:val="00E84574"/>
    <w:rsid w:val="00E857D8"/>
    <w:rsid w:val="00E85928"/>
    <w:rsid w:val="00E85C03"/>
    <w:rsid w:val="00E862CB"/>
    <w:rsid w:val="00E8760F"/>
    <w:rsid w:val="00E87916"/>
    <w:rsid w:val="00E90480"/>
    <w:rsid w:val="00E91B63"/>
    <w:rsid w:val="00E93057"/>
    <w:rsid w:val="00E935C3"/>
    <w:rsid w:val="00E93EA1"/>
    <w:rsid w:val="00E9452D"/>
    <w:rsid w:val="00E947B5"/>
    <w:rsid w:val="00E94B77"/>
    <w:rsid w:val="00E95A5C"/>
    <w:rsid w:val="00E95B68"/>
    <w:rsid w:val="00E95D78"/>
    <w:rsid w:val="00E9619D"/>
    <w:rsid w:val="00E9659E"/>
    <w:rsid w:val="00E969C7"/>
    <w:rsid w:val="00E96A7E"/>
    <w:rsid w:val="00E96D6C"/>
    <w:rsid w:val="00EA0052"/>
    <w:rsid w:val="00EA062B"/>
    <w:rsid w:val="00EA0822"/>
    <w:rsid w:val="00EA27FF"/>
    <w:rsid w:val="00EA2DDC"/>
    <w:rsid w:val="00EA411B"/>
    <w:rsid w:val="00EA4771"/>
    <w:rsid w:val="00EA4C90"/>
    <w:rsid w:val="00EA587A"/>
    <w:rsid w:val="00EA589A"/>
    <w:rsid w:val="00EA6084"/>
    <w:rsid w:val="00EA65BD"/>
    <w:rsid w:val="00EA7260"/>
    <w:rsid w:val="00EA76CB"/>
    <w:rsid w:val="00EA788F"/>
    <w:rsid w:val="00EA7EEA"/>
    <w:rsid w:val="00EA7F03"/>
    <w:rsid w:val="00EB0D2A"/>
    <w:rsid w:val="00EB1914"/>
    <w:rsid w:val="00EB2252"/>
    <w:rsid w:val="00EB2A4B"/>
    <w:rsid w:val="00EB3199"/>
    <w:rsid w:val="00EB3378"/>
    <w:rsid w:val="00EB3C04"/>
    <w:rsid w:val="00EB42AD"/>
    <w:rsid w:val="00EB4401"/>
    <w:rsid w:val="00EB4745"/>
    <w:rsid w:val="00EB47A4"/>
    <w:rsid w:val="00EB6455"/>
    <w:rsid w:val="00EB6B78"/>
    <w:rsid w:val="00EB6BD5"/>
    <w:rsid w:val="00EB7380"/>
    <w:rsid w:val="00EC006F"/>
    <w:rsid w:val="00EC01D8"/>
    <w:rsid w:val="00EC1438"/>
    <w:rsid w:val="00EC15B7"/>
    <w:rsid w:val="00EC1AB5"/>
    <w:rsid w:val="00EC1ECA"/>
    <w:rsid w:val="00EC1EF2"/>
    <w:rsid w:val="00EC223B"/>
    <w:rsid w:val="00EC2460"/>
    <w:rsid w:val="00EC260C"/>
    <w:rsid w:val="00EC2703"/>
    <w:rsid w:val="00EC34FB"/>
    <w:rsid w:val="00EC3527"/>
    <w:rsid w:val="00EC3795"/>
    <w:rsid w:val="00EC3C4A"/>
    <w:rsid w:val="00EC447C"/>
    <w:rsid w:val="00EC5233"/>
    <w:rsid w:val="00EC5686"/>
    <w:rsid w:val="00EC61E0"/>
    <w:rsid w:val="00EC7127"/>
    <w:rsid w:val="00EC7748"/>
    <w:rsid w:val="00ED028A"/>
    <w:rsid w:val="00ED1365"/>
    <w:rsid w:val="00ED2198"/>
    <w:rsid w:val="00ED219B"/>
    <w:rsid w:val="00ED28DB"/>
    <w:rsid w:val="00ED2C5A"/>
    <w:rsid w:val="00ED2E0C"/>
    <w:rsid w:val="00ED304C"/>
    <w:rsid w:val="00ED3ACC"/>
    <w:rsid w:val="00ED49C5"/>
    <w:rsid w:val="00ED5E4D"/>
    <w:rsid w:val="00ED685B"/>
    <w:rsid w:val="00ED71F2"/>
    <w:rsid w:val="00EE02D0"/>
    <w:rsid w:val="00EE0865"/>
    <w:rsid w:val="00EE093C"/>
    <w:rsid w:val="00EE0AA0"/>
    <w:rsid w:val="00EE0B03"/>
    <w:rsid w:val="00EE0FD7"/>
    <w:rsid w:val="00EE1457"/>
    <w:rsid w:val="00EE1918"/>
    <w:rsid w:val="00EE1A07"/>
    <w:rsid w:val="00EE1D7F"/>
    <w:rsid w:val="00EE2163"/>
    <w:rsid w:val="00EE2A9A"/>
    <w:rsid w:val="00EE2B4D"/>
    <w:rsid w:val="00EE3702"/>
    <w:rsid w:val="00EE3871"/>
    <w:rsid w:val="00EE39F2"/>
    <w:rsid w:val="00EE3BD6"/>
    <w:rsid w:val="00EE42D1"/>
    <w:rsid w:val="00EE45F6"/>
    <w:rsid w:val="00EE46F1"/>
    <w:rsid w:val="00EE4E7D"/>
    <w:rsid w:val="00EE5458"/>
    <w:rsid w:val="00EE553C"/>
    <w:rsid w:val="00EE5845"/>
    <w:rsid w:val="00EE6795"/>
    <w:rsid w:val="00EE6808"/>
    <w:rsid w:val="00EE6A32"/>
    <w:rsid w:val="00EE6D6F"/>
    <w:rsid w:val="00EE74E7"/>
    <w:rsid w:val="00EF02F7"/>
    <w:rsid w:val="00EF0C83"/>
    <w:rsid w:val="00EF1085"/>
    <w:rsid w:val="00EF395F"/>
    <w:rsid w:val="00EF418C"/>
    <w:rsid w:val="00EF5475"/>
    <w:rsid w:val="00EF5AC1"/>
    <w:rsid w:val="00EF68F0"/>
    <w:rsid w:val="00EF6C45"/>
    <w:rsid w:val="00EF703E"/>
    <w:rsid w:val="00EF7A9D"/>
    <w:rsid w:val="00EF7E25"/>
    <w:rsid w:val="00EF7F31"/>
    <w:rsid w:val="00F0084D"/>
    <w:rsid w:val="00F0086E"/>
    <w:rsid w:val="00F00BC6"/>
    <w:rsid w:val="00F01435"/>
    <w:rsid w:val="00F0183B"/>
    <w:rsid w:val="00F022D6"/>
    <w:rsid w:val="00F030D1"/>
    <w:rsid w:val="00F03724"/>
    <w:rsid w:val="00F03EC9"/>
    <w:rsid w:val="00F045C1"/>
    <w:rsid w:val="00F04C2C"/>
    <w:rsid w:val="00F05846"/>
    <w:rsid w:val="00F05980"/>
    <w:rsid w:val="00F05BA8"/>
    <w:rsid w:val="00F065C3"/>
    <w:rsid w:val="00F06942"/>
    <w:rsid w:val="00F06D03"/>
    <w:rsid w:val="00F07953"/>
    <w:rsid w:val="00F07D94"/>
    <w:rsid w:val="00F103D6"/>
    <w:rsid w:val="00F107C7"/>
    <w:rsid w:val="00F10B83"/>
    <w:rsid w:val="00F10E66"/>
    <w:rsid w:val="00F10F82"/>
    <w:rsid w:val="00F11CF4"/>
    <w:rsid w:val="00F133F1"/>
    <w:rsid w:val="00F134F8"/>
    <w:rsid w:val="00F146DF"/>
    <w:rsid w:val="00F14CF5"/>
    <w:rsid w:val="00F14FF7"/>
    <w:rsid w:val="00F150D6"/>
    <w:rsid w:val="00F15F88"/>
    <w:rsid w:val="00F160C4"/>
    <w:rsid w:val="00F161FE"/>
    <w:rsid w:val="00F163D0"/>
    <w:rsid w:val="00F16C33"/>
    <w:rsid w:val="00F1738F"/>
    <w:rsid w:val="00F17D22"/>
    <w:rsid w:val="00F205F5"/>
    <w:rsid w:val="00F209DC"/>
    <w:rsid w:val="00F21AFE"/>
    <w:rsid w:val="00F21B6A"/>
    <w:rsid w:val="00F21FEE"/>
    <w:rsid w:val="00F2343E"/>
    <w:rsid w:val="00F23765"/>
    <w:rsid w:val="00F23A3C"/>
    <w:rsid w:val="00F23F87"/>
    <w:rsid w:val="00F24014"/>
    <w:rsid w:val="00F24732"/>
    <w:rsid w:val="00F24B6A"/>
    <w:rsid w:val="00F26085"/>
    <w:rsid w:val="00F2669B"/>
    <w:rsid w:val="00F266BC"/>
    <w:rsid w:val="00F27A34"/>
    <w:rsid w:val="00F3087C"/>
    <w:rsid w:val="00F308AF"/>
    <w:rsid w:val="00F30A20"/>
    <w:rsid w:val="00F310A2"/>
    <w:rsid w:val="00F3128D"/>
    <w:rsid w:val="00F3161F"/>
    <w:rsid w:val="00F31837"/>
    <w:rsid w:val="00F322F8"/>
    <w:rsid w:val="00F32C8E"/>
    <w:rsid w:val="00F33143"/>
    <w:rsid w:val="00F34522"/>
    <w:rsid w:val="00F3462E"/>
    <w:rsid w:val="00F34695"/>
    <w:rsid w:val="00F3521D"/>
    <w:rsid w:val="00F3531A"/>
    <w:rsid w:val="00F3551B"/>
    <w:rsid w:val="00F362A0"/>
    <w:rsid w:val="00F36361"/>
    <w:rsid w:val="00F37E77"/>
    <w:rsid w:val="00F40830"/>
    <w:rsid w:val="00F40963"/>
    <w:rsid w:val="00F413EA"/>
    <w:rsid w:val="00F41929"/>
    <w:rsid w:val="00F4210B"/>
    <w:rsid w:val="00F421DD"/>
    <w:rsid w:val="00F42510"/>
    <w:rsid w:val="00F42C4E"/>
    <w:rsid w:val="00F42F36"/>
    <w:rsid w:val="00F43DAC"/>
    <w:rsid w:val="00F43EDA"/>
    <w:rsid w:val="00F449A9"/>
    <w:rsid w:val="00F44A55"/>
    <w:rsid w:val="00F44F1D"/>
    <w:rsid w:val="00F453E7"/>
    <w:rsid w:val="00F4587C"/>
    <w:rsid w:val="00F45DA8"/>
    <w:rsid w:val="00F461D6"/>
    <w:rsid w:val="00F46A65"/>
    <w:rsid w:val="00F47A6F"/>
    <w:rsid w:val="00F47B17"/>
    <w:rsid w:val="00F502FB"/>
    <w:rsid w:val="00F50719"/>
    <w:rsid w:val="00F50FC5"/>
    <w:rsid w:val="00F5202F"/>
    <w:rsid w:val="00F521C6"/>
    <w:rsid w:val="00F52820"/>
    <w:rsid w:val="00F528D7"/>
    <w:rsid w:val="00F52BAA"/>
    <w:rsid w:val="00F52DEA"/>
    <w:rsid w:val="00F5346E"/>
    <w:rsid w:val="00F53F3E"/>
    <w:rsid w:val="00F54752"/>
    <w:rsid w:val="00F54A21"/>
    <w:rsid w:val="00F54F9A"/>
    <w:rsid w:val="00F55867"/>
    <w:rsid w:val="00F57E11"/>
    <w:rsid w:val="00F57E5A"/>
    <w:rsid w:val="00F60AB0"/>
    <w:rsid w:val="00F60DF3"/>
    <w:rsid w:val="00F613DD"/>
    <w:rsid w:val="00F61434"/>
    <w:rsid w:val="00F61571"/>
    <w:rsid w:val="00F6228C"/>
    <w:rsid w:val="00F6237C"/>
    <w:rsid w:val="00F627F4"/>
    <w:rsid w:val="00F62F65"/>
    <w:rsid w:val="00F6309A"/>
    <w:rsid w:val="00F630C1"/>
    <w:rsid w:val="00F63C3F"/>
    <w:rsid w:val="00F6465E"/>
    <w:rsid w:val="00F65198"/>
    <w:rsid w:val="00F65B01"/>
    <w:rsid w:val="00F67782"/>
    <w:rsid w:val="00F678E9"/>
    <w:rsid w:val="00F67B54"/>
    <w:rsid w:val="00F67EA5"/>
    <w:rsid w:val="00F67FF3"/>
    <w:rsid w:val="00F700ED"/>
    <w:rsid w:val="00F7031E"/>
    <w:rsid w:val="00F713FA"/>
    <w:rsid w:val="00F719AB"/>
    <w:rsid w:val="00F7204F"/>
    <w:rsid w:val="00F72190"/>
    <w:rsid w:val="00F72252"/>
    <w:rsid w:val="00F7262B"/>
    <w:rsid w:val="00F72677"/>
    <w:rsid w:val="00F72B49"/>
    <w:rsid w:val="00F72B53"/>
    <w:rsid w:val="00F72F31"/>
    <w:rsid w:val="00F7311A"/>
    <w:rsid w:val="00F73AD2"/>
    <w:rsid w:val="00F74D0F"/>
    <w:rsid w:val="00F74DDF"/>
    <w:rsid w:val="00F76B6F"/>
    <w:rsid w:val="00F77484"/>
    <w:rsid w:val="00F779A9"/>
    <w:rsid w:val="00F77CAF"/>
    <w:rsid w:val="00F77CFB"/>
    <w:rsid w:val="00F77FB6"/>
    <w:rsid w:val="00F80163"/>
    <w:rsid w:val="00F80259"/>
    <w:rsid w:val="00F808CD"/>
    <w:rsid w:val="00F81083"/>
    <w:rsid w:val="00F81547"/>
    <w:rsid w:val="00F81980"/>
    <w:rsid w:val="00F822A2"/>
    <w:rsid w:val="00F8252F"/>
    <w:rsid w:val="00F82A31"/>
    <w:rsid w:val="00F83B2C"/>
    <w:rsid w:val="00F83B88"/>
    <w:rsid w:val="00F83CAF"/>
    <w:rsid w:val="00F847C7"/>
    <w:rsid w:val="00F847CD"/>
    <w:rsid w:val="00F863E4"/>
    <w:rsid w:val="00F86524"/>
    <w:rsid w:val="00F866E2"/>
    <w:rsid w:val="00F86912"/>
    <w:rsid w:val="00F87622"/>
    <w:rsid w:val="00F90889"/>
    <w:rsid w:val="00F90DF1"/>
    <w:rsid w:val="00F918CE"/>
    <w:rsid w:val="00F91C54"/>
    <w:rsid w:val="00F91DBF"/>
    <w:rsid w:val="00F93523"/>
    <w:rsid w:val="00F94670"/>
    <w:rsid w:val="00F94CE1"/>
    <w:rsid w:val="00F94F9C"/>
    <w:rsid w:val="00F951CF"/>
    <w:rsid w:val="00F95222"/>
    <w:rsid w:val="00F95A6D"/>
    <w:rsid w:val="00F96B35"/>
    <w:rsid w:val="00F9781F"/>
    <w:rsid w:val="00FA055E"/>
    <w:rsid w:val="00FA09CC"/>
    <w:rsid w:val="00FA1D97"/>
    <w:rsid w:val="00FA2624"/>
    <w:rsid w:val="00FA2727"/>
    <w:rsid w:val="00FA2E2E"/>
    <w:rsid w:val="00FA38CD"/>
    <w:rsid w:val="00FA3C06"/>
    <w:rsid w:val="00FA43C4"/>
    <w:rsid w:val="00FA46AD"/>
    <w:rsid w:val="00FA4E83"/>
    <w:rsid w:val="00FA525E"/>
    <w:rsid w:val="00FA5418"/>
    <w:rsid w:val="00FA66D8"/>
    <w:rsid w:val="00FA67B5"/>
    <w:rsid w:val="00FA67BD"/>
    <w:rsid w:val="00FA76AD"/>
    <w:rsid w:val="00FA7DA8"/>
    <w:rsid w:val="00FA7E1F"/>
    <w:rsid w:val="00FB00C7"/>
    <w:rsid w:val="00FB0781"/>
    <w:rsid w:val="00FB0A40"/>
    <w:rsid w:val="00FB0D43"/>
    <w:rsid w:val="00FB1809"/>
    <w:rsid w:val="00FB1986"/>
    <w:rsid w:val="00FB1D08"/>
    <w:rsid w:val="00FB1D6C"/>
    <w:rsid w:val="00FB206C"/>
    <w:rsid w:val="00FB22A7"/>
    <w:rsid w:val="00FB22DB"/>
    <w:rsid w:val="00FB2611"/>
    <w:rsid w:val="00FB2DE6"/>
    <w:rsid w:val="00FB4731"/>
    <w:rsid w:val="00FB4BD3"/>
    <w:rsid w:val="00FB4F0C"/>
    <w:rsid w:val="00FB5400"/>
    <w:rsid w:val="00FB5783"/>
    <w:rsid w:val="00FB5886"/>
    <w:rsid w:val="00FB5B43"/>
    <w:rsid w:val="00FB5DA2"/>
    <w:rsid w:val="00FB6443"/>
    <w:rsid w:val="00FB69A1"/>
    <w:rsid w:val="00FB73FD"/>
    <w:rsid w:val="00FB75E3"/>
    <w:rsid w:val="00FB7A4C"/>
    <w:rsid w:val="00FC039B"/>
    <w:rsid w:val="00FC08C0"/>
    <w:rsid w:val="00FC0D88"/>
    <w:rsid w:val="00FC0FD9"/>
    <w:rsid w:val="00FC1286"/>
    <w:rsid w:val="00FC14EE"/>
    <w:rsid w:val="00FC1B5A"/>
    <w:rsid w:val="00FC1B70"/>
    <w:rsid w:val="00FC1C1D"/>
    <w:rsid w:val="00FC22A8"/>
    <w:rsid w:val="00FC2868"/>
    <w:rsid w:val="00FC2AC2"/>
    <w:rsid w:val="00FC3412"/>
    <w:rsid w:val="00FC5285"/>
    <w:rsid w:val="00FC59B7"/>
    <w:rsid w:val="00FC5AE7"/>
    <w:rsid w:val="00FC7220"/>
    <w:rsid w:val="00FC7C4A"/>
    <w:rsid w:val="00FC7FB4"/>
    <w:rsid w:val="00FD100D"/>
    <w:rsid w:val="00FD199A"/>
    <w:rsid w:val="00FD1C0B"/>
    <w:rsid w:val="00FD1FF0"/>
    <w:rsid w:val="00FD1FFB"/>
    <w:rsid w:val="00FD327C"/>
    <w:rsid w:val="00FD34AF"/>
    <w:rsid w:val="00FD377F"/>
    <w:rsid w:val="00FD439A"/>
    <w:rsid w:val="00FD4904"/>
    <w:rsid w:val="00FD5199"/>
    <w:rsid w:val="00FD53CF"/>
    <w:rsid w:val="00FD5821"/>
    <w:rsid w:val="00FD5C49"/>
    <w:rsid w:val="00FD6603"/>
    <w:rsid w:val="00FD6FA4"/>
    <w:rsid w:val="00FD7176"/>
    <w:rsid w:val="00FD78C9"/>
    <w:rsid w:val="00FD7CE0"/>
    <w:rsid w:val="00FE01B8"/>
    <w:rsid w:val="00FE083B"/>
    <w:rsid w:val="00FE09DB"/>
    <w:rsid w:val="00FE0D7D"/>
    <w:rsid w:val="00FE110D"/>
    <w:rsid w:val="00FE1E24"/>
    <w:rsid w:val="00FE235E"/>
    <w:rsid w:val="00FE2BDA"/>
    <w:rsid w:val="00FE316E"/>
    <w:rsid w:val="00FE49FA"/>
    <w:rsid w:val="00FE638E"/>
    <w:rsid w:val="00FE6F07"/>
    <w:rsid w:val="00FE6F2D"/>
    <w:rsid w:val="00FF02BB"/>
    <w:rsid w:val="00FF053D"/>
    <w:rsid w:val="00FF0E0B"/>
    <w:rsid w:val="00FF14C8"/>
    <w:rsid w:val="00FF1714"/>
    <w:rsid w:val="00FF1E6B"/>
    <w:rsid w:val="00FF28D0"/>
    <w:rsid w:val="00FF294A"/>
    <w:rsid w:val="00FF295C"/>
    <w:rsid w:val="00FF2BCE"/>
    <w:rsid w:val="00FF3446"/>
    <w:rsid w:val="00FF39F8"/>
    <w:rsid w:val="00FF44FA"/>
    <w:rsid w:val="00FF4A89"/>
    <w:rsid w:val="00FF4B85"/>
    <w:rsid w:val="00FF5076"/>
    <w:rsid w:val="00FF560F"/>
    <w:rsid w:val="00FF579D"/>
    <w:rsid w:val="00FF5F1C"/>
    <w:rsid w:val="00FF6041"/>
    <w:rsid w:val="00FF6B0C"/>
    <w:rsid w:val="00FF754C"/>
    <w:rsid w:val="00FF75B6"/>
    <w:rsid w:val="00FF7968"/>
    <w:rsid w:val="01040EA5"/>
    <w:rsid w:val="01989942"/>
    <w:rsid w:val="019BE211"/>
    <w:rsid w:val="019F014E"/>
    <w:rsid w:val="01EFFD2C"/>
    <w:rsid w:val="020AB5FE"/>
    <w:rsid w:val="020ED4BC"/>
    <w:rsid w:val="0222BFC1"/>
    <w:rsid w:val="023C330D"/>
    <w:rsid w:val="025BBF8D"/>
    <w:rsid w:val="025E3F76"/>
    <w:rsid w:val="0275D17B"/>
    <w:rsid w:val="029491BE"/>
    <w:rsid w:val="02A7F984"/>
    <w:rsid w:val="02B3796A"/>
    <w:rsid w:val="02BFC07F"/>
    <w:rsid w:val="02E341DB"/>
    <w:rsid w:val="02E34C17"/>
    <w:rsid w:val="03167AE4"/>
    <w:rsid w:val="03199991"/>
    <w:rsid w:val="031D283D"/>
    <w:rsid w:val="031F24DE"/>
    <w:rsid w:val="0346B499"/>
    <w:rsid w:val="035C7B8A"/>
    <w:rsid w:val="035EC80C"/>
    <w:rsid w:val="037F8FCA"/>
    <w:rsid w:val="03810122"/>
    <w:rsid w:val="03A0CF11"/>
    <w:rsid w:val="03CD8000"/>
    <w:rsid w:val="03CE2621"/>
    <w:rsid w:val="03D5518B"/>
    <w:rsid w:val="03D6A11A"/>
    <w:rsid w:val="03DDCB26"/>
    <w:rsid w:val="045193F8"/>
    <w:rsid w:val="046DC5D4"/>
    <w:rsid w:val="04753CE3"/>
    <w:rsid w:val="0478C0AD"/>
    <w:rsid w:val="04A99EEA"/>
    <w:rsid w:val="04AC72C4"/>
    <w:rsid w:val="04ACB3E0"/>
    <w:rsid w:val="04E2EFD9"/>
    <w:rsid w:val="04EB5A7F"/>
    <w:rsid w:val="04FA68B7"/>
    <w:rsid w:val="04FBA362"/>
    <w:rsid w:val="0503B3F3"/>
    <w:rsid w:val="050F70AC"/>
    <w:rsid w:val="05288DA8"/>
    <w:rsid w:val="0547E694"/>
    <w:rsid w:val="05510153"/>
    <w:rsid w:val="05655BA5"/>
    <w:rsid w:val="056D1E15"/>
    <w:rsid w:val="0576DD88"/>
    <w:rsid w:val="05786738"/>
    <w:rsid w:val="057AF8C9"/>
    <w:rsid w:val="0580619E"/>
    <w:rsid w:val="05823F51"/>
    <w:rsid w:val="0591A9DB"/>
    <w:rsid w:val="05DB1398"/>
    <w:rsid w:val="05FD3771"/>
    <w:rsid w:val="060B2965"/>
    <w:rsid w:val="0633811F"/>
    <w:rsid w:val="065D0960"/>
    <w:rsid w:val="065E070F"/>
    <w:rsid w:val="066ED5A5"/>
    <w:rsid w:val="06C91DC2"/>
    <w:rsid w:val="06F0D4C7"/>
    <w:rsid w:val="071B96F3"/>
    <w:rsid w:val="075110B1"/>
    <w:rsid w:val="0756F075"/>
    <w:rsid w:val="0772B88C"/>
    <w:rsid w:val="07844DB1"/>
    <w:rsid w:val="07A2F7CE"/>
    <w:rsid w:val="07C8EFB4"/>
    <w:rsid w:val="07E6ED81"/>
    <w:rsid w:val="088A3B34"/>
    <w:rsid w:val="08AE220A"/>
    <w:rsid w:val="08C3112E"/>
    <w:rsid w:val="08CF3109"/>
    <w:rsid w:val="08F0C7D2"/>
    <w:rsid w:val="092689CE"/>
    <w:rsid w:val="09289327"/>
    <w:rsid w:val="093ED2B2"/>
    <w:rsid w:val="099F7C86"/>
    <w:rsid w:val="09B527EF"/>
    <w:rsid w:val="09BA6B23"/>
    <w:rsid w:val="09D0C32D"/>
    <w:rsid w:val="09D1F3B5"/>
    <w:rsid w:val="09E9B49F"/>
    <w:rsid w:val="09EE759C"/>
    <w:rsid w:val="0A044642"/>
    <w:rsid w:val="0A43ED0C"/>
    <w:rsid w:val="0A4F7A16"/>
    <w:rsid w:val="0A569080"/>
    <w:rsid w:val="0A8D60E3"/>
    <w:rsid w:val="0AA87ADF"/>
    <w:rsid w:val="0AC186CA"/>
    <w:rsid w:val="0B1EAE3D"/>
    <w:rsid w:val="0B238945"/>
    <w:rsid w:val="0B481B96"/>
    <w:rsid w:val="0B49A0F3"/>
    <w:rsid w:val="0B57B9E4"/>
    <w:rsid w:val="0BE140B1"/>
    <w:rsid w:val="0BF05366"/>
    <w:rsid w:val="0BF5C3A9"/>
    <w:rsid w:val="0C0761F8"/>
    <w:rsid w:val="0C1CBC9A"/>
    <w:rsid w:val="0C38E00F"/>
    <w:rsid w:val="0C5EEBC5"/>
    <w:rsid w:val="0C8751F4"/>
    <w:rsid w:val="0CA09759"/>
    <w:rsid w:val="0CA46723"/>
    <w:rsid w:val="0CA9C1DA"/>
    <w:rsid w:val="0CE42C5E"/>
    <w:rsid w:val="0D319ED2"/>
    <w:rsid w:val="0D47F2DF"/>
    <w:rsid w:val="0D48F0FC"/>
    <w:rsid w:val="0D65C666"/>
    <w:rsid w:val="0D8EC808"/>
    <w:rsid w:val="0D990232"/>
    <w:rsid w:val="0DF15E5C"/>
    <w:rsid w:val="0E876BA7"/>
    <w:rsid w:val="0EAC9FEA"/>
    <w:rsid w:val="0EAF2277"/>
    <w:rsid w:val="0ED1BA95"/>
    <w:rsid w:val="0EDA107F"/>
    <w:rsid w:val="0EF2164D"/>
    <w:rsid w:val="0EF5D33F"/>
    <w:rsid w:val="0EFE082F"/>
    <w:rsid w:val="0F15335E"/>
    <w:rsid w:val="0F3DD569"/>
    <w:rsid w:val="0F3E484D"/>
    <w:rsid w:val="0F4F4FF3"/>
    <w:rsid w:val="0F546270"/>
    <w:rsid w:val="0FA4B1F6"/>
    <w:rsid w:val="0FA5FE17"/>
    <w:rsid w:val="0FB92CE8"/>
    <w:rsid w:val="0FBE3B93"/>
    <w:rsid w:val="0FC39E02"/>
    <w:rsid w:val="0FD00E98"/>
    <w:rsid w:val="0FD7F83A"/>
    <w:rsid w:val="0FEA7BF8"/>
    <w:rsid w:val="0FED9DD7"/>
    <w:rsid w:val="0FFDAD6B"/>
    <w:rsid w:val="1030F41D"/>
    <w:rsid w:val="10342F88"/>
    <w:rsid w:val="10477D84"/>
    <w:rsid w:val="105566CB"/>
    <w:rsid w:val="1064EB8A"/>
    <w:rsid w:val="10914C67"/>
    <w:rsid w:val="10CB39AC"/>
    <w:rsid w:val="10F2CA0D"/>
    <w:rsid w:val="110EAEDC"/>
    <w:rsid w:val="111C636A"/>
    <w:rsid w:val="11554040"/>
    <w:rsid w:val="115F5EA6"/>
    <w:rsid w:val="118F3854"/>
    <w:rsid w:val="11EBF686"/>
    <w:rsid w:val="12108D62"/>
    <w:rsid w:val="12357B63"/>
    <w:rsid w:val="1248E22A"/>
    <w:rsid w:val="125D69FB"/>
    <w:rsid w:val="125F7996"/>
    <w:rsid w:val="12AAC960"/>
    <w:rsid w:val="12B3538C"/>
    <w:rsid w:val="12E7E49E"/>
    <w:rsid w:val="133B822B"/>
    <w:rsid w:val="139B8D6A"/>
    <w:rsid w:val="13B066F2"/>
    <w:rsid w:val="13B24DE0"/>
    <w:rsid w:val="13D8A225"/>
    <w:rsid w:val="14267488"/>
    <w:rsid w:val="14467C7E"/>
    <w:rsid w:val="14626B04"/>
    <w:rsid w:val="14802AB2"/>
    <w:rsid w:val="1488F662"/>
    <w:rsid w:val="14C654D8"/>
    <w:rsid w:val="14EA7881"/>
    <w:rsid w:val="15208769"/>
    <w:rsid w:val="156F4938"/>
    <w:rsid w:val="1577F290"/>
    <w:rsid w:val="1597C8A0"/>
    <w:rsid w:val="15B1C796"/>
    <w:rsid w:val="15B5F157"/>
    <w:rsid w:val="15B83C48"/>
    <w:rsid w:val="15C7CC4A"/>
    <w:rsid w:val="15CE6441"/>
    <w:rsid w:val="15CE681E"/>
    <w:rsid w:val="15D6428D"/>
    <w:rsid w:val="15EBB9A8"/>
    <w:rsid w:val="161E899B"/>
    <w:rsid w:val="16450027"/>
    <w:rsid w:val="165CDC1C"/>
    <w:rsid w:val="165E97F3"/>
    <w:rsid w:val="1669BB86"/>
    <w:rsid w:val="16727953"/>
    <w:rsid w:val="169B94A1"/>
    <w:rsid w:val="16F1BD10"/>
    <w:rsid w:val="16F448C1"/>
    <w:rsid w:val="170A377F"/>
    <w:rsid w:val="170C537A"/>
    <w:rsid w:val="17235534"/>
    <w:rsid w:val="17351A3A"/>
    <w:rsid w:val="17A9B486"/>
    <w:rsid w:val="17BC2E74"/>
    <w:rsid w:val="17E4D4F9"/>
    <w:rsid w:val="17E94F38"/>
    <w:rsid w:val="17FA889F"/>
    <w:rsid w:val="1803E32C"/>
    <w:rsid w:val="180A7D68"/>
    <w:rsid w:val="1834D1E2"/>
    <w:rsid w:val="18457D30"/>
    <w:rsid w:val="18504940"/>
    <w:rsid w:val="1854A73F"/>
    <w:rsid w:val="1854FB94"/>
    <w:rsid w:val="18974019"/>
    <w:rsid w:val="1898BD18"/>
    <w:rsid w:val="18BEDAFB"/>
    <w:rsid w:val="18C1C262"/>
    <w:rsid w:val="18CA447C"/>
    <w:rsid w:val="18D4D9F9"/>
    <w:rsid w:val="18D4F590"/>
    <w:rsid w:val="18E3C217"/>
    <w:rsid w:val="190E347F"/>
    <w:rsid w:val="191B111E"/>
    <w:rsid w:val="191DDE63"/>
    <w:rsid w:val="192B1643"/>
    <w:rsid w:val="192F9680"/>
    <w:rsid w:val="193958B1"/>
    <w:rsid w:val="19881EDD"/>
    <w:rsid w:val="198DC77C"/>
    <w:rsid w:val="19A52E38"/>
    <w:rsid w:val="19B3F1FE"/>
    <w:rsid w:val="19C074CD"/>
    <w:rsid w:val="19E330CB"/>
    <w:rsid w:val="1A12C2DE"/>
    <w:rsid w:val="1A21BB14"/>
    <w:rsid w:val="1A2A06AE"/>
    <w:rsid w:val="1A3093D3"/>
    <w:rsid w:val="1A372608"/>
    <w:rsid w:val="1A3B5BCD"/>
    <w:rsid w:val="1A3DB7FF"/>
    <w:rsid w:val="1A4990C2"/>
    <w:rsid w:val="1A5E5165"/>
    <w:rsid w:val="1A60E4C8"/>
    <w:rsid w:val="1A74CE2A"/>
    <w:rsid w:val="1A865D1B"/>
    <w:rsid w:val="1A958E82"/>
    <w:rsid w:val="1A9E08A9"/>
    <w:rsid w:val="1AA01F1F"/>
    <w:rsid w:val="1AAE3E6F"/>
    <w:rsid w:val="1AD851AB"/>
    <w:rsid w:val="1AD9D27C"/>
    <w:rsid w:val="1AD9FDF5"/>
    <w:rsid w:val="1B0871CB"/>
    <w:rsid w:val="1B1D10E0"/>
    <w:rsid w:val="1B3E9989"/>
    <w:rsid w:val="1B5F7F47"/>
    <w:rsid w:val="1B63047F"/>
    <w:rsid w:val="1B7D4B9F"/>
    <w:rsid w:val="1B93B2AE"/>
    <w:rsid w:val="1B963FBB"/>
    <w:rsid w:val="1BA0DB0F"/>
    <w:rsid w:val="1BAC962A"/>
    <w:rsid w:val="1BE7301E"/>
    <w:rsid w:val="1BF5ADD8"/>
    <w:rsid w:val="1C08611A"/>
    <w:rsid w:val="1C17994D"/>
    <w:rsid w:val="1C39CF90"/>
    <w:rsid w:val="1C3EB075"/>
    <w:rsid w:val="1C66EF29"/>
    <w:rsid w:val="1C6E25C3"/>
    <w:rsid w:val="1C927297"/>
    <w:rsid w:val="1CCEA8F1"/>
    <w:rsid w:val="1CEB5A63"/>
    <w:rsid w:val="1CEF4391"/>
    <w:rsid w:val="1CF9F491"/>
    <w:rsid w:val="1D2A6C25"/>
    <w:rsid w:val="1D795C7A"/>
    <w:rsid w:val="1DD148B5"/>
    <w:rsid w:val="1DD8FA61"/>
    <w:rsid w:val="1DFAE664"/>
    <w:rsid w:val="1E0698D1"/>
    <w:rsid w:val="1E1A7E18"/>
    <w:rsid w:val="1E600DCE"/>
    <w:rsid w:val="1E69FFC9"/>
    <w:rsid w:val="1E8342A2"/>
    <w:rsid w:val="1EED7CD3"/>
    <w:rsid w:val="1EEEA5CC"/>
    <w:rsid w:val="1F27A060"/>
    <w:rsid w:val="1F3E4E6E"/>
    <w:rsid w:val="1F48389F"/>
    <w:rsid w:val="1F554D77"/>
    <w:rsid w:val="1F6AAF96"/>
    <w:rsid w:val="1F8E45EC"/>
    <w:rsid w:val="1F9DB44B"/>
    <w:rsid w:val="1F9FC327"/>
    <w:rsid w:val="1FC9CC01"/>
    <w:rsid w:val="1FD8DF51"/>
    <w:rsid w:val="2006DB12"/>
    <w:rsid w:val="200D914F"/>
    <w:rsid w:val="2011B1B9"/>
    <w:rsid w:val="203D31FE"/>
    <w:rsid w:val="204248E9"/>
    <w:rsid w:val="2068666F"/>
    <w:rsid w:val="2069953B"/>
    <w:rsid w:val="2073D452"/>
    <w:rsid w:val="208F61BE"/>
    <w:rsid w:val="20B64DFD"/>
    <w:rsid w:val="20D83AE4"/>
    <w:rsid w:val="210A56C5"/>
    <w:rsid w:val="21230AB3"/>
    <w:rsid w:val="212A2F12"/>
    <w:rsid w:val="214F23A6"/>
    <w:rsid w:val="216037E9"/>
    <w:rsid w:val="2171B695"/>
    <w:rsid w:val="21B275EB"/>
    <w:rsid w:val="21B7A7AE"/>
    <w:rsid w:val="21BCB503"/>
    <w:rsid w:val="21C79FBC"/>
    <w:rsid w:val="21D55DA3"/>
    <w:rsid w:val="21F5D0AF"/>
    <w:rsid w:val="22133FF9"/>
    <w:rsid w:val="222073A3"/>
    <w:rsid w:val="222D10B5"/>
    <w:rsid w:val="22446181"/>
    <w:rsid w:val="22539777"/>
    <w:rsid w:val="225FE663"/>
    <w:rsid w:val="22709010"/>
    <w:rsid w:val="227FDDA0"/>
    <w:rsid w:val="228F56B5"/>
    <w:rsid w:val="2296C0D3"/>
    <w:rsid w:val="22A2DCA8"/>
    <w:rsid w:val="22CE50AD"/>
    <w:rsid w:val="22F71E28"/>
    <w:rsid w:val="230DA12A"/>
    <w:rsid w:val="231BAA3D"/>
    <w:rsid w:val="232137AC"/>
    <w:rsid w:val="232D691B"/>
    <w:rsid w:val="2337E219"/>
    <w:rsid w:val="235CDDB8"/>
    <w:rsid w:val="2368A2A3"/>
    <w:rsid w:val="23AC362C"/>
    <w:rsid w:val="23B2DBCC"/>
    <w:rsid w:val="23B7C26F"/>
    <w:rsid w:val="23BDE826"/>
    <w:rsid w:val="23E35DF1"/>
    <w:rsid w:val="23EA94AA"/>
    <w:rsid w:val="23F27D05"/>
    <w:rsid w:val="2417F4B1"/>
    <w:rsid w:val="241B16A6"/>
    <w:rsid w:val="2424C493"/>
    <w:rsid w:val="2428BF3D"/>
    <w:rsid w:val="242FE27A"/>
    <w:rsid w:val="24381545"/>
    <w:rsid w:val="248A79B5"/>
    <w:rsid w:val="2491BB3B"/>
    <w:rsid w:val="249B9C91"/>
    <w:rsid w:val="249D7B88"/>
    <w:rsid w:val="24C83F03"/>
    <w:rsid w:val="24DB0C05"/>
    <w:rsid w:val="24FA5689"/>
    <w:rsid w:val="251A5B7E"/>
    <w:rsid w:val="2535EBB4"/>
    <w:rsid w:val="256E599D"/>
    <w:rsid w:val="25721771"/>
    <w:rsid w:val="25726B0D"/>
    <w:rsid w:val="25761893"/>
    <w:rsid w:val="258203CA"/>
    <w:rsid w:val="258BFD40"/>
    <w:rsid w:val="25AF1663"/>
    <w:rsid w:val="25E5503F"/>
    <w:rsid w:val="25F10C16"/>
    <w:rsid w:val="25F577A2"/>
    <w:rsid w:val="2609BDE8"/>
    <w:rsid w:val="263F01D8"/>
    <w:rsid w:val="2674F594"/>
    <w:rsid w:val="26A634A9"/>
    <w:rsid w:val="26CC1599"/>
    <w:rsid w:val="26CE4BBE"/>
    <w:rsid w:val="26E0A8D8"/>
    <w:rsid w:val="26F6877E"/>
    <w:rsid w:val="275CB8F8"/>
    <w:rsid w:val="2768528F"/>
    <w:rsid w:val="277FD3D6"/>
    <w:rsid w:val="27819C99"/>
    <w:rsid w:val="2785EE66"/>
    <w:rsid w:val="278F9EFE"/>
    <w:rsid w:val="27BE715E"/>
    <w:rsid w:val="27E21141"/>
    <w:rsid w:val="27FCED27"/>
    <w:rsid w:val="28196582"/>
    <w:rsid w:val="281B6F6F"/>
    <w:rsid w:val="2823BC44"/>
    <w:rsid w:val="283FBB22"/>
    <w:rsid w:val="285500E3"/>
    <w:rsid w:val="28572256"/>
    <w:rsid w:val="28717E5D"/>
    <w:rsid w:val="289A9965"/>
    <w:rsid w:val="28C9C3B8"/>
    <w:rsid w:val="28C9D3B5"/>
    <w:rsid w:val="28E5146D"/>
    <w:rsid w:val="290C3477"/>
    <w:rsid w:val="291207A9"/>
    <w:rsid w:val="2912096F"/>
    <w:rsid w:val="295346B6"/>
    <w:rsid w:val="295F7FB7"/>
    <w:rsid w:val="296B660D"/>
    <w:rsid w:val="29742425"/>
    <w:rsid w:val="29776987"/>
    <w:rsid w:val="297F9884"/>
    <w:rsid w:val="298EF29E"/>
    <w:rsid w:val="29C86845"/>
    <w:rsid w:val="29CC17AE"/>
    <w:rsid w:val="29DF260F"/>
    <w:rsid w:val="29EA708A"/>
    <w:rsid w:val="2A1AF881"/>
    <w:rsid w:val="2A25771A"/>
    <w:rsid w:val="2A325540"/>
    <w:rsid w:val="2A7553A8"/>
    <w:rsid w:val="2A900FBA"/>
    <w:rsid w:val="2AF5E277"/>
    <w:rsid w:val="2B4D479D"/>
    <w:rsid w:val="2B5DE429"/>
    <w:rsid w:val="2BAEF5CD"/>
    <w:rsid w:val="2BC3E0D1"/>
    <w:rsid w:val="2BCE8CAC"/>
    <w:rsid w:val="2BD1DBA4"/>
    <w:rsid w:val="2BF75312"/>
    <w:rsid w:val="2C1DBDD6"/>
    <w:rsid w:val="2C2EF49B"/>
    <w:rsid w:val="2C484FCA"/>
    <w:rsid w:val="2C51BA4A"/>
    <w:rsid w:val="2C9FDBB4"/>
    <w:rsid w:val="2CDBDC8B"/>
    <w:rsid w:val="2D05691E"/>
    <w:rsid w:val="2D548AD9"/>
    <w:rsid w:val="2D72B63C"/>
    <w:rsid w:val="2D835398"/>
    <w:rsid w:val="2D9D8089"/>
    <w:rsid w:val="2DC7DBDA"/>
    <w:rsid w:val="2DD8F5E4"/>
    <w:rsid w:val="2DFD6C89"/>
    <w:rsid w:val="2E32DE04"/>
    <w:rsid w:val="2E433AC0"/>
    <w:rsid w:val="2E4E85A8"/>
    <w:rsid w:val="2E593A1F"/>
    <w:rsid w:val="2E5CC2B9"/>
    <w:rsid w:val="2E6F0E05"/>
    <w:rsid w:val="2E71495B"/>
    <w:rsid w:val="2E8FBED8"/>
    <w:rsid w:val="2E96F4AE"/>
    <w:rsid w:val="2EA5A230"/>
    <w:rsid w:val="2EA75562"/>
    <w:rsid w:val="2EC3870E"/>
    <w:rsid w:val="2ECECE19"/>
    <w:rsid w:val="2EE498DE"/>
    <w:rsid w:val="2EE4E1F5"/>
    <w:rsid w:val="2EE611D8"/>
    <w:rsid w:val="2EF9454C"/>
    <w:rsid w:val="2F0558D2"/>
    <w:rsid w:val="2F0A7D8C"/>
    <w:rsid w:val="2F0CB5CF"/>
    <w:rsid w:val="2F1C7F78"/>
    <w:rsid w:val="2F1D75E8"/>
    <w:rsid w:val="2F33DDA0"/>
    <w:rsid w:val="2F8F6475"/>
    <w:rsid w:val="2F959336"/>
    <w:rsid w:val="2FF3D412"/>
    <w:rsid w:val="3031CFF1"/>
    <w:rsid w:val="303B2725"/>
    <w:rsid w:val="3041C48D"/>
    <w:rsid w:val="305481CC"/>
    <w:rsid w:val="305C77EB"/>
    <w:rsid w:val="307E2945"/>
    <w:rsid w:val="308C69F7"/>
    <w:rsid w:val="309D2351"/>
    <w:rsid w:val="30B45A07"/>
    <w:rsid w:val="30F3D33B"/>
    <w:rsid w:val="310BDD6E"/>
    <w:rsid w:val="3117E46B"/>
    <w:rsid w:val="312D171B"/>
    <w:rsid w:val="31448192"/>
    <w:rsid w:val="3157F04C"/>
    <w:rsid w:val="31589A96"/>
    <w:rsid w:val="315A06C5"/>
    <w:rsid w:val="315B5E81"/>
    <w:rsid w:val="315CFFC6"/>
    <w:rsid w:val="3172DEB1"/>
    <w:rsid w:val="3182EB7E"/>
    <w:rsid w:val="3187053F"/>
    <w:rsid w:val="319C855F"/>
    <w:rsid w:val="31A02357"/>
    <w:rsid w:val="31AFAA5E"/>
    <w:rsid w:val="31BB8688"/>
    <w:rsid w:val="31D6A3CA"/>
    <w:rsid w:val="31DC50FB"/>
    <w:rsid w:val="31EBA408"/>
    <w:rsid w:val="31F27F44"/>
    <w:rsid w:val="31FB42E4"/>
    <w:rsid w:val="328185B7"/>
    <w:rsid w:val="328E3196"/>
    <w:rsid w:val="32E54AF7"/>
    <w:rsid w:val="32EF67DA"/>
    <w:rsid w:val="33083070"/>
    <w:rsid w:val="33728732"/>
    <w:rsid w:val="337A28C1"/>
    <w:rsid w:val="337CAEC5"/>
    <w:rsid w:val="339EEC44"/>
    <w:rsid w:val="33BDA29B"/>
    <w:rsid w:val="33D52444"/>
    <w:rsid w:val="340C028E"/>
    <w:rsid w:val="342D5EAB"/>
    <w:rsid w:val="34527724"/>
    <w:rsid w:val="34ACDB4F"/>
    <w:rsid w:val="34C40931"/>
    <w:rsid w:val="34C95742"/>
    <w:rsid w:val="34EB6406"/>
    <w:rsid w:val="34F8B536"/>
    <w:rsid w:val="34FA783C"/>
    <w:rsid w:val="34FEBC26"/>
    <w:rsid w:val="35088B0A"/>
    <w:rsid w:val="3510DC6F"/>
    <w:rsid w:val="3545766A"/>
    <w:rsid w:val="354A68B0"/>
    <w:rsid w:val="355FAB11"/>
    <w:rsid w:val="3565C3CE"/>
    <w:rsid w:val="35804427"/>
    <w:rsid w:val="358A703B"/>
    <w:rsid w:val="35A1CCC0"/>
    <w:rsid w:val="35B807DE"/>
    <w:rsid w:val="35BB86B4"/>
    <w:rsid w:val="35C2F0E9"/>
    <w:rsid w:val="35F1D7D0"/>
    <w:rsid w:val="360102E6"/>
    <w:rsid w:val="364C3203"/>
    <w:rsid w:val="3652D357"/>
    <w:rsid w:val="369C843C"/>
    <w:rsid w:val="36C97D61"/>
    <w:rsid w:val="36CEC43D"/>
    <w:rsid w:val="36DA2F32"/>
    <w:rsid w:val="36ECCD9F"/>
    <w:rsid w:val="372ACE87"/>
    <w:rsid w:val="374FEF2E"/>
    <w:rsid w:val="375DFF6A"/>
    <w:rsid w:val="376F2F42"/>
    <w:rsid w:val="377EC213"/>
    <w:rsid w:val="378008A5"/>
    <w:rsid w:val="3786BC49"/>
    <w:rsid w:val="3798D260"/>
    <w:rsid w:val="37B42546"/>
    <w:rsid w:val="37CC3E94"/>
    <w:rsid w:val="37CF444F"/>
    <w:rsid w:val="37E55F0A"/>
    <w:rsid w:val="37EF7949"/>
    <w:rsid w:val="3813A7F3"/>
    <w:rsid w:val="38242700"/>
    <w:rsid w:val="38392F9D"/>
    <w:rsid w:val="38914AAA"/>
    <w:rsid w:val="38A4768C"/>
    <w:rsid w:val="38C0148B"/>
    <w:rsid w:val="38C24982"/>
    <w:rsid w:val="38CB3770"/>
    <w:rsid w:val="38CBFB3B"/>
    <w:rsid w:val="38E02ECE"/>
    <w:rsid w:val="38F38D57"/>
    <w:rsid w:val="38F693C4"/>
    <w:rsid w:val="38F7BAFD"/>
    <w:rsid w:val="38FB99E0"/>
    <w:rsid w:val="3908EBD8"/>
    <w:rsid w:val="3910BF84"/>
    <w:rsid w:val="39393ABD"/>
    <w:rsid w:val="3944AD88"/>
    <w:rsid w:val="39677BCC"/>
    <w:rsid w:val="39937264"/>
    <w:rsid w:val="399CC721"/>
    <w:rsid w:val="399D79A4"/>
    <w:rsid w:val="3A0F5C80"/>
    <w:rsid w:val="3A6F5CF1"/>
    <w:rsid w:val="3A859A37"/>
    <w:rsid w:val="3A941C02"/>
    <w:rsid w:val="3ACA6668"/>
    <w:rsid w:val="3AD0A543"/>
    <w:rsid w:val="3AF79E13"/>
    <w:rsid w:val="3B011C78"/>
    <w:rsid w:val="3B3F34D8"/>
    <w:rsid w:val="3B76685A"/>
    <w:rsid w:val="3BA86F0D"/>
    <w:rsid w:val="3BC0620F"/>
    <w:rsid w:val="3BD99AFF"/>
    <w:rsid w:val="3BDA3065"/>
    <w:rsid w:val="3BDFFC9D"/>
    <w:rsid w:val="3C3C9F57"/>
    <w:rsid w:val="3C5A0EEE"/>
    <w:rsid w:val="3C68842D"/>
    <w:rsid w:val="3C6F145D"/>
    <w:rsid w:val="3C935B9F"/>
    <w:rsid w:val="3CA0E685"/>
    <w:rsid w:val="3CB74705"/>
    <w:rsid w:val="3CDA24B2"/>
    <w:rsid w:val="3CDE049F"/>
    <w:rsid w:val="3CE61E9E"/>
    <w:rsid w:val="3D3191EB"/>
    <w:rsid w:val="3D410E15"/>
    <w:rsid w:val="3D6F9721"/>
    <w:rsid w:val="3D81DEFD"/>
    <w:rsid w:val="3D87D108"/>
    <w:rsid w:val="3DA0FBEA"/>
    <w:rsid w:val="3DC91E59"/>
    <w:rsid w:val="3DE30FD5"/>
    <w:rsid w:val="3E13779C"/>
    <w:rsid w:val="3E539B95"/>
    <w:rsid w:val="3E69937B"/>
    <w:rsid w:val="3EBDB0E1"/>
    <w:rsid w:val="3ECF0480"/>
    <w:rsid w:val="3ED20000"/>
    <w:rsid w:val="3F6C1F98"/>
    <w:rsid w:val="3F88439B"/>
    <w:rsid w:val="3F898AE9"/>
    <w:rsid w:val="3F922609"/>
    <w:rsid w:val="3FB06E1B"/>
    <w:rsid w:val="3FD01E9F"/>
    <w:rsid w:val="3FF1BD3C"/>
    <w:rsid w:val="3FFA330D"/>
    <w:rsid w:val="3FFD2887"/>
    <w:rsid w:val="400F5942"/>
    <w:rsid w:val="403B4AC0"/>
    <w:rsid w:val="407B9B67"/>
    <w:rsid w:val="407D0A84"/>
    <w:rsid w:val="409A81C2"/>
    <w:rsid w:val="409D56B5"/>
    <w:rsid w:val="40AB79D1"/>
    <w:rsid w:val="40AEBC05"/>
    <w:rsid w:val="40B29049"/>
    <w:rsid w:val="40B63C8B"/>
    <w:rsid w:val="40D140EC"/>
    <w:rsid w:val="40EDC845"/>
    <w:rsid w:val="40F4DD69"/>
    <w:rsid w:val="41049074"/>
    <w:rsid w:val="4128A8FF"/>
    <w:rsid w:val="4164F1C3"/>
    <w:rsid w:val="416C0F92"/>
    <w:rsid w:val="41A416D7"/>
    <w:rsid w:val="41C7B4FC"/>
    <w:rsid w:val="41D706F3"/>
    <w:rsid w:val="41E7B997"/>
    <w:rsid w:val="41ED1FA4"/>
    <w:rsid w:val="41F17FBB"/>
    <w:rsid w:val="4211FE93"/>
    <w:rsid w:val="42549074"/>
    <w:rsid w:val="425D9ADF"/>
    <w:rsid w:val="428F0B02"/>
    <w:rsid w:val="429CF126"/>
    <w:rsid w:val="42DE8A69"/>
    <w:rsid w:val="42E63FC3"/>
    <w:rsid w:val="42E88AC4"/>
    <w:rsid w:val="42F388E2"/>
    <w:rsid w:val="43023DBE"/>
    <w:rsid w:val="432C0204"/>
    <w:rsid w:val="43399030"/>
    <w:rsid w:val="43490EDE"/>
    <w:rsid w:val="43758ADC"/>
    <w:rsid w:val="439378C9"/>
    <w:rsid w:val="4394500B"/>
    <w:rsid w:val="4395BD5B"/>
    <w:rsid w:val="4412CBF3"/>
    <w:rsid w:val="447D7F6D"/>
    <w:rsid w:val="448C572D"/>
    <w:rsid w:val="4498C114"/>
    <w:rsid w:val="44AA9115"/>
    <w:rsid w:val="44D619EE"/>
    <w:rsid w:val="44EFE131"/>
    <w:rsid w:val="44F76042"/>
    <w:rsid w:val="451D2DB8"/>
    <w:rsid w:val="453426E2"/>
    <w:rsid w:val="457ABF0F"/>
    <w:rsid w:val="457C1BBE"/>
    <w:rsid w:val="457C2454"/>
    <w:rsid w:val="4594BEFB"/>
    <w:rsid w:val="45B5169E"/>
    <w:rsid w:val="45C5F3D3"/>
    <w:rsid w:val="45D41F50"/>
    <w:rsid w:val="4610F0D2"/>
    <w:rsid w:val="461A2FCA"/>
    <w:rsid w:val="462570E8"/>
    <w:rsid w:val="4639490D"/>
    <w:rsid w:val="46474876"/>
    <w:rsid w:val="468813F5"/>
    <w:rsid w:val="468D0E3E"/>
    <w:rsid w:val="4696FE81"/>
    <w:rsid w:val="46A158B1"/>
    <w:rsid w:val="46CA4D5C"/>
    <w:rsid w:val="46CEDCF6"/>
    <w:rsid w:val="46D1EFE8"/>
    <w:rsid w:val="470D2453"/>
    <w:rsid w:val="4738EF15"/>
    <w:rsid w:val="475284D9"/>
    <w:rsid w:val="476BC345"/>
    <w:rsid w:val="4773F9BF"/>
    <w:rsid w:val="47C2A83C"/>
    <w:rsid w:val="47C9E4DF"/>
    <w:rsid w:val="47D9802F"/>
    <w:rsid w:val="47DB6B54"/>
    <w:rsid w:val="47FF4518"/>
    <w:rsid w:val="483F2DA8"/>
    <w:rsid w:val="4855B523"/>
    <w:rsid w:val="4894C0B2"/>
    <w:rsid w:val="48AA1AA4"/>
    <w:rsid w:val="48AA1FFE"/>
    <w:rsid w:val="48B17C1B"/>
    <w:rsid w:val="48C85F5B"/>
    <w:rsid w:val="48CCFB75"/>
    <w:rsid w:val="48DB5265"/>
    <w:rsid w:val="48EF2D75"/>
    <w:rsid w:val="48F03D40"/>
    <w:rsid w:val="4907CC3F"/>
    <w:rsid w:val="491DC65D"/>
    <w:rsid w:val="493D0325"/>
    <w:rsid w:val="495C56A1"/>
    <w:rsid w:val="4962EE67"/>
    <w:rsid w:val="496F7598"/>
    <w:rsid w:val="498A5D54"/>
    <w:rsid w:val="498E4AFB"/>
    <w:rsid w:val="49B6F8CD"/>
    <w:rsid w:val="49BD47A3"/>
    <w:rsid w:val="49C04F3D"/>
    <w:rsid w:val="49DA5631"/>
    <w:rsid w:val="4A21EEBB"/>
    <w:rsid w:val="4A5CED1A"/>
    <w:rsid w:val="4A9454D4"/>
    <w:rsid w:val="4AA59095"/>
    <w:rsid w:val="4ADCEDE1"/>
    <w:rsid w:val="4B17D8DA"/>
    <w:rsid w:val="4B58AAC8"/>
    <w:rsid w:val="4B64B2A1"/>
    <w:rsid w:val="4B7A14FB"/>
    <w:rsid w:val="4B7E856B"/>
    <w:rsid w:val="4B846701"/>
    <w:rsid w:val="4B84D77E"/>
    <w:rsid w:val="4B9D26DF"/>
    <w:rsid w:val="4BBECC3C"/>
    <w:rsid w:val="4BE50AE2"/>
    <w:rsid w:val="4BF78E22"/>
    <w:rsid w:val="4C0624DD"/>
    <w:rsid w:val="4C4B272D"/>
    <w:rsid w:val="4C534E2C"/>
    <w:rsid w:val="4C6D3FA4"/>
    <w:rsid w:val="4C7BAA65"/>
    <w:rsid w:val="4C8DBD47"/>
    <w:rsid w:val="4C900AA8"/>
    <w:rsid w:val="4C95C147"/>
    <w:rsid w:val="4CB35DA6"/>
    <w:rsid w:val="4CBBB30B"/>
    <w:rsid w:val="4D0B8682"/>
    <w:rsid w:val="4D2B98E9"/>
    <w:rsid w:val="4D3ADA63"/>
    <w:rsid w:val="4D3FB6F4"/>
    <w:rsid w:val="4D406005"/>
    <w:rsid w:val="4D497A1D"/>
    <w:rsid w:val="4D74DB94"/>
    <w:rsid w:val="4D907BC2"/>
    <w:rsid w:val="4D952ACD"/>
    <w:rsid w:val="4D98029A"/>
    <w:rsid w:val="4DA84E21"/>
    <w:rsid w:val="4DC8FB8C"/>
    <w:rsid w:val="4DCF1340"/>
    <w:rsid w:val="4DD633B2"/>
    <w:rsid w:val="4DF38819"/>
    <w:rsid w:val="4E27EB2A"/>
    <w:rsid w:val="4E3C6896"/>
    <w:rsid w:val="4E3E91FD"/>
    <w:rsid w:val="4E50FB71"/>
    <w:rsid w:val="4E82E125"/>
    <w:rsid w:val="4EAAB72B"/>
    <w:rsid w:val="4EC2450A"/>
    <w:rsid w:val="4EC8CDA7"/>
    <w:rsid w:val="4EFAF575"/>
    <w:rsid w:val="4F098B81"/>
    <w:rsid w:val="4F38FC58"/>
    <w:rsid w:val="4F3C3833"/>
    <w:rsid w:val="4F3D6F16"/>
    <w:rsid w:val="4F5DEAF1"/>
    <w:rsid w:val="4F7D8252"/>
    <w:rsid w:val="4FD73C02"/>
    <w:rsid w:val="4FE2B86C"/>
    <w:rsid w:val="4FE6937B"/>
    <w:rsid w:val="4FEC1CEF"/>
    <w:rsid w:val="4FEDD165"/>
    <w:rsid w:val="4FF22F4B"/>
    <w:rsid w:val="500CD0F7"/>
    <w:rsid w:val="5016482A"/>
    <w:rsid w:val="502C54FA"/>
    <w:rsid w:val="50515CEE"/>
    <w:rsid w:val="506D9EC8"/>
    <w:rsid w:val="5088FB3D"/>
    <w:rsid w:val="50A40F0F"/>
    <w:rsid w:val="50A68329"/>
    <w:rsid w:val="50DB9746"/>
    <w:rsid w:val="50F59E40"/>
    <w:rsid w:val="511CB856"/>
    <w:rsid w:val="5127DD13"/>
    <w:rsid w:val="51304C3D"/>
    <w:rsid w:val="514CCE62"/>
    <w:rsid w:val="51630169"/>
    <w:rsid w:val="5165FD3C"/>
    <w:rsid w:val="51A17FB0"/>
    <w:rsid w:val="51AC82FD"/>
    <w:rsid w:val="51B18CA6"/>
    <w:rsid w:val="51C6EDF1"/>
    <w:rsid w:val="51C8E140"/>
    <w:rsid w:val="51D20BD5"/>
    <w:rsid w:val="51F95A8E"/>
    <w:rsid w:val="51FA498C"/>
    <w:rsid w:val="5229F904"/>
    <w:rsid w:val="528344DF"/>
    <w:rsid w:val="5289F747"/>
    <w:rsid w:val="52944A58"/>
    <w:rsid w:val="529D9B35"/>
    <w:rsid w:val="52ABA022"/>
    <w:rsid w:val="52BECEF5"/>
    <w:rsid w:val="52C7427B"/>
    <w:rsid w:val="52CBFBDB"/>
    <w:rsid w:val="52CC475C"/>
    <w:rsid w:val="52D02F1B"/>
    <w:rsid w:val="52F18639"/>
    <w:rsid w:val="52F2BCB0"/>
    <w:rsid w:val="531E842D"/>
    <w:rsid w:val="533671BD"/>
    <w:rsid w:val="533747F7"/>
    <w:rsid w:val="5378D18A"/>
    <w:rsid w:val="53E3E583"/>
    <w:rsid w:val="54227DB6"/>
    <w:rsid w:val="543E0E38"/>
    <w:rsid w:val="54584B41"/>
    <w:rsid w:val="547C8B18"/>
    <w:rsid w:val="54993AAA"/>
    <w:rsid w:val="54A74FA2"/>
    <w:rsid w:val="54DD6865"/>
    <w:rsid w:val="550AAE0C"/>
    <w:rsid w:val="55195F59"/>
    <w:rsid w:val="553A60C5"/>
    <w:rsid w:val="554695DC"/>
    <w:rsid w:val="5555C78C"/>
    <w:rsid w:val="555917BA"/>
    <w:rsid w:val="555D05B2"/>
    <w:rsid w:val="556176F3"/>
    <w:rsid w:val="556B9658"/>
    <w:rsid w:val="55D54C7D"/>
    <w:rsid w:val="55D76EFA"/>
    <w:rsid w:val="55DA7DFB"/>
    <w:rsid w:val="5604AF3B"/>
    <w:rsid w:val="5628EEFE"/>
    <w:rsid w:val="5636022B"/>
    <w:rsid w:val="5643A98C"/>
    <w:rsid w:val="56681EC3"/>
    <w:rsid w:val="567E999E"/>
    <w:rsid w:val="56B853A9"/>
    <w:rsid w:val="56DCC326"/>
    <w:rsid w:val="571B07FB"/>
    <w:rsid w:val="5732F2A7"/>
    <w:rsid w:val="574ED867"/>
    <w:rsid w:val="57785241"/>
    <w:rsid w:val="5782C021"/>
    <w:rsid w:val="57A75787"/>
    <w:rsid w:val="57AF9651"/>
    <w:rsid w:val="57B31878"/>
    <w:rsid w:val="57BF0BB7"/>
    <w:rsid w:val="57C7A54A"/>
    <w:rsid w:val="57F123D0"/>
    <w:rsid w:val="57FEA1E5"/>
    <w:rsid w:val="58171481"/>
    <w:rsid w:val="581BFC87"/>
    <w:rsid w:val="58255661"/>
    <w:rsid w:val="58287A97"/>
    <w:rsid w:val="58436335"/>
    <w:rsid w:val="58B4F451"/>
    <w:rsid w:val="58E177DF"/>
    <w:rsid w:val="58F2E106"/>
    <w:rsid w:val="59008F5F"/>
    <w:rsid w:val="591CDD69"/>
    <w:rsid w:val="5924B0D1"/>
    <w:rsid w:val="5943563D"/>
    <w:rsid w:val="595C3160"/>
    <w:rsid w:val="597B18B6"/>
    <w:rsid w:val="59845C3E"/>
    <w:rsid w:val="59A5EF1F"/>
    <w:rsid w:val="59ABF74F"/>
    <w:rsid w:val="59C5B847"/>
    <w:rsid w:val="59D979B4"/>
    <w:rsid w:val="59DF939B"/>
    <w:rsid w:val="59FA827D"/>
    <w:rsid w:val="5A1993FB"/>
    <w:rsid w:val="5A353888"/>
    <w:rsid w:val="5A46C3F1"/>
    <w:rsid w:val="5A4D1425"/>
    <w:rsid w:val="5A700D22"/>
    <w:rsid w:val="5A803941"/>
    <w:rsid w:val="5A89678D"/>
    <w:rsid w:val="5AC227F4"/>
    <w:rsid w:val="5AC3EEE2"/>
    <w:rsid w:val="5AC571A9"/>
    <w:rsid w:val="5ACE4C5C"/>
    <w:rsid w:val="5ADCEDB8"/>
    <w:rsid w:val="5AFE45DA"/>
    <w:rsid w:val="5B1D8B07"/>
    <w:rsid w:val="5B1F7466"/>
    <w:rsid w:val="5B2D9344"/>
    <w:rsid w:val="5B3FCEB3"/>
    <w:rsid w:val="5B6C6594"/>
    <w:rsid w:val="5B9AA394"/>
    <w:rsid w:val="5BB6A092"/>
    <w:rsid w:val="5BB8C685"/>
    <w:rsid w:val="5BDD179C"/>
    <w:rsid w:val="5BE608F2"/>
    <w:rsid w:val="5C004966"/>
    <w:rsid w:val="5C0ED830"/>
    <w:rsid w:val="5C0FC3AC"/>
    <w:rsid w:val="5C131D7C"/>
    <w:rsid w:val="5C140886"/>
    <w:rsid w:val="5C2A21F8"/>
    <w:rsid w:val="5C49C751"/>
    <w:rsid w:val="5C4F4E86"/>
    <w:rsid w:val="5C4F9392"/>
    <w:rsid w:val="5C57BDE5"/>
    <w:rsid w:val="5C604859"/>
    <w:rsid w:val="5C7E3A2F"/>
    <w:rsid w:val="5C90DB72"/>
    <w:rsid w:val="5C9C9B20"/>
    <w:rsid w:val="5CDC38CB"/>
    <w:rsid w:val="5D503B68"/>
    <w:rsid w:val="5D613353"/>
    <w:rsid w:val="5D78DFEA"/>
    <w:rsid w:val="5D80163C"/>
    <w:rsid w:val="5D9A335E"/>
    <w:rsid w:val="5DA6E4EF"/>
    <w:rsid w:val="5DBA0E5A"/>
    <w:rsid w:val="5DC54C80"/>
    <w:rsid w:val="5DDABC42"/>
    <w:rsid w:val="5DF5EFE1"/>
    <w:rsid w:val="5DFAE2CE"/>
    <w:rsid w:val="5E2D2A90"/>
    <w:rsid w:val="5E35C745"/>
    <w:rsid w:val="5E66DA52"/>
    <w:rsid w:val="5E8396FB"/>
    <w:rsid w:val="5E9302B1"/>
    <w:rsid w:val="5ED7B286"/>
    <w:rsid w:val="5ED95C5F"/>
    <w:rsid w:val="5F168164"/>
    <w:rsid w:val="5F306E7D"/>
    <w:rsid w:val="5F59C110"/>
    <w:rsid w:val="5F7214E8"/>
    <w:rsid w:val="5F8272F8"/>
    <w:rsid w:val="5F888864"/>
    <w:rsid w:val="5F92AABC"/>
    <w:rsid w:val="5FB5B7D5"/>
    <w:rsid w:val="5FFFC3F4"/>
    <w:rsid w:val="601215E2"/>
    <w:rsid w:val="6015B978"/>
    <w:rsid w:val="602A9BD3"/>
    <w:rsid w:val="6047A758"/>
    <w:rsid w:val="6068B123"/>
    <w:rsid w:val="608CC738"/>
    <w:rsid w:val="608E9025"/>
    <w:rsid w:val="60A26C21"/>
    <w:rsid w:val="60CB7412"/>
    <w:rsid w:val="61298E1C"/>
    <w:rsid w:val="61389F33"/>
    <w:rsid w:val="6140AFFC"/>
    <w:rsid w:val="614FAC37"/>
    <w:rsid w:val="6168ED52"/>
    <w:rsid w:val="6193E352"/>
    <w:rsid w:val="61A602AF"/>
    <w:rsid w:val="61ACD19E"/>
    <w:rsid w:val="61CF6E6E"/>
    <w:rsid w:val="61D76043"/>
    <w:rsid w:val="61ED48C3"/>
    <w:rsid w:val="6204D60C"/>
    <w:rsid w:val="62431324"/>
    <w:rsid w:val="62581C44"/>
    <w:rsid w:val="63089418"/>
    <w:rsid w:val="6309C16F"/>
    <w:rsid w:val="63658F48"/>
    <w:rsid w:val="636D35A1"/>
    <w:rsid w:val="63840B84"/>
    <w:rsid w:val="638B83CA"/>
    <w:rsid w:val="638E582A"/>
    <w:rsid w:val="6390E905"/>
    <w:rsid w:val="6390F7C2"/>
    <w:rsid w:val="639645B0"/>
    <w:rsid w:val="63ABB6ED"/>
    <w:rsid w:val="63B97415"/>
    <w:rsid w:val="63C0FE61"/>
    <w:rsid w:val="63C365CA"/>
    <w:rsid w:val="64264468"/>
    <w:rsid w:val="6435B242"/>
    <w:rsid w:val="645634CD"/>
    <w:rsid w:val="646F27F9"/>
    <w:rsid w:val="647F5908"/>
    <w:rsid w:val="648B126C"/>
    <w:rsid w:val="648EE6E5"/>
    <w:rsid w:val="64F5F8D4"/>
    <w:rsid w:val="64FE7FB3"/>
    <w:rsid w:val="65026755"/>
    <w:rsid w:val="6522EC01"/>
    <w:rsid w:val="65257CAD"/>
    <w:rsid w:val="6528B554"/>
    <w:rsid w:val="656EA111"/>
    <w:rsid w:val="657154E2"/>
    <w:rsid w:val="65768FF5"/>
    <w:rsid w:val="65BAB86F"/>
    <w:rsid w:val="65D2DE4D"/>
    <w:rsid w:val="65DBDA7A"/>
    <w:rsid w:val="65E7AF04"/>
    <w:rsid w:val="66066003"/>
    <w:rsid w:val="66197176"/>
    <w:rsid w:val="663C607A"/>
    <w:rsid w:val="665C3185"/>
    <w:rsid w:val="66634DF7"/>
    <w:rsid w:val="66D03D3F"/>
    <w:rsid w:val="66DEAB68"/>
    <w:rsid w:val="66DF9FEB"/>
    <w:rsid w:val="673E0891"/>
    <w:rsid w:val="67694006"/>
    <w:rsid w:val="67719287"/>
    <w:rsid w:val="67BBBF11"/>
    <w:rsid w:val="67CCAF9F"/>
    <w:rsid w:val="67DCF37D"/>
    <w:rsid w:val="67F44B7A"/>
    <w:rsid w:val="6803C07F"/>
    <w:rsid w:val="6822B271"/>
    <w:rsid w:val="6848D853"/>
    <w:rsid w:val="6859DBB9"/>
    <w:rsid w:val="6864C713"/>
    <w:rsid w:val="686D60D6"/>
    <w:rsid w:val="68C35988"/>
    <w:rsid w:val="68ED2CA0"/>
    <w:rsid w:val="68F359B0"/>
    <w:rsid w:val="68F6D191"/>
    <w:rsid w:val="68F76540"/>
    <w:rsid w:val="68F93D2A"/>
    <w:rsid w:val="690E6816"/>
    <w:rsid w:val="6944854F"/>
    <w:rsid w:val="698EE757"/>
    <w:rsid w:val="699FC52B"/>
    <w:rsid w:val="69AA20A0"/>
    <w:rsid w:val="69BCEB5E"/>
    <w:rsid w:val="69E20032"/>
    <w:rsid w:val="69F867BD"/>
    <w:rsid w:val="6A37FE28"/>
    <w:rsid w:val="6A3B65AC"/>
    <w:rsid w:val="6A4829DD"/>
    <w:rsid w:val="6A71A7BF"/>
    <w:rsid w:val="6A7CBEA2"/>
    <w:rsid w:val="6AA97548"/>
    <w:rsid w:val="6ADA4BB8"/>
    <w:rsid w:val="6AE05239"/>
    <w:rsid w:val="6AFF4733"/>
    <w:rsid w:val="6B4C4287"/>
    <w:rsid w:val="6B51048C"/>
    <w:rsid w:val="6B571B66"/>
    <w:rsid w:val="6B622DED"/>
    <w:rsid w:val="6B64544B"/>
    <w:rsid w:val="6B670128"/>
    <w:rsid w:val="6B812C91"/>
    <w:rsid w:val="6BC35F65"/>
    <w:rsid w:val="6BCE957F"/>
    <w:rsid w:val="6BF3226D"/>
    <w:rsid w:val="6BF60181"/>
    <w:rsid w:val="6C0AC82A"/>
    <w:rsid w:val="6C112B09"/>
    <w:rsid w:val="6C1755E3"/>
    <w:rsid w:val="6C222FF3"/>
    <w:rsid w:val="6C5806EC"/>
    <w:rsid w:val="6C6DA696"/>
    <w:rsid w:val="6CADBC5A"/>
    <w:rsid w:val="6CB94CA0"/>
    <w:rsid w:val="6CB9AD13"/>
    <w:rsid w:val="6CC19092"/>
    <w:rsid w:val="6CCB4EE8"/>
    <w:rsid w:val="6CCC5536"/>
    <w:rsid w:val="6D034737"/>
    <w:rsid w:val="6D487F66"/>
    <w:rsid w:val="6D972667"/>
    <w:rsid w:val="6DC9FB9D"/>
    <w:rsid w:val="6DD5F900"/>
    <w:rsid w:val="6E094715"/>
    <w:rsid w:val="6E2C14C4"/>
    <w:rsid w:val="6E38E932"/>
    <w:rsid w:val="6E5599EE"/>
    <w:rsid w:val="6E792900"/>
    <w:rsid w:val="6E99625D"/>
    <w:rsid w:val="6E9B46B7"/>
    <w:rsid w:val="6EB07A2A"/>
    <w:rsid w:val="6F1AEC07"/>
    <w:rsid w:val="6F22352E"/>
    <w:rsid w:val="6F696D25"/>
    <w:rsid w:val="6F7AEA79"/>
    <w:rsid w:val="6F801A8C"/>
    <w:rsid w:val="6FC10539"/>
    <w:rsid w:val="6FD3C582"/>
    <w:rsid w:val="6FD9AC8C"/>
    <w:rsid w:val="6FDE1794"/>
    <w:rsid w:val="6FF20897"/>
    <w:rsid w:val="70430AEC"/>
    <w:rsid w:val="7080982C"/>
    <w:rsid w:val="70885ABF"/>
    <w:rsid w:val="709280D3"/>
    <w:rsid w:val="70C892CF"/>
    <w:rsid w:val="70CD117A"/>
    <w:rsid w:val="70D6882D"/>
    <w:rsid w:val="7135E462"/>
    <w:rsid w:val="7139ABCB"/>
    <w:rsid w:val="71403F8C"/>
    <w:rsid w:val="716A2AD0"/>
    <w:rsid w:val="718E023F"/>
    <w:rsid w:val="71C04A04"/>
    <w:rsid w:val="71C42712"/>
    <w:rsid w:val="72032553"/>
    <w:rsid w:val="721F88BA"/>
    <w:rsid w:val="72928685"/>
    <w:rsid w:val="72A7CCC0"/>
    <w:rsid w:val="72AFA2A4"/>
    <w:rsid w:val="72D41A70"/>
    <w:rsid w:val="72DCB0BE"/>
    <w:rsid w:val="72EB8A5C"/>
    <w:rsid w:val="73143BF6"/>
    <w:rsid w:val="732C3525"/>
    <w:rsid w:val="7338EFE8"/>
    <w:rsid w:val="73454131"/>
    <w:rsid w:val="7358A395"/>
    <w:rsid w:val="73680F19"/>
    <w:rsid w:val="736CBB26"/>
    <w:rsid w:val="73776C7A"/>
    <w:rsid w:val="73AF71EF"/>
    <w:rsid w:val="73C84C23"/>
    <w:rsid w:val="73D2EB85"/>
    <w:rsid w:val="74113F62"/>
    <w:rsid w:val="742F1773"/>
    <w:rsid w:val="7432FE4F"/>
    <w:rsid w:val="748D7550"/>
    <w:rsid w:val="74A1173D"/>
    <w:rsid w:val="75335DD0"/>
    <w:rsid w:val="7538DD3D"/>
    <w:rsid w:val="756038E1"/>
    <w:rsid w:val="75799E8E"/>
    <w:rsid w:val="75860E59"/>
    <w:rsid w:val="75BEF052"/>
    <w:rsid w:val="75C4727F"/>
    <w:rsid w:val="75F46561"/>
    <w:rsid w:val="761EAFC6"/>
    <w:rsid w:val="763E7B35"/>
    <w:rsid w:val="7654A6A1"/>
    <w:rsid w:val="7657B7BD"/>
    <w:rsid w:val="76B8F98F"/>
    <w:rsid w:val="76BE7055"/>
    <w:rsid w:val="76C58673"/>
    <w:rsid w:val="76DD0E96"/>
    <w:rsid w:val="76E7761A"/>
    <w:rsid w:val="76F451A9"/>
    <w:rsid w:val="770ABCD8"/>
    <w:rsid w:val="774084F3"/>
    <w:rsid w:val="7740F48D"/>
    <w:rsid w:val="77564765"/>
    <w:rsid w:val="779017B7"/>
    <w:rsid w:val="77D15078"/>
    <w:rsid w:val="77EB6544"/>
    <w:rsid w:val="78039EA5"/>
    <w:rsid w:val="78335E37"/>
    <w:rsid w:val="78B4FD43"/>
    <w:rsid w:val="78B5E37D"/>
    <w:rsid w:val="78C1A369"/>
    <w:rsid w:val="78CB29CF"/>
    <w:rsid w:val="78DF689B"/>
    <w:rsid w:val="78E638ED"/>
    <w:rsid w:val="78FD0D88"/>
    <w:rsid w:val="793FAF38"/>
    <w:rsid w:val="797EF91D"/>
    <w:rsid w:val="7987ACB4"/>
    <w:rsid w:val="798F334A"/>
    <w:rsid w:val="79B96121"/>
    <w:rsid w:val="79BE65EE"/>
    <w:rsid w:val="79E82280"/>
    <w:rsid w:val="7A518E5C"/>
    <w:rsid w:val="7A6E7FA7"/>
    <w:rsid w:val="7A8A5E20"/>
    <w:rsid w:val="7AD26379"/>
    <w:rsid w:val="7AEB5290"/>
    <w:rsid w:val="7B17BCB4"/>
    <w:rsid w:val="7B2312A9"/>
    <w:rsid w:val="7B2B520F"/>
    <w:rsid w:val="7B406C57"/>
    <w:rsid w:val="7B501F68"/>
    <w:rsid w:val="7B5131F4"/>
    <w:rsid w:val="7B5E0D3A"/>
    <w:rsid w:val="7B6E79D6"/>
    <w:rsid w:val="7B80BA0F"/>
    <w:rsid w:val="7B9696EA"/>
    <w:rsid w:val="7B9AF529"/>
    <w:rsid w:val="7BA36E6E"/>
    <w:rsid w:val="7BE7E0E5"/>
    <w:rsid w:val="7C095858"/>
    <w:rsid w:val="7C270190"/>
    <w:rsid w:val="7C279852"/>
    <w:rsid w:val="7C388AFC"/>
    <w:rsid w:val="7C559A46"/>
    <w:rsid w:val="7C5A88FF"/>
    <w:rsid w:val="7C753B38"/>
    <w:rsid w:val="7C88C73C"/>
    <w:rsid w:val="7D2B7E7A"/>
    <w:rsid w:val="7D2CDB40"/>
    <w:rsid w:val="7D4F7C18"/>
    <w:rsid w:val="7DA1C5FB"/>
    <w:rsid w:val="7DAF8FB2"/>
    <w:rsid w:val="7DD14BF2"/>
    <w:rsid w:val="7DDD51A6"/>
    <w:rsid w:val="7E4ACECA"/>
    <w:rsid w:val="7E570660"/>
    <w:rsid w:val="7E662804"/>
    <w:rsid w:val="7E682A16"/>
    <w:rsid w:val="7E72E04D"/>
    <w:rsid w:val="7E9ED385"/>
    <w:rsid w:val="7EAAC95D"/>
    <w:rsid w:val="7EB2FC6C"/>
    <w:rsid w:val="7ED22BF8"/>
    <w:rsid w:val="7ED8C8C6"/>
    <w:rsid w:val="7EE544E5"/>
    <w:rsid w:val="7EF1CC70"/>
    <w:rsid w:val="7EF8D74E"/>
    <w:rsid w:val="7F0C7A30"/>
    <w:rsid w:val="7F16B226"/>
    <w:rsid w:val="7F4C887D"/>
    <w:rsid w:val="7FBDCBD1"/>
    <w:rsid w:val="7FC62491"/>
    <w:rsid w:val="7FF2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C50F74"/>
  <w15:docId w15:val="{2605247D-FD8E-41B1-B1A2-596CA7BB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D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A24CF1"/>
    <w:pPr>
      <w:keepNext/>
      <w:ind w:left="709"/>
      <w:outlineLvl w:val="0"/>
    </w:pPr>
    <w:rPr>
      <w:rFonts w:asciiTheme="minorHAnsi" w:hAnsiTheme="minorHAnsi"/>
      <w:b/>
      <w:bCs/>
    </w:rPr>
  </w:style>
  <w:style w:type="paragraph" w:styleId="Ttulo2">
    <w:name w:val="heading 2"/>
    <w:basedOn w:val="Normal"/>
    <w:next w:val="Normal"/>
    <w:link w:val="Ttulo2Car"/>
    <w:qFormat/>
    <w:rsid w:val="00A24CF1"/>
    <w:pPr>
      <w:keepNext/>
      <w:ind w:left="1418"/>
      <w:outlineLvl w:val="1"/>
    </w:pPr>
    <w:rPr>
      <w:rFonts w:asciiTheme="minorHAnsi" w:hAnsiTheme="minorHAnsi" w:cs="Arial"/>
      <w:b/>
      <w:bCs/>
      <w:sz w:val="22"/>
    </w:rPr>
  </w:style>
  <w:style w:type="paragraph" w:styleId="Ttulo3">
    <w:name w:val="heading 3"/>
    <w:basedOn w:val="Normal"/>
    <w:next w:val="Normal"/>
    <w:qFormat/>
    <w:rsid w:val="00565C45"/>
    <w:pPr>
      <w:keepNext/>
      <w:outlineLvl w:val="2"/>
      <w15:collapsed/>
    </w:pPr>
    <w:rPr>
      <w:rFonts w:asciiTheme="minorHAnsi" w:hAnsiTheme="minorHAnsi" w:cs="Arial"/>
      <w:b/>
      <w:bCs/>
      <w:spacing w:val="62"/>
      <w:sz w:val="22"/>
      <w:lang w:val="es-ES_tradnl"/>
    </w:rPr>
  </w:style>
  <w:style w:type="paragraph" w:styleId="Ttulo4">
    <w:name w:val="heading 4"/>
    <w:basedOn w:val="Normal"/>
    <w:next w:val="Normal"/>
    <w:qFormat/>
    <w:rsid w:val="00B34536"/>
    <w:pPr>
      <w:keepNext/>
      <w:ind w:left="2127"/>
      <w:outlineLvl w:val="3"/>
    </w:pPr>
    <w:rPr>
      <w:rFonts w:asciiTheme="majorHAnsi" w:hAnsiTheme="majorHAnsi"/>
      <w:b/>
      <w:bCs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C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10F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5D203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5D203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D2035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5D2035"/>
    <w:pPr>
      <w:jc w:val="both"/>
    </w:pPr>
    <w:rPr>
      <w:rFonts w:ascii="Arial" w:hAnsi="Arial"/>
    </w:rPr>
  </w:style>
  <w:style w:type="character" w:styleId="Hipervnculovisitado">
    <w:name w:val="FollowedHyperlink"/>
    <w:rsid w:val="005D2035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127E2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127E2B"/>
    <w:rPr>
      <w:sz w:val="16"/>
      <w:szCs w:val="16"/>
      <w:lang w:val="es-CO" w:eastAsia="es-CO"/>
    </w:rPr>
  </w:style>
  <w:style w:type="table" w:styleId="Tablaconcuadrcula">
    <w:name w:val="Table Grid"/>
    <w:basedOn w:val="Tablanormal"/>
    <w:rsid w:val="00BC5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9C285D"/>
    <w:pPr>
      <w:ind w:left="708"/>
    </w:pPr>
  </w:style>
  <w:style w:type="character" w:customStyle="1" w:styleId="TextoindependienteCar">
    <w:name w:val="Texto independiente Car"/>
    <w:link w:val="Textoindependiente"/>
    <w:rsid w:val="00C87078"/>
    <w:rPr>
      <w:rFonts w:ascii="Arial" w:hAnsi="Arial" w:cs="Arial"/>
      <w:sz w:val="24"/>
      <w:szCs w:val="24"/>
      <w:lang w:val="es-CO" w:eastAsia="es-CO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87078"/>
    <w:pPr>
      <w:spacing w:after="120"/>
      <w:ind w:left="283"/>
    </w:pPr>
    <w:rPr>
      <w:rFonts w:eastAsia="Batang"/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rsid w:val="00C87078"/>
    <w:rPr>
      <w:rFonts w:eastAsia="Batang"/>
      <w:sz w:val="16"/>
      <w:szCs w:val="16"/>
      <w:lang w:val="es-CO" w:eastAsia="es-CO"/>
    </w:rPr>
  </w:style>
  <w:style w:type="paragraph" w:styleId="Textoindependiente2">
    <w:name w:val="Body Text 2"/>
    <w:basedOn w:val="Normal"/>
    <w:link w:val="Textoindependiente2Car"/>
    <w:semiHidden/>
    <w:unhideWhenUsed/>
    <w:rsid w:val="0045172B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5172B"/>
    <w:rPr>
      <w:sz w:val="24"/>
      <w:szCs w:val="24"/>
      <w:lang w:val="es-CO" w:eastAsia="es-CO"/>
    </w:rPr>
  </w:style>
  <w:style w:type="character" w:customStyle="1" w:styleId="EncabezadoCar">
    <w:name w:val="Encabezado Car"/>
    <w:link w:val="Encabezado"/>
    <w:uiPriority w:val="99"/>
    <w:rsid w:val="0045172B"/>
    <w:rPr>
      <w:sz w:val="24"/>
      <w:szCs w:val="24"/>
      <w:lang w:val="es-CO" w:eastAsia="es-CO"/>
    </w:rPr>
  </w:style>
  <w:style w:type="paragraph" w:styleId="Ttulo">
    <w:name w:val="Title"/>
    <w:basedOn w:val="Normal"/>
    <w:link w:val="TtuloCar"/>
    <w:qFormat/>
    <w:rsid w:val="00B34536"/>
    <w:rPr>
      <w:rFonts w:asciiTheme="majorHAnsi" w:hAnsiTheme="majorHAnsi"/>
      <w:b/>
      <w:snapToGrid w:val="0"/>
      <w:sz w:val="28"/>
      <w:szCs w:val="20"/>
      <w:lang w:val="x-none" w:eastAsia="x-none"/>
    </w:rPr>
  </w:style>
  <w:style w:type="character" w:customStyle="1" w:styleId="TtuloCar">
    <w:name w:val="Título Car"/>
    <w:link w:val="Ttulo"/>
    <w:rsid w:val="00B34536"/>
    <w:rPr>
      <w:rFonts w:asciiTheme="majorHAnsi" w:hAnsiTheme="majorHAnsi"/>
      <w:b/>
      <w:snapToGrid w:val="0"/>
      <w:sz w:val="28"/>
      <w:lang w:val="x-none" w:eastAsia="x-none"/>
    </w:rPr>
  </w:style>
  <w:style w:type="paragraph" w:styleId="Sinespaciado">
    <w:name w:val="No Spacing"/>
    <w:link w:val="SinespaciadoCar"/>
    <w:uiPriority w:val="1"/>
    <w:qFormat/>
    <w:rsid w:val="00DC05F8"/>
    <w:rPr>
      <w:rFonts w:ascii="Calibri" w:eastAsia="Calibri" w:hAnsi="Calibri"/>
      <w:sz w:val="22"/>
      <w:szCs w:val="22"/>
      <w:lang w:eastAsia="en-US"/>
    </w:rPr>
  </w:style>
  <w:style w:type="paragraph" w:customStyle="1" w:styleId="Address">
    <w:name w:val="Address"/>
    <w:basedOn w:val="Normal"/>
    <w:rsid w:val="00CE3A70"/>
    <w:rPr>
      <w:noProof/>
      <w:sz w:val="22"/>
      <w:szCs w:val="20"/>
      <w:lang w:val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1C54"/>
    <w:rPr>
      <w:rFonts w:ascii="Tahoma" w:eastAsia="Calibri" w:hAnsi="Tahoma"/>
      <w:szCs w:val="20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semiHidden/>
    <w:rsid w:val="00F91C54"/>
    <w:rPr>
      <w:rFonts w:ascii="Tahoma" w:eastAsia="Calibri" w:hAnsi="Tahoma" w:cs="Tahoma"/>
      <w:sz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1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1B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C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030D1"/>
    <w:pPr>
      <w:spacing w:before="100" w:beforeAutospacing="1" w:after="100" w:afterAutospacing="1"/>
    </w:pPr>
  </w:style>
  <w:style w:type="character" w:styleId="Nmerodepgina">
    <w:name w:val="page number"/>
    <w:basedOn w:val="Fuentedeprrafopredeter"/>
    <w:uiPriority w:val="99"/>
    <w:semiHidden/>
    <w:unhideWhenUsed/>
    <w:rsid w:val="0027135B"/>
  </w:style>
  <w:style w:type="character" w:customStyle="1" w:styleId="Ttulo6Car">
    <w:name w:val="Título 6 Car"/>
    <w:basedOn w:val="Fuentedeprrafopredeter"/>
    <w:link w:val="Ttulo6"/>
    <w:uiPriority w:val="9"/>
    <w:semiHidden/>
    <w:rsid w:val="00B53CF9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E33C93"/>
    <w:pPr>
      <w:spacing w:line="181" w:lineRule="atLeast"/>
    </w:pPr>
    <w:rPr>
      <w:rFonts w:ascii="HelveticaNeueLT Std" w:eastAsiaTheme="minorHAnsi" w:hAnsi="HelveticaNeueLT Std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262B"/>
    <w:rPr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DE33DC"/>
    <w:pPr>
      <w:ind w:left="240" w:hanging="24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DE33DC"/>
    <w:pPr>
      <w:ind w:left="480" w:hanging="240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DE33DC"/>
    <w:pPr>
      <w:ind w:left="720" w:hanging="24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DE33DC"/>
    <w:pPr>
      <w:ind w:left="960" w:hanging="24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DE33DC"/>
    <w:pPr>
      <w:ind w:left="1200" w:hanging="24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DE33DC"/>
    <w:pPr>
      <w:ind w:left="1440" w:hanging="24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DE33DC"/>
    <w:pPr>
      <w:ind w:left="1680" w:hanging="24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DE33DC"/>
    <w:pPr>
      <w:ind w:left="1920" w:hanging="24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DE33DC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DE33DC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C6D4A"/>
    <w:pPr>
      <w:keepLines/>
      <w:spacing w:before="240" w:line="259" w:lineRule="auto"/>
      <w:outlineLvl w:val="9"/>
    </w:pPr>
    <w:rPr>
      <w:rFonts w:eastAsiaTheme="majorEastAsia" w:cstheme="majorBidi"/>
      <w:b w:val="0"/>
      <w:bCs w:val="0"/>
      <w:color w:val="276E8B" w:themeColor="accent1" w:themeShade="BF"/>
      <w:sz w:val="32"/>
      <w:szCs w:val="32"/>
      <w:lang w:val="en-US" w:eastAsia="en-US"/>
    </w:rPr>
  </w:style>
  <w:style w:type="paragraph" w:styleId="TDC2">
    <w:name w:val="toc 2"/>
    <w:aliases w:val="Titulo2"/>
    <w:basedOn w:val="Normal"/>
    <w:next w:val="Normal"/>
    <w:autoRedefine/>
    <w:uiPriority w:val="39"/>
    <w:unhideWhenUsed/>
    <w:rsid w:val="00BC6D4A"/>
    <w:rPr>
      <w:rFonts w:asciiTheme="minorHAnsi" w:hAnsiTheme="minorHAnsi"/>
      <w:b/>
      <w:bCs/>
      <w:smallCaps/>
      <w:sz w:val="22"/>
      <w:szCs w:val="22"/>
    </w:rPr>
  </w:style>
  <w:style w:type="paragraph" w:styleId="TDC1">
    <w:name w:val="toc 1"/>
    <w:aliases w:val="titulo1"/>
    <w:basedOn w:val="Normal"/>
    <w:next w:val="Normal"/>
    <w:autoRedefine/>
    <w:uiPriority w:val="39"/>
    <w:unhideWhenUsed/>
    <w:rsid w:val="00BC6D4A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3">
    <w:name w:val="toc 3"/>
    <w:aliases w:val="Titulo3"/>
    <w:basedOn w:val="Normal"/>
    <w:next w:val="Normal"/>
    <w:autoRedefine/>
    <w:uiPriority w:val="39"/>
    <w:unhideWhenUsed/>
    <w:rsid w:val="00BC6D4A"/>
    <w:rPr>
      <w:rFonts w:asciiTheme="minorHAnsi" w:hAnsiTheme="minorHAnsi"/>
      <w:smallCaps/>
      <w:sz w:val="22"/>
      <w:szCs w:val="22"/>
    </w:rPr>
  </w:style>
  <w:style w:type="paragraph" w:styleId="TDC4">
    <w:name w:val="toc 4"/>
    <w:aliases w:val="Titulo4"/>
    <w:basedOn w:val="Normal"/>
    <w:next w:val="Normal"/>
    <w:autoRedefine/>
    <w:uiPriority w:val="39"/>
    <w:semiHidden/>
    <w:unhideWhenUsed/>
    <w:rsid w:val="00484559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84559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84559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84559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84559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84559"/>
    <w:rPr>
      <w:rFonts w:asciiTheme="minorHAnsi" w:hAnsiTheme="minorHAnsi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C66D5"/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C66D5"/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2D3074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C05A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A24CF1"/>
    <w:rPr>
      <w:rFonts w:asciiTheme="minorHAnsi" w:hAnsiTheme="minorHAnsi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A24CF1"/>
    <w:rPr>
      <w:rFonts w:asciiTheme="minorHAnsi" w:hAnsiTheme="minorHAnsi" w:cs="Arial"/>
      <w:b/>
      <w:bCs/>
      <w:sz w:val="22"/>
      <w:szCs w:val="24"/>
    </w:rPr>
  </w:style>
  <w:style w:type="paragraph" w:customStyle="1" w:styleId="textogris20">
    <w:name w:val="texto_gris_20"/>
    <w:basedOn w:val="Normal"/>
    <w:rsid w:val="00CF5C97"/>
    <w:pPr>
      <w:spacing w:before="100" w:beforeAutospacing="1" w:after="100" w:afterAutospacing="1"/>
    </w:pPr>
  </w:style>
  <w:style w:type="character" w:customStyle="1" w:styleId="PrrafodelistaCar">
    <w:name w:val="Párrafo de lista Car"/>
    <w:link w:val="Prrafodelista"/>
    <w:uiPriority w:val="34"/>
    <w:locked/>
    <w:rsid w:val="00655117"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44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4A4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4A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4A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4A41"/>
    <w:rPr>
      <w:b/>
      <w:bCs/>
    </w:rPr>
  </w:style>
  <w:style w:type="paragraph" w:styleId="Revisin">
    <w:name w:val="Revision"/>
    <w:hidden/>
    <w:uiPriority w:val="99"/>
    <w:semiHidden/>
    <w:rsid w:val="00E75E78"/>
    <w:rPr>
      <w:sz w:val="24"/>
      <w:szCs w:val="24"/>
    </w:rPr>
  </w:style>
  <w:style w:type="character" w:customStyle="1" w:styleId="normaltextrun">
    <w:name w:val="normaltextrun"/>
    <w:basedOn w:val="Fuentedeprrafopredeter"/>
    <w:rsid w:val="0071210C"/>
  </w:style>
  <w:style w:type="character" w:customStyle="1" w:styleId="spellingerror">
    <w:name w:val="spellingerror"/>
    <w:basedOn w:val="Fuentedeprrafopredeter"/>
    <w:rsid w:val="0071210C"/>
  </w:style>
  <w:style w:type="character" w:customStyle="1" w:styleId="eop">
    <w:name w:val="eop"/>
    <w:basedOn w:val="Fuentedeprrafopredeter"/>
    <w:rsid w:val="0071210C"/>
  </w:style>
  <w:style w:type="paragraph" w:customStyle="1" w:styleId="paragraph">
    <w:name w:val="paragraph"/>
    <w:basedOn w:val="Normal"/>
    <w:rsid w:val="00EB3378"/>
    <w:pPr>
      <w:spacing w:before="100" w:beforeAutospacing="1" w:after="100" w:afterAutospacing="1"/>
    </w:pPr>
    <w:rPr>
      <w:lang w:eastAsia="es-ES_tradnl"/>
    </w:rPr>
  </w:style>
  <w:style w:type="character" w:customStyle="1" w:styleId="contextualspellingandgrammarerror">
    <w:name w:val="contextualspellingandgrammarerror"/>
    <w:basedOn w:val="Fuentedeprrafopredeter"/>
    <w:rsid w:val="00A63AEB"/>
  </w:style>
  <w:style w:type="character" w:customStyle="1" w:styleId="Ttulo7Car">
    <w:name w:val="Título 7 Car"/>
    <w:basedOn w:val="Fuentedeprrafopredeter"/>
    <w:link w:val="Ttulo7"/>
    <w:uiPriority w:val="9"/>
    <w:rsid w:val="00F10F82"/>
    <w:rPr>
      <w:rFonts w:asciiTheme="majorHAnsi" w:eastAsiaTheme="majorEastAsia" w:hAnsiTheme="majorHAnsi" w:cstheme="majorBidi"/>
      <w:i/>
      <w:iCs/>
      <w:color w:val="1A495C" w:themeColor="accent1" w:themeShade="7F"/>
      <w:sz w:val="24"/>
      <w:szCs w:val="24"/>
    </w:rPr>
  </w:style>
  <w:style w:type="paragraph" w:styleId="Lista">
    <w:name w:val="List"/>
    <w:basedOn w:val="Normal"/>
    <w:uiPriority w:val="99"/>
    <w:unhideWhenUsed/>
    <w:rsid w:val="00F10F82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10F82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10F82"/>
    <w:pPr>
      <w:ind w:left="849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F10F82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F10F82"/>
    <w:rPr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F10F82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10F82"/>
    <w:pPr>
      <w:numPr>
        <w:numId w:val="2"/>
      </w:numPr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10F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10F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10F8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10F82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10F82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10F82"/>
    <w:rPr>
      <w:sz w:val="24"/>
      <w:szCs w:val="24"/>
    </w:rPr>
  </w:style>
  <w:style w:type="paragraph" w:customStyle="1" w:styleId="msonormal0">
    <w:name w:val="msonormal"/>
    <w:basedOn w:val="Normal"/>
    <w:rsid w:val="00D46A70"/>
    <w:pPr>
      <w:spacing w:before="100" w:beforeAutospacing="1" w:after="100" w:afterAutospacing="1"/>
    </w:pPr>
  </w:style>
  <w:style w:type="paragraph" w:customStyle="1" w:styleId="outlineelement">
    <w:name w:val="outlineelement"/>
    <w:basedOn w:val="Normal"/>
    <w:rsid w:val="00D46A70"/>
    <w:pPr>
      <w:spacing w:before="100" w:beforeAutospacing="1" w:after="100" w:afterAutospacing="1"/>
    </w:pPr>
  </w:style>
  <w:style w:type="character" w:customStyle="1" w:styleId="textrun">
    <w:name w:val="textrun"/>
    <w:basedOn w:val="Fuentedeprrafopredeter"/>
    <w:rsid w:val="00D46A70"/>
  </w:style>
  <w:style w:type="character" w:customStyle="1" w:styleId="trackchangetextinsertion">
    <w:name w:val="trackchangetextinsertion"/>
    <w:basedOn w:val="Fuentedeprrafopredeter"/>
    <w:rsid w:val="00D46A70"/>
  </w:style>
  <w:style w:type="character" w:customStyle="1" w:styleId="trackchangetextdeletion">
    <w:name w:val="trackchangetextdeletion"/>
    <w:basedOn w:val="Fuentedeprrafopredeter"/>
    <w:rsid w:val="00D46A70"/>
  </w:style>
  <w:style w:type="character" w:customStyle="1" w:styleId="trackedchange">
    <w:name w:val="trackedchange"/>
    <w:basedOn w:val="Fuentedeprrafopredeter"/>
    <w:rsid w:val="00D46A70"/>
  </w:style>
  <w:style w:type="character" w:customStyle="1" w:styleId="wacimagecontainer">
    <w:name w:val="wacimagecontainer"/>
    <w:basedOn w:val="Fuentedeprrafopredeter"/>
    <w:rsid w:val="00D46A70"/>
  </w:style>
  <w:style w:type="character" w:customStyle="1" w:styleId="trackchangeimagemodified">
    <w:name w:val="trackchangeimagemodified"/>
    <w:basedOn w:val="Fuentedeprrafopredeter"/>
    <w:rsid w:val="00D46A70"/>
  </w:style>
  <w:style w:type="character" w:customStyle="1" w:styleId="trackchangeimagedeletion">
    <w:name w:val="trackchangeimagedeletion"/>
    <w:basedOn w:val="Fuentedeprrafopredeter"/>
    <w:rsid w:val="00D46A70"/>
  </w:style>
  <w:style w:type="table" w:styleId="Tablaconcuadrcula4-nfasis6">
    <w:name w:val="Grid Table 4 Accent 6"/>
    <w:basedOn w:val="Tablanormal"/>
    <w:uiPriority w:val="49"/>
    <w:rsid w:val="00E96D6C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paragraph" w:customStyle="1" w:styleId="APA">
    <w:name w:val="APA"/>
    <w:basedOn w:val="Normal"/>
    <w:link w:val="APACar"/>
    <w:qFormat/>
    <w:rsid w:val="009A5AB1"/>
    <w:pPr>
      <w:jc w:val="both"/>
    </w:pPr>
    <w:rPr>
      <w:lang w:val="es-ES" w:eastAsia="es-ES"/>
    </w:rPr>
  </w:style>
  <w:style w:type="character" w:customStyle="1" w:styleId="APACar">
    <w:name w:val="APA Car"/>
    <w:basedOn w:val="Fuentedeprrafopredeter"/>
    <w:link w:val="APA"/>
    <w:rsid w:val="009A5AB1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9A5AB1"/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9A5AB1"/>
    <w:rPr>
      <w:lang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A36F6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183B"/>
    <w:rPr>
      <w:rFonts w:ascii="Calibri" w:eastAsia="Calibri" w:hAnsi="Calibri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80C8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80C8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 w:eastAsia="en-US"/>
    </w:rPr>
  </w:style>
  <w:style w:type="paragraph" w:customStyle="1" w:styleId="xmsonormal">
    <w:name w:val="x_msonormal"/>
    <w:basedOn w:val="Normal"/>
    <w:rsid w:val="003A08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276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23" w:color="EAEAEA"/>
                            <w:right w:val="none" w:sz="0" w:space="0" w:color="EAEAEA"/>
                          </w:divBdr>
                          <w:divsChild>
                            <w:div w:id="116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1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8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86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1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4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51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85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91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6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0297783">
                                                  <w:marLeft w:val="0"/>
                                                  <w:marRight w:val="15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5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28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38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9797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6589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67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65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59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14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1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1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3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%20G%20Medina%20M\Documents\Frank%20Giovanni%20Medina\DOCUMENTOS%20O.P.P\TARIFAS\A&#209;O%202012\Plantilla%20Cartas%20OPP%20%20Graneles%20Actualizada%20Diciembre%202011.dot" TargetMode="Externa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CCFB3AB5A904CA3129EA9211B12DF" ma:contentTypeVersion="12" ma:contentTypeDescription="Create a new document." ma:contentTypeScope="" ma:versionID="7b8314e61ec072a0896b4b431bd7691b">
  <xsd:schema xmlns:xsd="http://www.w3.org/2001/XMLSchema" xmlns:xs="http://www.w3.org/2001/XMLSchema" xmlns:p="http://schemas.microsoft.com/office/2006/metadata/properties" xmlns:ns3="b666c9ec-b4a3-47f7-866a-a9fc9697b70c" xmlns:ns4="ad19c157-8aad-45ad-baee-bd8925e538da" targetNamespace="http://schemas.microsoft.com/office/2006/metadata/properties" ma:root="true" ma:fieldsID="b4ffc08ff73054d373cd0940a26e51e2" ns3:_="" ns4:_="">
    <xsd:import namespace="b666c9ec-b4a3-47f7-866a-a9fc9697b70c"/>
    <xsd:import namespace="ad19c157-8aad-45ad-baee-bd8925e538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6c9ec-b4a3-47f7-866a-a9fc9697b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9c157-8aad-45ad-baee-bd8925e538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55A54F-4F88-47F5-BDB9-20444FC59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6c9ec-b4a3-47f7-866a-a9fc9697b70c"/>
    <ds:schemaRef ds:uri="ad19c157-8aad-45ad-baee-bd8925e53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FC2195-363C-4D53-933B-0C2C6A7CE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F0BAFB-3630-40B4-98F3-83861CC60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219EC4-1A56-488B-A0EB-298856F37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Cartas OPP  Graneles Actualizada Diciembre 2011</Template>
  <TotalTime>527</TotalTime>
  <Pages>6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Bogotá, Mayo 14 de 2003</vt:lpstr>
    </vt:vector>
  </TitlesOfParts>
  <Company>Grupo Portuario S.A.</Company>
  <LinksUpToDate>false</LinksUpToDate>
  <CharactersWithSpaces>5330</CharactersWithSpaces>
  <SharedDoc>false</SharedDoc>
  <HLinks>
    <vt:vector size="312" baseType="variant">
      <vt:variant>
        <vt:i4>2031678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_Toc49883019</vt:lpwstr>
      </vt:variant>
      <vt:variant>
        <vt:i4>1966142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_Toc49883018</vt:lpwstr>
      </vt:variant>
      <vt:variant>
        <vt:i4>1114174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_Toc49883017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_Toc49883016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_Toc49883015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_Toc49883014</vt:lpwstr>
      </vt:variant>
      <vt:variant>
        <vt:i4>1376318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_Toc49883013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_Toc49883012</vt:lpwstr>
      </vt:variant>
      <vt:variant>
        <vt:i4>1507390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_Toc49883011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_Toc49883010</vt:lpwstr>
      </vt:variant>
      <vt:variant>
        <vt:i4>2031679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_Toc49883009</vt:lpwstr>
      </vt:variant>
      <vt:variant>
        <vt:i4>1966143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_Toc49883008</vt:lpwstr>
      </vt:variant>
      <vt:variant>
        <vt:i4>1114175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_Toc49883007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_Toc49883006</vt:lpwstr>
      </vt:variant>
      <vt:variant>
        <vt:i4>1245247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_Toc49883005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_Toc49883004</vt:lpwstr>
      </vt:variant>
      <vt:variant>
        <vt:i4>1376319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_Toc49883003</vt:lpwstr>
      </vt:variant>
      <vt:variant>
        <vt:i4>1310783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_Toc49883002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_Toc49883001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_Toc49883000</vt:lpwstr>
      </vt:variant>
      <vt:variant>
        <vt:i4>1441847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_Toc49882999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_Toc49882998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_Toc49882997</vt:lpwstr>
      </vt:variant>
      <vt:variant>
        <vt:i4>1638455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_Toc49882996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_Toc49882995</vt:lpwstr>
      </vt:variant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_Toc49882994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_Toc49882993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_Toc49882992</vt:lpwstr>
      </vt:variant>
      <vt:variant>
        <vt:i4>1966135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_Toc49882991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_Toc49882990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_Toc49882989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_Toc49882988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_Toc49882987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_Toc49882986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_Toc49882985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_Toc49882984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_Toc49882983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_Toc49882982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_Toc49882981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_Toc49882980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_Toc49882979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_Toc49882978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_Toc49882977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_Toc49882976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_Toc49882975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_Toc49882974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_Toc49882973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_Toc49882972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_Toc49882971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_Toc49882970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_Toc49882969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_Toc49882968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Bogotá, Mayo 14 de 2003</dc:title>
  <dc:subject/>
  <dc:creator>Bulkmatic de Colombia</dc:creator>
  <cp:keywords/>
  <cp:lastModifiedBy>User</cp:lastModifiedBy>
  <cp:revision>15</cp:revision>
  <cp:lastPrinted>2021-03-30T03:05:00Z</cp:lastPrinted>
  <dcterms:created xsi:type="dcterms:W3CDTF">2022-11-08T16:23:00Z</dcterms:created>
  <dcterms:modified xsi:type="dcterms:W3CDTF">2022-12-16T16:56:00Z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0x010100D0ACCFB3AB5A904CA3129EA9211B12DF</vt:lpwstr>
  </property>
</Properties>
</file>